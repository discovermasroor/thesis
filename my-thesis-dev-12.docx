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058A"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lang w:eastAsia="en-US"/>
        </w:rPr>
        <w:drawing>
          <wp:anchor distT="0" distB="0" distL="114300" distR="114300" simplePos="0" relativeHeight="251656192" behindDoc="0" locked="0" layoutInCell="1" allowOverlap="1" wp14:anchorId="50354992" wp14:editId="27543F48">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422A48CA" w14:textId="77777777" w:rsidR="00D009B5" w:rsidRPr="004A3547" w:rsidRDefault="00D009B5" w:rsidP="004A3547">
      <w:pPr>
        <w:pStyle w:val="Date"/>
        <w:ind w:firstLine="640"/>
        <w:jc w:val="center"/>
        <w:rPr>
          <w:sz w:val="32"/>
          <w:szCs w:val="32"/>
        </w:rPr>
      </w:pPr>
    </w:p>
    <w:p w14:paraId="6B373610" w14:textId="77777777" w:rsidR="00D009B5" w:rsidRPr="004A3547" w:rsidRDefault="00660798" w:rsidP="009E1779">
      <w:pPr>
        <w:pStyle w:val="Date"/>
        <w:spacing w:beforeLines="200" w:before="480"/>
        <w:ind w:firstLine="880"/>
        <w:jc w:val="center"/>
        <w:rPr>
          <w:sz w:val="44"/>
          <w:szCs w:val="44"/>
        </w:rPr>
      </w:pPr>
      <w:r w:rsidRPr="004A3547">
        <w:rPr>
          <w:rFonts w:hint="eastAsia"/>
          <w:sz w:val="44"/>
          <w:szCs w:val="44"/>
        </w:rPr>
        <w:t>硕士学位论文</w:t>
      </w:r>
    </w:p>
    <w:p w14:paraId="4021E4FF" w14:textId="77777777" w:rsidR="00D009B5" w:rsidRPr="004A3547" w:rsidRDefault="00D009B5" w:rsidP="004A3547">
      <w:pPr>
        <w:pStyle w:val="Date"/>
        <w:ind w:firstLine="640"/>
        <w:jc w:val="center"/>
        <w:rPr>
          <w:sz w:val="32"/>
          <w:szCs w:val="32"/>
        </w:rPr>
      </w:pPr>
    </w:p>
    <w:p w14:paraId="6F5AD4BD" w14:textId="77777777" w:rsidR="00D009B5" w:rsidRPr="004A3547" w:rsidRDefault="00D009B5" w:rsidP="004A3547">
      <w:pPr>
        <w:pStyle w:val="Date"/>
        <w:ind w:firstLine="640"/>
        <w:jc w:val="center"/>
        <w:rPr>
          <w:sz w:val="32"/>
          <w:szCs w:val="32"/>
        </w:rPr>
      </w:pPr>
    </w:p>
    <w:p w14:paraId="0AA04927" w14:textId="77777777" w:rsidR="00D009B5" w:rsidRPr="004A3547" w:rsidRDefault="00D009B5" w:rsidP="004A3547">
      <w:pPr>
        <w:pStyle w:val="Date"/>
        <w:ind w:firstLine="640"/>
        <w:jc w:val="center"/>
        <w:rPr>
          <w:sz w:val="32"/>
          <w:szCs w:val="32"/>
        </w:rPr>
      </w:pPr>
    </w:p>
    <w:p w14:paraId="422325A0" w14:textId="77777777" w:rsidR="00D009B5" w:rsidRPr="004A3547" w:rsidRDefault="00D009B5" w:rsidP="004A3547">
      <w:pPr>
        <w:pStyle w:val="Date"/>
        <w:ind w:firstLine="640"/>
        <w:jc w:val="center"/>
        <w:rPr>
          <w:sz w:val="32"/>
          <w:szCs w:val="32"/>
        </w:rPr>
      </w:pPr>
    </w:p>
    <w:p w14:paraId="59673767" w14:textId="77777777"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67C540CF" w14:textId="77777777" w:rsidR="00D009B5" w:rsidRPr="004A3547" w:rsidRDefault="00D009B5" w:rsidP="004A3547">
      <w:pPr>
        <w:pStyle w:val="Date"/>
        <w:ind w:firstLine="640"/>
        <w:jc w:val="center"/>
        <w:rPr>
          <w:sz w:val="32"/>
          <w:szCs w:val="32"/>
        </w:rPr>
      </w:pPr>
    </w:p>
    <w:p w14:paraId="15542F9A" w14:textId="77777777" w:rsidR="00D009B5" w:rsidRPr="004A3547" w:rsidRDefault="00D009B5" w:rsidP="004A3547">
      <w:pPr>
        <w:pStyle w:val="Date"/>
        <w:ind w:firstLine="640"/>
        <w:jc w:val="center"/>
        <w:rPr>
          <w:sz w:val="32"/>
          <w:szCs w:val="32"/>
        </w:rPr>
      </w:pPr>
    </w:p>
    <w:p w14:paraId="59B2D7B9" w14:textId="77777777" w:rsidR="00D009B5" w:rsidRPr="004A3547" w:rsidRDefault="00D009B5" w:rsidP="004A3547">
      <w:pPr>
        <w:pStyle w:val="Date"/>
        <w:ind w:firstLine="640"/>
        <w:jc w:val="center"/>
        <w:rPr>
          <w:sz w:val="32"/>
          <w:szCs w:val="32"/>
        </w:rPr>
      </w:pPr>
    </w:p>
    <w:p w14:paraId="3D0AB790" w14:textId="77777777" w:rsidR="00D009B5" w:rsidRPr="004A3547" w:rsidRDefault="00D009B5" w:rsidP="004A3547">
      <w:pPr>
        <w:pStyle w:val="Date"/>
        <w:ind w:firstLine="640"/>
        <w:jc w:val="center"/>
        <w:rPr>
          <w:sz w:val="32"/>
          <w:szCs w:val="32"/>
        </w:rPr>
      </w:pPr>
    </w:p>
    <w:p w14:paraId="5F30E39B" w14:textId="77777777" w:rsidR="00D009B5" w:rsidRPr="004A3547" w:rsidRDefault="00D009B5" w:rsidP="004A3547">
      <w:pPr>
        <w:pStyle w:val="Date"/>
        <w:ind w:firstLine="640"/>
        <w:jc w:val="center"/>
        <w:rPr>
          <w:sz w:val="32"/>
          <w:szCs w:val="32"/>
        </w:rPr>
      </w:pPr>
    </w:p>
    <w:p w14:paraId="71989868" w14:textId="77777777" w:rsidR="00D009B5" w:rsidRPr="004A3547" w:rsidRDefault="00D009B5" w:rsidP="004A3547">
      <w:pPr>
        <w:pStyle w:val="Date"/>
        <w:ind w:firstLine="640"/>
        <w:jc w:val="center"/>
        <w:rPr>
          <w:sz w:val="32"/>
          <w:szCs w:val="32"/>
        </w:rPr>
      </w:pPr>
    </w:p>
    <w:p w14:paraId="061BCB97" w14:textId="77777777" w:rsidR="00D009B5" w:rsidRPr="004A3547" w:rsidRDefault="00D009B5" w:rsidP="004A3547">
      <w:pPr>
        <w:pStyle w:val="Date"/>
        <w:ind w:firstLine="640"/>
        <w:jc w:val="center"/>
        <w:rPr>
          <w:sz w:val="32"/>
          <w:szCs w:val="32"/>
        </w:rPr>
      </w:pPr>
    </w:p>
    <w:p w14:paraId="735E126E" w14:textId="5457A6DB" w:rsidR="00D009B5" w:rsidRPr="004A3547" w:rsidRDefault="00660798" w:rsidP="009E1779">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9E1779">
        <w:rPr>
          <w:rFonts w:hAnsi="SimSun"/>
          <w:sz w:val="32"/>
          <w:szCs w:val="32"/>
        </w:rPr>
        <w:t>Masroor</w:t>
      </w:r>
      <w:r w:rsidR="00A30E8B">
        <w:rPr>
          <w:rFonts w:hAnsi="SimSun"/>
          <w:sz w:val="32"/>
          <w:szCs w:val="32"/>
        </w:rPr>
        <w:t xml:space="preserve"> Ghanwa</w:t>
      </w:r>
    </w:p>
    <w:p w14:paraId="7AF5F719" w14:textId="77777777" w:rsidR="00D009B5" w:rsidRPr="004A3547" w:rsidRDefault="00660798" w:rsidP="009E1779">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r w:rsidR="00C913F4" w:rsidRPr="004A3547">
        <w:rPr>
          <w:rFonts w:hAnsi="SimSun"/>
          <w:sz w:val="32"/>
          <w:szCs w:val="32"/>
        </w:rPr>
        <w:t>Xiaozhi D</w:t>
      </w:r>
      <w:r w:rsidR="00E86101">
        <w:rPr>
          <w:rFonts w:hAnsi="SimSun"/>
          <w:sz w:val="32"/>
          <w:szCs w:val="32"/>
        </w:rPr>
        <w:t>u</w:t>
      </w:r>
      <w:r w:rsidRPr="004A3547">
        <w:rPr>
          <w:rFonts w:hAnsi="SimSun"/>
          <w:sz w:val="32"/>
          <w:szCs w:val="32"/>
        </w:rPr>
        <w:t>教授</w:t>
      </w:r>
    </w:p>
    <w:p w14:paraId="49158513" w14:textId="77777777" w:rsidR="00D009B5" w:rsidRPr="004A3547" w:rsidRDefault="00660798" w:rsidP="009E1779">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Pr="004A3547">
        <w:rPr>
          <w:rFonts w:hAnsi="SimSun"/>
          <w:sz w:val="32"/>
          <w:szCs w:val="32"/>
        </w:rPr>
        <w:t>Associate Supervisor</w:t>
      </w:r>
      <w:r w:rsidRPr="004A3547">
        <w:rPr>
          <w:rFonts w:hAnsi="SimSun"/>
          <w:sz w:val="32"/>
          <w:szCs w:val="32"/>
        </w:rPr>
        <w:t>’</w:t>
      </w:r>
      <w:r w:rsidRPr="004A3547">
        <w:rPr>
          <w:rFonts w:hAnsi="SimSun"/>
          <w:sz w:val="32"/>
          <w:szCs w:val="32"/>
        </w:rPr>
        <w:t>s Name</w:t>
      </w:r>
      <w:r w:rsidRPr="004A3547">
        <w:rPr>
          <w:rFonts w:hAnsi="SimSun" w:hint="eastAsia"/>
          <w:sz w:val="32"/>
          <w:szCs w:val="32"/>
        </w:rPr>
        <w:t>教授</w:t>
      </w:r>
    </w:p>
    <w:p w14:paraId="599F01A4" w14:textId="77777777" w:rsidR="00D009B5" w:rsidRPr="004A3547" w:rsidRDefault="00660798" w:rsidP="009E1779">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i/>
          <w:color w:val="FF0000"/>
          <w:sz w:val="32"/>
          <w:szCs w:val="32"/>
        </w:rPr>
        <w:t>or</w:t>
      </w:r>
      <w:r w:rsidRPr="004A3547">
        <w:rPr>
          <w:rFonts w:hAnsi="SimSun"/>
          <w:color w:val="FF0000"/>
          <w:sz w:val="32"/>
          <w:szCs w:val="32"/>
        </w:rPr>
        <w:t>管理科学与工程</w:t>
      </w:r>
    </w:p>
    <w:p w14:paraId="440EE551" w14:textId="77777777" w:rsidR="00D009B5" w:rsidRPr="004A3547" w:rsidRDefault="00660798" w:rsidP="009E1779">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0A802E1E" w14:textId="77777777" w:rsidR="00D009B5" w:rsidRPr="004A3547" w:rsidRDefault="00D009B5" w:rsidP="004A3547">
      <w:pPr>
        <w:pStyle w:val="Date"/>
        <w:ind w:firstLine="640"/>
        <w:jc w:val="center"/>
        <w:rPr>
          <w:sz w:val="32"/>
          <w:szCs w:val="32"/>
        </w:rPr>
      </w:pPr>
    </w:p>
    <w:p w14:paraId="7275F8A2" w14:textId="77777777" w:rsidR="00D009B5" w:rsidRPr="004A3547" w:rsidRDefault="00D009B5" w:rsidP="004A3547">
      <w:pPr>
        <w:pStyle w:val="Date"/>
        <w:ind w:firstLine="640"/>
        <w:jc w:val="center"/>
        <w:rPr>
          <w:sz w:val="32"/>
          <w:szCs w:val="32"/>
        </w:rPr>
      </w:pPr>
    </w:p>
    <w:p w14:paraId="32D0407C" w14:textId="77777777" w:rsidR="00D009B5" w:rsidRPr="004A3547" w:rsidRDefault="00D009B5" w:rsidP="004A3547">
      <w:pPr>
        <w:pStyle w:val="Date"/>
        <w:ind w:firstLine="640"/>
        <w:jc w:val="center"/>
        <w:rPr>
          <w:sz w:val="32"/>
          <w:szCs w:val="32"/>
        </w:rPr>
      </w:pPr>
    </w:p>
    <w:p w14:paraId="7A46A298" w14:textId="77777777" w:rsidR="00D009B5" w:rsidRPr="004A3547" w:rsidRDefault="00D009B5" w:rsidP="004A3547">
      <w:pPr>
        <w:pStyle w:val="Date"/>
        <w:ind w:firstLine="640"/>
        <w:jc w:val="center"/>
        <w:rPr>
          <w:sz w:val="32"/>
          <w:szCs w:val="32"/>
        </w:rPr>
      </w:pPr>
    </w:p>
    <w:p w14:paraId="02D8A15A" w14:textId="77777777" w:rsidR="00D009B5" w:rsidRPr="004A3547" w:rsidRDefault="00D009B5" w:rsidP="004A3547">
      <w:pPr>
        <w:pStyle w:val="Date"/>
        <w:ind w:firstLine="640"/>
        <w:jc w:val="center"/>
        <w:rPr>
          <w:sz w:val="32"/>
          <w:szCs w:val="32"/>
        </w:rPr>
      </w:pPr>
    </w:p>
    <w:p w14:paraId="4BB29E2F" w14:textId="77777777" w:rsidR="00D009B5" w:rsidRPr="004A3547" w:rsidRDefault="00D009B5" w:rsidP="004A3547">
      <w:pPr>
        <w:pStyle w:val="Date"/>
        <w:ind w:firstLine="640"/>
        <w:jc w:val="center"/>
        <w:rPr>
          <w:sz w:val="32"/>
          <w:szCs w:val="32"/>
        </w:rPr>
      </w:pPr>
    </w:p>
    <w:p w14:paraId="1E6B5C87" w14:textId="77777777" w:rsidR="00D009B5" w:rsidRPr="004A3547" w:rsidRDefault="00D009B5" w:rsidP="004A3547">
      <w:pPr>
        <w:pStyle w:val="Date"/>
        <w:ind w:firstLine="640"/>
        <w:jc w:val="center"/>
        <w:rPr>
          <w:sz w:val="32"/>
          <w:szCs w:val="32"/>
        </w:rPr>
      </w:pPr>
    </w:p>
    <w:p w14:paraId="17C95D4B" w14:textId="77777777" w:rsidR="00D009B5" w:rsidRPr="004A3547" w:rsidRDefault="00D009B5" w:rsidP="004A3547">
      <w:pPr>
        <w:pStyle w:val="Date"/>
        <w:ind w:firstLine="640"/>
        <w:jc w:val="center"/>
        <w:rPr>
          <w:sz w:val="32"/>
          <w:szCs w:val="32"/>
        </w:rPr>
      </w:pPr>
    </w:p>
    <w:p w14:paraId="230CCD35" w14:textId="77777777" w:rsidR="00D009B5" w:rsidRPr="004A3547" w:rsidRDefault="00D009B5" w:rsidP="004A3547">
      <w:pPr>
        <w:pStyle w:val="Date"/>
        <w:ind w:firstLine="640"/>
        <w:jc w:val="center"/>
        <w:rPr>
          <w:sz w:val="32"/>
          <w:szCs w:val="32"/>
        </w:rPr>
      </w:pPr>
    </w:p>
    <w:p w14:paraId="3D291E41" w14:textId="77777777" w:rsidR="00D009B5" w:rsidRPr="004A3547" w:rsidRDefault="00D009B5" w:rsidP="004A3547">
      <w:pPr>
        <w:pStyle w:val="Date"/>
        <w:ind w:firstLine="640"/>
        <w:jc w:val="center"/>
        <w:rPr>
          <w:sz w:val="32"/>
          <w:szCs w:val="32"/>
        </w:rPr>
      </w:pPr>
    </w:p>
    <w:p w14:paraId="6D7A7FB3" w14:textId="77777777" w:rsidR="00D009B5" w:rsidRPr="004A3547" w:rsidRDefault="00D009B5" w:rsidP="004A3547">
      <w:pPr>
        <w:pStyle w:val="Date"/>
        <w:ind w:firstLine="640"/>
        <w:jc w:val="center"/>
        <w:rPr>
          <w:sz w:val="32"/>
          <w:szCs w:val="32"/>
        </w:rPr>
      </w:pPr>
    </w:p>
    <w:p w14:paraId="0F81D8F0" w14:textId="77777777" w:rsidR="00D009B5" w:rsidRPr="004A3547" w:rsidRDefault="00D009B5" w:rsidP="004A3547">
      <w:pPr>
        <w:pStyle w:val="Date"/>
        <w:ind w:firstLine="640"/>
        <w:jc w:val="center"/>
        <w:rPr>
          <w:sz w:val="32"/>
          <w:szCs w:val="32"/>
        </w:rPr>
      </w:pPr>
    </w:p>
    <w:p w14:paraId="036C19AD" w14:textId="77777777" w:rsidR="00D009B5" w:rsidRPr="004A3547" w:rsidRDefault="00D009B5" w:rsidP="004A3547">
      <w:pPr>
        <w:pStyle w:val="Date"/>
        <w:ind w:firstLine="640"/>
        <w:jc w:val="center"/>
        <w:rPr>
          <w:sz w:val="32"/>
          <w:szCs w:val="32"/>
        </w:rPr>
      </w:pPr>
    </w:p>
    <w:p w14:paraId="6521B4F2" w14:textId="77777777" w:rsidR="00D009B5" w:rsidRPr="004A3547" w:rsidRDefault="00D009B5" w:rsidP="004A3547">
      <w:pPr>
        <w:pStyle w:val="Date"/>
        <w:ind w:firstLine="640"/>
        <w:jc w:val="center"/>
        <w:rPr>
          <w:sz w:val="32"/>
          <w:szCs w:val="32"/>
        </w:rPr>
      </w:pPr>
    </w:p>
    <w:p w14:paraId="5927A378" w14:textId="77777777" w:rsidR="00D009B5" w:rsidRPr="004A3547" w:rsidRDefault="00D009B5" w:rsidP="004A3547">
      <w:pPr>
        <w:pStyle w:val="Date"/>
        <w:ind w:firstLine="640"/>
        <w:jc w:val="center"/>
        <w:rPr>
          <w:sz w:val="32"/>
          <w:szCs w:val="32"/>
        </w:rPr>
      </w:pPr>
    </w:p>
    <w:p w14:paraId="60B72096" w14:textId="77777777" w:rsidR="00D009B5" w:rsidRPr="004A3547" w:rsidRDefault="00D009B5" w:rsidP="004A3547">
      <w:pPr>
        <w:pStyle w:val="Date"/>
        <w:ind w:firstLine="480"/>
        <w:jc w:val="center"/>
      </w:pPr>
    </w:p>
    <w:p w14:paraId="6C6A0D34"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3B89879D" w14:textId="77777777" w:rsidR="00D009B5" w:rsidRPr="004A3547" w:rsidRDefault="00D009B5" w:rsidP="004A3547">
      <w:pPr>
        <w:ind w:firstLineChars="0" w:firstLine="0"/>
        <w:jc w:val="center"/>
        <w:rPr>
          <w:sz w:val="32"/>
          <w:szCs w:val="32"/>
        </w:rPr>
      </w:pPr>
    </w:p>
    <w:p w14:paraId="26247877" w14:textId="77777777" w:rsidR="00D009B5" w:rsidRPr="004A3547" w:rsidRDefault="00D009B5" w:rsidP="004A3547">
      <w:pPr>
        <w:ind w:firstLineChars="0" w:firstLine="0"/>
        <w:jc w:val="center"/>
        <w:rPr>
          <w:sz w:val="32"/>
          <w:szCs w:val="32"/>
        </w:rPr>
      </w:pPr>
    </w:p>
    <w:p w14:paraId="602E2C52" w14:textId="77777777" w:rsidR="00D009B5" w:rsidRPr="004A3547" w:rsidRDefault="001C59D7" w:rsidP="009E1779">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66671D61" w14:textId="77777777" w:rsidR="00D009B5" w:rsidRPr="004A3547" w:rsidRDefault="00D009B5" w:rsidP="004A3547">
      <w:pPr>
        <w:spacing w:line="360" w:lineRule="auto"/>
        <w:ind w:firstLineChars="0" w:firstLine="0"/>
        <w:jc w:val="center"/>
        <w:rPr>
          <w:sz w:val="32"/>
          <w:szCs w:val="32"/>
        </w:rPr>
      </w:pPr>
    </w:p>
    <w:p w14:paraId="1CDEF90B" w14:textId="77777777" w:rsidR="00D009B5" w:rsidRPr="004A3547" w:rsidRDefault="00D009B5" w:rsidP="004A3547">
      <w:pPr>
        <w:spacing w:line="360" w:lineRule="auto"/>
        <w:ind w:firstLineChars="0" w:firstLine="0"/>
        <w:jc w:val="center"/>
        <w:rPr>
          <w:sz w:val="32"/>
          <w:szCs w:val="32"/>
        </w:rPr>
      </w:pPr>
    </w:p>
    <w:p w14:paraId="3104D691" w14:textId="77777777" w:rsidR="00D009B5" w:rsidRPr="004A3547" w:rsidRDefault="00D009B5" w:rsidP="004A3547">
      <w:pPr>
        <w:spacing w:line="360" w:lineRule="auto"/>
        <w:ind w:firstLineChars="0" w:firstLine="0"/>
        <w:jc w:val="center"/>
        <w:rPr>
          <w:sz w:val="32"/>
          <w:szCs w:val="32"/>
        </w:rPr>
      </w:pPr>
    </w:p>
    <w:p w14:paraId="21A83BAA" w14:textId="77777777" w:rsidR="00D009B5" w:rsidRPr="004A3547" w:rsidRDefault="00D009B5" w:rsidP="004A3547">
      <w:pPr>
        <w:spacing w:line="360" w:lineRule="auto"/>
        <w:ind w:firstLineChars="0" w:firstLine="0"/>
        <w:jc w:val="center"/>
        <w:rPr>
          <w:sz w:val="32"/>
          <w:szCs w:val="32"/>
        </w:rPr>
      </w:pPr>
    </w:p>
    <w:p w14:paraId="4E05AB12" w14:textId="77777777" w:rsidR="00D009B5" w:rsidRPr="004A3547" w:rsidRDefault="00D009B5" w:rsidP="004A3547">
      <w:pPr>
        <w:spacing w:line="360" w:lineRule="auto"/>
        <w:ind w:firstLineChars="0" w:firstLine="0"/>
        <w:jc w:val="center"/>
        <w:rPr>
          <w:sz w:val="32"/>
          <w:szCs w:val="32"/>
        </w:rPr>
      </w:pPr>
    </w:p>
    <w:p w14:paraId="4A80A1DD" w14:textId="77777777" w:rsidR="00D009B5" w:rsidRPr="004A3547" w:rsidRDefault="00D009B5" w:rsidP="004A3547">
      <w:pPr>
        <w:spacing w:line="360" w:lineRule="auto"/>
        <w:ind w:firstLineChars="0" w:firstLine="0"/>
        <w:jc w:val="center"/>
        <w:rPr>
          <w:sz w:val="32"/>
          <w:szCs w:val="32"/>
        </w:rPr>
      </w:pPr>
    </w:p>
    <w:p w14:paraId="43CE6A56"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60D230EB"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an Jiaotong University</w:t>
      </w:r>
    </w:p>
    <w:p w14:paraId="7AAB92BD"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23296807"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0688A8B1"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43BC411A" w14:textId="77777777" w:rsidR="00D009B5" w:rsidRDefault="00D009B5" w:rsidP="004A3547">
      <w:pPr>
        <w:spacing w:line="360" w:lineRule="auto"/>
        <w:ind w:firstLineChars="0" w:firstLine="0"/>
        <w:jc w:val="center"/>
        <w:rPr>
          <w:sz w:val="32"/>
          <w:szCs w:val="32"/>
        </w:rPr>
      </w:pPr>
    </w:p>
    <w:p w14:paraId="281A6221" w14:textId="77777777" w:rsidR="004A3547" w:rsidRPr="004A3547" w:rsidRDefault="004A3547" w:rsidP="004A3547">
      <w:pPr>
        <w:spacing w:line="360" w:lineRule="auto"/>
        <w:ind w:firstLineChars="0" w:firstLine="0"/>
        <w:jc w:val="center"/>
        <w:rPr>
          <w:sz w:val="32"/>
          <w:szCs w:val="32"/>
        </w:rPr>
      </w:pPr>
    </w:p>
    <w:p w14:paraId="1733641B" w14:textId="77777777" w:rsidR="00D009B5" w:rsidRPr="004A3547" w:rsidRDefault="00D009B5" w:rsidP="004A3547">
      <w:pPr>
        <w:spacing w:line="360" w:lineRule="auto"/>
        <w:ind w:firstLineChars="0" w:firstLine="0"/>
        <w:rPr>
          <w:sz w:val="32"/>
          <w:szCs w:val="32"/>
        </w:rPr>
      </w:pPr>
    </w:p>
    <w:p w14:paraId="29942AAA"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343580D8" w14:textId="77777777"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039CA415"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r w:rsidR="001C59D7" w:rsidRPr="003749C1">
        <w:rPr>
          <w:color w:val="FF0000"/>
          <w:sz w:val="32"/>
          <w:szCs w:val="32"/>
        </w:rPr>
        <w:t>Xiaozhi Du</w:t>
      </w:r>
    </w:p>
    <w:p w14:paraId="2B4F634A"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Name Name</w:t>
      </w:r>
    </w:p>
    <w:p w14:paraId="1FA0E76D" w14:textId="77777777"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7ADAF665" w14:textId="77777777" w:rsidR="00D009B5" w:rsidRPr="004A3547" w:rsidRDefault="004A3547" w:rsidP="004A3547">
      <w:pPr>
        <w:spacing w:line="360" w:lineRule="auto"/>
        <w:ind w:firstLineChars="0" w:firstLine="0"/>
        <w:jc w:val="center"/>
        <w:rPr>
          <w:sz w:val="32"/>
          <w:szCs w:val="32"/>
        </w:rPr>
      </w:pPr>
      <w:r>
        <w:rPr>
          <w:rFonts w:hint="eastAsia"/>
          <w:sz w:val="32"/>
          <w:szCs w:val="32"/>
        </w:rPr>
        <w:t>February</w:t>
      </w:r>
      <w:r w:rsidR="00660798" w:rsidRPr="004A3547">
        <w:rPr>
          <w:sz w:val="32"/>
          <w:szCs w:val="32"/>
        </w:rPr>
        <w:t>20</w:t>
      </w:r>
      <w:r w:rsidR="001C59D7" w:rsidRPr="004A3547">
        <w:rPr>
          <w:sz w:val="32"/>
          <w:szCs w:val="32"/>
        </w:rPr>
        <w:t>24</w:t>
      </w:r>
    </w:p>
    <w:p w14:paraId="3D2B6A91" w14:textId="77777777" w:rsidR="00D009B5" w:rsidRPr="004A3547" w:rsidRDefault="00D009B5" w:rsidP="004A3547">
      <w:pPr>
        <w:ind w:firstLineChars="0" w:firstLine="0"/>
        <w:jc w:val="center"/>
        <w:rPr>
          <w:sz w:val="32"/>
          <w:szCs w:val="32"/>
        </w:rPr>
      </w:pPr>
    </w:p>
    <w:p w14:paraId="45A4097A" w14:textId="77777777" w:rsidR="00D009B5" w:rsidRPr="004A3547" w:rsidRDefault="00D009B5" w:rsidP="004A3547">
      <w:pPr>
        <w:ind w:firstLineChars="0" w:firstLine="0"/>
        <w:jc w:val="center"/>
        <w:rPr>
          <w:sz w:val="32"/>
          <w:szCs w:val="32"/>
        </w:rPr>
      </w:pPr>
    </w:p>
    <w:p w14:paraId="410C6E21" w14:textId="77777777" w:rsidR="00D009B5" w:rsidRPr="004A3547" w:rsidRDefault="00D009B5" w:rsidP="004A3547">
      <w:pPr>
        <w:ind w:firstLineChars="0" w:firstLine="0"/>
        <w:jc w:val="center"/>
        <w:rPr>
          <w:sz w:val="32"/>
          <w:szCs w:val="32"/>
        </w:rPr>
      </w:pPr>
    </w:p>
    <w:p w14:paraId="14E9B58B" w14:textId="77777777" w:rsidR="00D009B5" w:rsidRPr="004A3547" w:rsidRDefault="00D009B5" w:rsidP="004A3547">
      <w:pPr>
        <w:ind w:firstLineChars="0" w:firstLine="0"/>
        <w:jc w:val="center"/>
        <w:rPr>
          <w:sz w:val="32"/>
          <w:szCs w:val="32"/>
        </w:rPr>
      </w:pPr>
    </w:p>
    <w:p w14:paraId="64E648E5" w14:textId="77777777" w:rsidR="00D009B5" w:rsidRPr="004A3547" w:rsidRDefault="00D009B5" w:rsidP="004A3547">
      <w:pPr>
        <w:ind w:firstLineChars="0" w:firstLine="0"/>
        <w:jc w:val="center"/>
        <w:rPr>
          <w:sz w:val="32"/>
          <w:szCs w:val="32"/>
        </w:rPr>
      </w:pPr>
    </w:p>
    <w:p w14:paraId="71876A41" w14:textId="77777777" w:rsidR="00D009B5" w:rsidRPr="004A3547" w:rsidRDefault="00D009B5" w:rsidP="004A3547">
      <w:pPr>
        <w:ind w:firstLineChars="0" w:firstLine="0"/>
        <w:jc w:val="center"/>
        <w:rPr>
          <w:sz w:val="32"/>
          <w:szCs w:val="32"/>
        </w:rPr>
      </w:pPr>
    </w:p>
    <w:p w14:paraId="7304437C" w14:textId="77777777" w:rsidR="00D009B5" w:rsidRPr="004A3547" w:rsidRDefault="00D009B5" w:rsidP="004A3547">
      <w:pPr>
        <w:ind w:firstLineChars="0" w:firstLine="0"/>
        <w:jc w:val="center"/>
        <w:rPr>
          <w:sz w:val="32"/>
          <w:szCs w:val="32"/>
        </w:rPr>
      </w:pPr>
    </w:p>
    <w:p w14:paraId="059DE044"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14B139B1" w14:textId="77777777" w:rsidR="00D009B5" w:rsidRPr="004A3547" w:rsidRDefault="00D009B5" w:rsidP="004A3547">
      <w:pPr>
        <w:ind w:firstLineChars="0" w:firstLine="0"/>
        <w:jc w:val="center"/>
        <w:rPr>
          <w:b/>
          <w:bCs/>
          <w:sz w:val="32"/>
          <w:szCs w:val="32"/>
        </w:rPr>
      </w:pPr>
    </w:p>
    <w:p w14:paraId="6DFEFC7C" w14:textId="77777777" w:rsidR="00D009B5" w:rsidRPr="004A3547" w:rsidRDefault="00D009B5" w:rsidP="004A3547">
      <w:pPr>
        <w:ind w:firstLineChars="0" w:firstLine="0"/>
        <w:jc w:val="center"/>
        <w:rPr>
          <w:b/>
          <w:bCs/>
          <w:sz w:val="32"/>
          <w:szCs w:val="32"/>
        </w:rPr>
      </w:pPr>
    </w:p>
    <w:p w14:paraId="6A29224C"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4715A430" w14:textId="77777777" w:rsidR="00D009B5" w:rsidRPr="004A3547" w:rsidRDefault="00D009B5" w:rsidP="004A3547">
      <w:pPr>
        <w:ind w:firstLineChars="0" w:firstLine="0"/>
        <w:jc w:val="center"/>
        <w:rPr>
          <w:sz w:val="32"/>
          <w:szCs w:val="32"/>
        </w:rPr>
      </w:pPr>
    </w:p>
    <w:p w14:paraId="24489277" w14:textId="77777777" w:rsidR="00D009B5" w:rsidRPr="004A3547" w:rsidRDefault="00D009B5" w:rsidP="004A3547">
      <w:pPr>
        <w:ind w:firstLineChars="0" w:firstLine="0"/>
        <w:jc w:val="center"/>
        <w:rPr>
          <w:sz w:val="32"/>
          <w:szCs w:val="32"/>
        </w:rPr>
      </w:pPr>
    </w:p>
    <w:p w14:paraId="0F27AE95" w14:textId="77777777"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00614B52" w14:textId="77777777" w:rsidR="00D009B5" w:rsidRPr="004A3547" w:rsidRDefault="00D009B5" w:rsidP="004A3547">
      <w:pPr>
        <w:ind w:firstLineChars="0" w:firstLine="0"/>
        <w:jc w:val="center"/>
        <w:rPr>
          <w:sz w:val="32"/>
          <w:szCs w:val="32"/>
        </w:rPr>
      </w:pPr>
    </w:p>
    <w:p w14:paraId="2F933D51" w14:textId="77777777" w:rsidR="00D009B5" w:rsidRPr="004A3547" w:rsidRDefault="00D009B5" w:rsidP="004A3547">
      <w:pPr>
        <w:ind w:firstLineChars="0" w:firstLine="0"/>
        <w:jc w:val="center"/>
        <w:rPr>
          <w:sz w:val="32"/>
          <w:szCs w:val="32"/>
        </w:rPr>
      </w:pPr>
    </w:p>
    <w:p w14:paraId="3EA40C91" w14:textId="77777777" w:rsidR="00D009B5" w:rsidRPr="004A3547" w:rsidRDefault="00D009B5" w:rsidP="004A3547">
      <w:pPr>
        <w:ind w:firstLineChars="0" w:firstLine="0"/>
        <w:jc w:val="center"/>
        <w:rPr>
          <w:sz w:val="32"/>
          <w:szCs w:val="32"/>
        </w:rPr>
      </w:pPr>
    </w:p>
    <w:p w14:paraId="3682EB1F" w14:textId="77777777" w:rsidR="00D009B5" w:rsidRPr="004A3547" w:rsidRDefault="00D009B5" w:rsidP="004A3547">
      <w:pPr>
        <w:ind w:firstLineChars="0" w:firstLine="0"/>
        <w:jc w:val="center"/>
        <w:rPr>
          <w:sz w:val="32"/>
          <w:szCs w:val="32"/>
        </w:rPr>
      </w:pPr>
    </w:p>
    <w:p w14:paraId="5782D2EF" w14:textId="77777777" w:rsidR="00D009B5" w:rsidRPr="004A3547" w:rsidRDefault="00D009B5" w:rsidP="004A3547">
      <w:pPr>
        <w:ind w:firstLineChars="0" w:firstLine="0"/>
        <w:jc w:val="center"/>
        <w:rPr>
          <w:sz w:val="32"/>
          <w:szCs w:val="32"/>
        </w:rPr>
      </w:pPr>
    </w:p>
    <w:p w14:paraId="50E31063" w14:textId="77777777" w:rsidR="00D009B5" w:rsidRPr="004A3547" w:rsidRDefault="00D009B5" w:rsidP="004A3547">
      <w:pPr>
        <w:ind w:firstLineChars="0" w:firstLine="0"/>
        <w:jc w:val="center"/>
        <w:rPr>
          <w:sz w:val="32"/>
          <w:szCs w:val="32"/>
        </w:rPr>
      </w:pPr>
    </w:p>
    <w:p w14:paraId="31F87F95" w14:textId="77777777" w:rsidR="00D009B5" w:rsidRPr="004A3547" w:rsidRDefault="00D009B5" w:rsidP="004A3547">
      <w:pPr>
        <w:ind w:firstLineChars="0" w:firstLine="0"/>
        <w:jc w:val="center"/>
        <w:rPr>
          <w:sz w:val="32"/>
          <w:szCs w:val="32"/>
        </w:rPr>
      </w:pPr>
    </w:p>
    <w:p w14:paraId="254333E6" w14:textId="77777777" w:rsidR="00D009B5" w:rsidRPr="004A3547" w:rsidRDefault="00D009B5" w:rsidP="004A3547">
      <w:pPr>
        <w:ind w:firstLineChars="0" w:firstLine="0"/>
        <w:jc w:val="center"/>
        <w:rPr>
          <w:sz w:val="32"/>
          <w:szCs w:val="32"/>
        </w:rPr>
      </w:pPr>
    </w:p>
    <w:p w14:paraId="1E2ABDF2" w14:textId="7777777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68C5BA03"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047E01C6" w14:textId="77777777"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p>
    <w:p w14:paraId="7116C5FE" w14:textId="77777777" w:rsidR="00D009B5" w:rsidRPr="004A3547" w:rsidRDefault="00BF0E65" w:rsidP="004A3547">
      <w:pPr>
        <w:ind w:firstLineChars="0" w:firstLine="0"/>
        <w:jc w:val="center"/>
        <w:rPr>
          <w:sz w:val="32"/>
          <w:szCs w:val="32"/>
        </w:rPr>
      </w:pPr>
      <w:r w:rsidRPr="004A3547">
        <w:rPr>
          <w:rFonts w:hint="eastAsia"/>
          <w:sz w:val="32"/>
          <w:szCs w:val="32"/>
        </w:rPr>
        <w:t>(</w:t>
      </w:r>
      <w:r w:rsidRPr="004A3547">
        <w:rPr>
          <w:sz w:val="32"/>
          <w:szCs w:val="32"/>
        </w:rPr>
        <w:t>Examples)</w:t>
      </w:r>
      <w:r w:rsidRPr="004A3547">
        <w:rPr>
          <w:sz w:val="32"/>
          <w:szCs w:val="32"/>
        </w:rPr>
        <w:t>西安交通</w:t>
      </w:r>
      <w:r w:rsidR="00660798" w:rsidRPr="004A3547">
        <w:rPr>
          <w:rFonts w:hint="eastAsia"/>
          <w:sz w:val="32"/>
          <w:szCs w:val="32"/>
        </w:rPr>
        <w:t>大学</w:t>
      </w:r>
      <w:r w:rsidRPr="004A3547">
        <w:rPr>
          <w:rFonts w:hint="eastAsia"/>
          <w:sz w:val="32"/>
          <w:szCs w:val="32"/>
        </w:rPr>
        <w:t>教授</w:t>
      </w:r>
      <w:r w:rsidR="001C1E8D">
        <w:rPr>
          <w:rFonts w:hint="eastAsia"/>
          <w:sz w:val="32"/>
          <w:szCs w:val="32"/>
        </w:rPr>
        <w:t>:</w:t>
      </w:r>
      <w:r w:rsidRPr="004A3547">
        <w:rPr>
          <w:rFonts w:hint="eastAsia"/>
          <w:sz w:val="32"/>
          <w:szCs w:val="32"/>
          <w:u w:val="single"/>
        </w:rPr>
        <w:t>王树国</w:t>
      </w:r>
      <w:r w:rsidR="00660798" w:rsidRPr="004A3547">
        <w:rPr>
          <w:rFonts w:hint="eastAsia"/>
          <w:sz w:val="32"/>
          <w:szCs w:val="32"/>
        </w:rPr>
        <w:t>____________</w:t>
      </w:r>
    </w:p>
    <w:p w14:paraId="11B6A2E7"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269434B0"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1EB60354" w14:textId="77777777" w:rsidR="00136FE7" w:rsidRPr="004A3547" w:rsidRDefault="00136FE7" w:rsidP="004A3547">
      <w:pPr>
        <w:ind w:firstLineChars="0" w:firstLine="0"/>
        <w:jc w:val="center"/>
        <w:rPr>
          <w:sz w:val="32"/>
          <w:szCs w:val="32"/>
        </w:rPr>
      </w:pP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Pr="004A3547">
        <w:rPr>
          <w:rFonts w:hint="eastAsia"/>
          <w:sz w:val="32"/>
          <w:szCs w:val="32"/>
          <w:u w:val="single"/>
        </w:rPr>
        <w:t>王树国</w:t>
      </w:r>
      <w:r w:rsidRPr="004A3547">
        <w:rPr>
          <w:rFonts w:hint="eastAsia"/>
          <w:sz w:val="32"/>
          <w:szCs w:val="32"/>
        </w:rPr>
        <w:t>____________</w:t>
      </w:r>
    </w:p>
    <w:p w14:paraId="47AA7A9E"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722ED5B7"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09C9B0EA" w14:textId="77777777" w:rsidR="00D009B5" w:rsidRPr="004A3547" w:rsidRDefault="00D009B5" w:rsidP="004A3547">
      <w:pPr>
        <w:ind w:firstLineChars="0" w:firstLine="0"/>
        <w:jc w:val="center"/>
        <w:rPr>
          <w:sz w:val="32"/>
          <w:szCs w:val="32"/>
        </w:rPr>
      </w:pPr>
    </w:p>
    <w:p w14:paraId="1994B5FC"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79164821" w14:textId="77777777" w:rsidR="00D009B5" w:rsidRPr="004A3547" w:rsidRDefault="00660798" w:rsidP="009E1779">
      <w:pPr>
        <w:spacing w:beforeLines="200" w:before="480" w:afterLines="100" w:after="24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t>摘要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66DA140B" w14:textId="77777777"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Drebin </w:t>
      </w:r>
      <w:r w:rsidRPr="00CC0C34">
        <w:rPr>
          <w:rFonts w:hint="eastAsia"/>
          <w:color w:val="000000" w:themeColor="text1"/>
        </w:rPr>
        <w:t>和</w:t>
      </w:r>
      <w:r w:rsidRPr="00CC0C34">
        <w:rPr>
          <w:rFonts w:hint="eastAsia"/>
          <w:color w:val="000000" w:themeColor="text1"/>
        </w:rPr>
        <w:t xml:space="preserve"> Malgenome </w:t>
      </w:r>
      <w:r w:rsidRPr="00CC0C34">
        <w:rPr>
          <w:rFonts w:hint="eastAsia"/>
          <w:color w:val="000000" w:themeColor="text1"/>
        </w:rPr>
        <w:t>的数据集构建的。这些数据集非常大，可用于恶意软件领域。</w:t>
      </w:r>
    </w:p>
    <w:p w14:paraId="573FE627"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Malgenome </w:t>
      </w:r>
      <w:r w:rsidRPr="00CC0C34">
        <w:rPr>
          <w:rFonts w:hint="eastAsia"/>
          <w:color w:val="000000" w:themeColor="text1"/>
        </w:rPr>
        <w:t>和</w:t>
      </w:r>
      <w:r w:rsidRPr="00CC0C34">
        <w:rPr>
          <w:rFonts w:hint="eastAsia"/>
          <w:color w:val="000000" w:themeColor="text1"/>
        </w:rPr>
        <w:t xml:space="preserve"> Drebin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496D3F2F" w14:textId="77777777" w:rsidR="00772057" w:rsidRPr="00591C82" w:rsidRDefault="00772057" w:rsidP="00772057">
      <w:pPr>
        <w:ind w:firstLineChars="0" w:firstLine="0"/>
        <w:rPr>
          <w:b/>
          <w:color w:val="000000" w:themeColor="text1"/>
          <w:szCs w:val="24"/>
        </w:rPr>
      </w:pPr>
    </w:p>
    <w:p w14:paraId="7F1DBFD1" w14:textId="77777777"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关键词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3354BBA6" w14:textId="77777777" w:rsidR="00772057" w:rsidRPr="00591C82" w:rsidRDefault="00772057" w:rsidP="004A3547">
      <w:pPr>
        <w:ind w:firstLineChars="0" w:firstLine="0"/>
        <w:rPr>
          <w:i/>
          <w:color w:val="000000" w:themeColor="text1"/>
        </w:rPr>
      </w:pPr>
    </w:p>
    <w:p w14:paraId="54AF998F" w14:textId="77777777"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6FA2DD03" w14:textId="77777777" w:rsidR="00D009B5" w:rsidRPr="004A3547" w:rsidRDefault="00B947B5" w:rsidP="004A3547">
      <w:pPr>
        <w:ind w:firstLine="420"/>
        <w:rPr>
          <w:sz w:val="21"/>
        </w:rPr>
      </w:pPr>
      <w:r>
        <w:rPr>
          <w:sz w:val="21"/>
        </w:rPr>
        <w:t>.</w:t>
      </w:r>
    </w:p>
    <w:p w14:paraId="5605A2AA" w14:textId="77777777" w:rsidR="00D009B5" w:rsidRPr="004A3547" w:rsidRDefault="00D009B5" w:rsidP="004A3547">
      <w:pPr>
        <w:ind w:firstLine="420"/>
        <w:rPr>
          <w:sz w:val="21"/>
        </w:rPr>
      </w:pPr>
    </w:p>
    <w:p w14:paraId="313E4739"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3D3F2C06" w14:textId="77777777" w:rsidR="00D009B5" w:rsidRPr="004A3547" w:rsidRDefault="00660798" w:rsidP="009E1779">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B88C59C"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Drebin and Malgenome,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novel based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threshold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technique.T</w:t>
      </w:r>
      <w:r w:rsidRPr="614AA265">
        <w:rPr>
          <w:rFonts w:eastAsia="Times New Roman"/>
          <w:color w:val="000000" w:themeColor="text1"/>
          <w:szCs w:val="24"/>
        </w:rPr>
        <w:t>he new datasets were constructed implementing datasets from Drebin, and Malgenome. These datasets are very large and useable in the field of malware</w:t>
      </w:r>
      <w:r>
        <w:rPr>
          <w:rFonts w:eastAsia="Times New Roman"/>
          <w:color w:val="000000" w:themeColor="text1"/>
          <w:szCs w:val="24"/>
        </w:rPr>
        <w:t>.</w:t>
      </w:r>
    </w:p>
    <w:p w14:paraId="0911CCF0" w14:textId="77777777"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Malgenome and Drebin datasets, accordingly, comparable to the state-of-the-art's 99% and 98%</w:t>
      </w:r>
    </w:p>
    <w:p w14:paraId="0AEFCFCF" w14:textId="77777777" w:rsidR="00544B79" w:rsidRPr="004A3547" w:rsidRDefault="00544B79" w:rsidP="004A3547">
      <w:pPr>
        <w:ind w:firstLineChars="0" w:firstLine="0"/>
      </w:pPr>
    </w:p>
    <w:p w14:paraId="2D03E9A7" w14:textId="77777777"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0A278104" w14:textId="77777777" w:rsidR="003E3BB3" w:rsidRPr="004A3547" w:rsidRDefault="003E3BB3" w:rsidP="004A3547">
      <w:pPr>
        <w:ind w:firstLineChars="0" w:firstLine="0"/>
        <w:rPr>
          <w:sz w:val="21"/>
        </w:rPr>
      </w:pPr>
    </w:p>
    <w:p w14:paraId="288D25A9" w14:textId="77777777"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49EA8881" w14:textId="77777777" w:rsidR="00D009B5" w:rsidRPr="004A3547" w:rsidRDefault="00D009B5" w:rsidP="004A3547">
      <w:pPr>
        <w:ind w:firstLine="420"/>
        <w:rPr>
          <w:sz w:val="21"/>
        </w:rPr>
      </w:pPr>
    </w:p>
    <w:p w14:paraId="45839AF9" w14:textId="77777777" w:rsidR="00D009B5" w:rsidRPr="004A3547" w:rsidRDefault="00D009B5" w:rsidP="004A3547">
      <w:pPr>
        <w:ind w:firstLineChars="0" w:firstLine="0"/>
      </w:pPr>
    </w:p>
    <w:p w14:paraId="64DD21B0"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126257F9" w14:textId="77777777" w:rsidR="00D009B5" w:rsidRPr="004A3547" w:rsidRDefault="00D009B5" w:rsidP="004A3547">
      <w:pPr>
        <w:ind w:firstLineChars="0" w:firstLine="0"/>
        <w:jc w:val="center"/>
        <w:rPr>
          <w:sz w:val="10"/>
          <w:szCs w:val="10"/>
        </w:rPr>
      </w:pPr>
    </w:p>
    <w:p w14:paraId="61D5A8AC" w14:textId="77777777" w:rsidR="00D009B5" w:rsidRPr="001C54AF" w:rsidRDefault="00660798" w:rsidP="009E1779">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目录</w:t>
      </w:r>
      <w:bookmarkEnd w:id="85"/>
      <w:bookmarkEnd w:id="86"/>
    </w:p>
    <w:p w14:paraId="5CB4B7AF" w14:textId="77777777"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1BF78F51" w14:textId="77777777" w:rsidR="00835581" w:rsidRPr="002D4B8D" w:rsidRDefault="00D54D56"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00BB489A"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00BB489A" w:rsidRPr="00A82163">
          <w:rPr>
            <w:rStyle w:val="Hyperlink"/>
            <w:webHidden/>
            <w:color w:val="000000" w:themeColor="text1"/>
            <w:sz w:val="21"/>
            <w:szCs w:val="22"/>
          </w:rPr>
        </w:r>
        <w:r w:rsidR="00BB489A"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00BB489A"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14:paraId="0341C8A2" w14:textId="77777777" w:rsidR="00A82163" w:rsidRPr="002D4B8D" w:rsidRDefault="00BB489A"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00A82163" w:rsidRPr="002D4B8D">
        <w:rPr>
          <w:noProof/>
          <w:color w:val="000000" w:themeColor="text1"/>
        </w:rPr>
        <w:instrText>HYPERLINK \l "_Toc160431786"</w:instrText>
      </w:r>
      <w:r w:rsidRPr="002D4B8D">
        <w:rPr>
          <w:rStyle w:val="Hyperlink"/>
          <w:noProof/>
          <w:color w:val="000000" w:themeColor="text1"/>
        </w:rPr>
        <w:fldChar w:fldCharType="separate"/>
      </w:r>
      <w:r w:rsidR="00A82163" w:rsidRPr="002D4B8D">
        <w:rPr>
          <w:rStyle w:val="Hyperlink"/>
          <w:noProof/>
          <w:color w:val="000000" w:themeColor="text1"/>
        </w:rPr>
        <w:t xml:space="preserve">1 </w:t>
      </w:r>
      <w:r w:rsidR="00A82163" w:rsidRPr="002D4B8D">
        <w:rPr>
          <w:rStyle w:val="Hyperlink"/>
          <w:rFonts w:hint="eastAsia"/>
          <w:noProof/>
          <w:color w:val="000000" w:themeColor="text1"/>
        </w:rPr>
        <w:t>前言</w:t>
      </w:r>
      <w:r w:rsidR="00A82163" w:rsidRPr="002D4B8D">
        <w:rPr>
          <w:noProof/>
          <w:webHidden/>
          <w:color w:val="000000" w:themeColor="text1"/>
        </w:rPr>
        <w:tab/>
      </w:r>
      <w:r w:rsidRPr="002D4B8D">
        <w:rPr>
          <w:noProof/>
          <w:webHidden/>
          <w:color w:val="000000" w:themeColor="text1"/>
        </w:rPr>
        <w:fldChar w:fldCharType="begin"/>
      </w:r>
      <w:r w:rsidR="00A82163"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00A82163"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0DBA96CB"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rPr>
          <w:t>1.1</w:t>
        </w:r>
        <w:r w:rsidR="00A82163" w:rsidRPr="002D4B8D">
          <w:rPr>
            <w:rStyle w:val="Hyperlink"/>
            <w:rFonts w:hint="eastAsia"/>
            <w:noProof/>
            <w:color w:val="000000" w:themeColor="text1"/>
          </w:rPr>
          <w:t>意义和背景</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w:t>
        </w:r>
        <w:r w:rsidR="00BB489A" w:rsidRPr="002D4B8D">
          <w:rPr>
            <w:noProof/>
            <w:webHidden/>
            <w:color w:val="000000" w:themeColor="text1"/>
          </w:rPr>
          <w:fldChar w:fldCharType="end"/>
        </w:r>
      </w:hyperlink>
    </w:p>
    <w:p w14:paraId="4A37961B"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rPr>
          <w:t>1.2</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w:t>
        </w:r>
        <w:r w:rsidR="00BB489A" w:rsidRPr="002D4B8D">
          <w:rPr>
            <w:noProof/>
            <w:webHidden/>
            <w:color w:val="000000" w:themeColor="text1"/>
          </w:rPr>
          <w:fldChar w:fldCharType="end"/>
        </w:r>
      </w:hyperlink>
    </w:p>
    <w:p w14:paraId="518668AB"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rPr>
          <w:t>1.2.1</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w:t>
        </w:r>
        <w:r w:rsidR="00BB489A" w:rsidRPr="002D4B8D">
          <w:rPr>
            <w:noProof/>
            <w:webHidden/>
            <w:color w:val="000000" w:themeColor="text1"/>
          </w:rPr>
          <w:fldChar w:fldCharType="end"/>
        </w:r>
      </w:hyperlink>
    </w:p>
    <w:p w14:paraId="2C6A4050"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rPr>
          <w:t>1.2.2</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w:t>
        </w:r>
        <w:r w:rsidR="00BB489A" w:rsidRPr="002D4B8D">
          <w:rPr>
            <w:noProof/>
            <w:webHidden/>
            <w:color w:val="000000" w:themeColor="text1"/>
          </w:rPr>
          <w:fldChar w:fldCharType="end"/>
        </w:r>
      </w:hyperlink>
    </w:p>
    <w:p w14:paraId="03320EE3"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rPr>
          <w:t>1.3</w:t>
        </w:r>
        <w:r w:rsidR="00A82163" w:rsidRPr="002D4B8D">
          <w:rPr>
            <w:rStyle w:val="Hyperlink"/>
            <w:rFonts w:hint="eastAsia"/>
            <w:noProof/>
            <w:color w:val="000000" w:themeColor="text1"/>
          </w:rPr>
          <w:t>研究贡献</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w:t>
        </w:r>
        <w:r w:rsidR="00BB489A" w:rsidRPr="002D4B8D">
          <w:rPr>
            <w:noProof/>
            <w:webHidden/>
            <w:color w:val="000000" w:themeColor="text1"/>
          </w:rPr>
          <w:fldChar w:fldCharType="end"/>
        </w:r>
      </w:hyperlink>
    </w:p>
    <w:p w14:paraId="3271DB6E"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rPr>
          <w:t>1.4</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3</w:t>
        </w:r>
        <w:r w:rsidR="00BB489A" w:rsidRPr="002D4B8D">
          <w:rPr>
            <w:noProof/>
            <w:webHidden/>
            <w:color w:val="000000" w:themeColor="text1"/>
          </w:rPr>
          <w:fldChar w:fldCharType="end"/>
        </w:r>
      </w:hyperlink>
    </w:p>
    <w:p w14:paraId="54FBD0F2"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rPr>
          <w:t>1.5</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3</w:t>
        </w:r>
        <w:r w:rsidR="00BB489A" w:rsidRPr="002D4B8D">
          <w:rPr>
            <w:noProof/>
            <w:webHidden/>
            <w:color w:val="000000" w:themeColor="text1"/>
          </w:rPr>
          <w:fldChar w:fldCharType="end"/>
        </w:r>
      </w:hyperlink>
    </w:p>
    <w:p w14:paraId="5B8BB76B"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rPr>
          <w:t>1.5.1</w:t>
        </w:r>
        <w:r w:rsidR="00A82163" w:rsidRPr="002D4B8D">
          <w:rPr>
            <w:rStyle w:val="Hyperlink"/>
            <w:rFonts w:hint="eastAsia"/>
            <w:noProof/>
            <w:color w:val="000000" w:themeColor="text1"/>
          </w:rPr>
          <w:t>所需平台</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3</w:t>
        </w:r>
        <w:r w:rsidR="00BB489A" w:rsidRPr="002D4B8D">
          <w:rPr>
            <w:noProof/>
            <w:webHidden/>
            <w:color w:val="000000" w:themeColor="text1"/>
          </w:rPr>
          <w:fldChar w:fldCharType="end"/>
        </w:r>
      </w:hyperlink>
    </w:p>
    <w:p w14:paraId="1A08661B"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rPr>
          <w:t>1.5.2</w:t>
        </w:r>
        <w:r w:rsidR="00A82163" w:rsidRPr="002D4B8D">
          <w:rPr>
            <w:rStyle w:val="Hyperlink"/>
            <w:rFonts w:hint="eastAsia"/>
            <w:noProof/>
            <w:color w:val="000000" w:themeColor="text1"/>
          </w:rPr>
          <w:t>加固平台</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w:t>
        </w:r>
        <w:r w:rsidR="00BB489A" w:rsidRPr="002D4B8D">
          <w:rPr>
            <w:noProof/>
            <w:webHidden/>
            <w:color w:val="000000" w:themeColor="text1"/>
          </w:rPr>
          <w:fldChar w:fldCharType="end"/>
        </w:r>
      </w:hyperlink>
    </w:p>
    <w:p w14:paraId="4F41D24E"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rPr>
          <w:t>1.5.3</w:t>
        </w:r>
        <w:r w:rsidR="00A82163" w:rsidRPr="002D4B8D">
          <w:rPr>
            <w:rStyle w:val="Hyperlink"/>
            <w:rFonts w:hint="eastAsia"/>
            <w:noProof/>
            <w:color w:val="000000" w:themeColor="text1"/>
          </w:rPr>
          <w:t>数据收集</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w:t>
        </w:r>
        <w:r w:rsidR="00BB489A" w:rsidRPr="002D4B8D">
          <w:rPr>
            <w:noProof/>
            <w:webHidden/>
            <w:color w:val="000000" w:themeColor="text1"/>
          </w:rPr>
          <w:fldChar w:fldCharType="end"/>
        </w:r>
      </w:hyperlink>
    </w:p>
    <w:p w14:paraId="2B2DD287"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rPr>
          <w:t>1.5.4</w:t>
        </w:r>
        <w:r w:rsidR="00A82163" w:rsidRPr="002D4B8D">
          <w:rPr>
            <w:rStyle w:val="Hyperlink"/>
            <w:rFonts w:hint="eastAsia"/>
            <w:noProof/>
            <w:color w:val="000000" w:themeColor="text1"/>
          </w:rPr>
          <w:t>处理不平衡</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w:t>
        </w:r>
        <w:r w:rsidR="00BB489A" w:rsidRPr="002D4B8D">
          <w:rPr>
            <w:noProof/>
            <w:webHidden/>
            <w:color w:val="000000" w:themeColor="text1"/>
          </w:rPr>
          <w:fldChar w:fldCharType="end"/>
        </w:r>
      </w:hyperlink>
    </w:p>
    <w:p w14:paraId="17F256DE"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rPr>
          <w:t>1.5.5</w:t>
        </w:r>
        <w:r w:rsidR="00A82163" w:rsidRPr="002D4B8D">
          <w:rPr>
            <w:rStyle w:val="Hyperlink"/>
            <w:rFonts w:hint="eastAsia"/>
            <w:noProof/>
            <w:color w:val="000000" w:themeColor="text1"/>
          </w:rPr>
          <w:t>热腾码</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w:t>
        </w:r>
        <w:r w:rsidR="00BB489A" w:rsidRPr="002D4B8D">
          <w:rPr>
            <w:noProof/>
            <w:webHidden/>
            <w:color w:val="000000" w:themeColor="text1"/>
          </w:rPr>
          <w:fldChar w:fldCharType="end"/>
        </w:r>
      </w:hyperlink>
    </w:p>
    <w:p w14:paraId="46FB439C"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rPr>
          <w:t>1.5.6</w:t>
        </w:r>
        <w:r w:rsidR="00A82163" w:rsidRPr="002D4B8D">
          <w:rPr>
            <w:rStyle w:val="Hyperlink"/>
            <w:rFonts w:hint="eastAsia"/>
            <w:noProof/>
            <w:color w:val="000000" w:themeColor="text1"/>
          </w:rPr>
          <w:t>阈值</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w:t>
        </w:r>
        <w:r w:rsidR="00BB489A" w:rsidRPr="002D4B8D">
          <w:rPr>
            <w:noProof/>
            <w:webHidden/>
            <w:color w:val="000000" w:themeColor="text1"/>
          </w:rPr>
          <w:fldChar w:fldCharType="end"/>
        </w:r>
      </w:hyperlink>
    </w:p>
    <w:p w14:paraId="305DA405"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rPr>
          <w:t>1.5.7</w:t>
        </w:r>
        <w:r w:rsidR="00A82163" w:rsidRPr="002D4B8D">
          <w:rPr>
            <w:rStyle w:val="Hyperlink"/>
            <w:rFonts w:hint="eastAsia"/>
            <w:noProof/>
            <w:color w:val="000000" w:themeColor="text1"/>
          </w:rPr>
          <w:t>随机森林</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w:t>
        </w:r>
        <w:r w:rsidR="00BB489A" w:rsidRPr="002D4B8D">
          <w:rPr>
            <w:noProof/>
            <w:webHidden/>
            <w:color w:val="000000" w:themeColor="text1"/>
          </w:rPr>
          <w:fldChar w:fldCharType="end"/>
        </w:r>
      </w:hyperlink>
    </w:p>
    <w:p w14:paraId="136A2052"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rPr>
          <w:t>1.5.8</w:t>
        </w:r>
        <w:r w:rsidR="00A82163" w:rsidRPr="002D4B8D">
          <w:rPr>
            <w:rStyle w:val="Hyperlink"/>
            <w:rFonts w:hint="eastAsia"/>
            <w:noProof/>
            <w:color w:val="000000" w:themeColor="text1"/>
          </w:rPr>
          <w:t>决策树</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w:t>
        </w:r>
        <w:r w:rsidR="00BB489A" w:rsidRPr="002D4B8D">
          <w:rPr>
            <w:noProof/>
            <w:webHidden/>
            <w:color w:val="000000" w:themeColor="text1"/>
          </w:rPr>
          <w:fldChar w:fldCharType="end"/>
        </w:r>
      </w:hyperlink>
    </w:p>
    <w:p w14:paraId="6966AEB9"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rPr>
          <w:t>1.5.9</w:t>
        </w:r>
        <w:r w:rsidR="00A82163" w:rsidRPr="002D4B8D">
          <w:rPr>
            <w:rStyle w:val="Hyperlink"/>
            <w:rFonts w:hint="eastAsia"/>
            <w:noProof/>
            <w:color w:val="000000" w:themeColor="text1"/>
          </w:rPr>
          <w:t>逻辑回归</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w:t>
        </w:r>
        <w:r w:rsidR="00BB489A" w:rsidRPr="002D4B8D">
          <w:rPr>
            <w:noProof/>
            <w:webHidden/>
            <w:color w:val="000000" w:themeColor="text1"/>
          </w:rPr>
          <w:fldChar w:fldCharType="end"/>
        </w:r>
      </w:hyperlink>
    </w:p>
    <w:p w14:paraId="2349CD3E"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rPr>
          <w:t>1.5.10</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w:t>
        </w:r>
        <w:r w:rsidR="00BB489A" w:rsidRPr="002D4B8D">
          <w:rPr>
            <w:noProof/>
            <w:webHidden/>
            <w:color w:val="000000" w:themeColor="text1"/>
          </w:rPr>
          <w:fldChar w:fldCharType="end"/>
        </w:r>
      </w:hyperlink>
    </w:p>
    <w:p w14:paraId="61539BCA"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rPr>
          <w:t>1.5.11</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7</w:t>
        </w:r>
        <w:r w:rsidR="00BB489A" w:rsidRPr="002D4B8D">
          <w:rPr>
            <w:noProof/>
            <w:webHidden/>
            <w:color w:val="000000" w:themeColor="text1"/>
          </w:rPr>
          <w:fldChar w:fldCharType="end"/>
        </w:r>
      </w:hyperlink>
    </w:p>
    <w:p w14:paraId="5F8C6D2C"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rPr>
          <w:t>1.5.12</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7</w:t>
        </w:r>
        <w:r w:rsidR="00BB489A" w:rsidRPr="002D4B8D">
          <w:rPr>
            <w:noProof/>
            <w:webHidden/>
            <w:color w:val="000000" w:themeColor="text1"/>
          </w:rPr>
          <w:fldChar w:fldCharType="end"/>
        </w:r>
      </w:hyperlink>
    </w:p>
    <w:p w14:paraId="29451431"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rPr>
          <w:t>1.5.13</w:t>
        </w:r>
        <w:r w:rsidR="00A82163" w:rsidRPr="002D4B8D">
          <w:rPr>
            <w:rStyle w:val="Hyperlink"/>
            <w:rFonts w:hint="eastAsia"/>
            <w:noProof/>
            <w:color w:val="000000" w:themeColor="text1"/>
          </w:rPr>
          <w:t>求解矩阵</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8</w:t>
        </w:r>
        <w:r w:rsidR="00BB489A" w:rsidRPr="002D4B8D">
          <w:rPr>
            <w:noProof/>
            <w:webHidden/>
            <w:color w:val="000000" w:themeColor="text1"/>
          </w:rPr>
          <w:fldChar w:fldCharType="end"/>
        </w:r>
      </w:hyperlink>
    </w:p>
    <w:p w14:paraId="5A246228"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rPr>
          <w:t>1.6</w:t>
        </w:r>
        <w:r w:rsidR="00A82163" w:rsidRPr="002D4B8D">
          <w:rPr>
            <w:rStyle w:val="Hyperlink"/>
            <w:rFonts w:hint="eastAsia"/>
            <w:noProof/>
            <w:color w:val="000000" w:themeColor="text1"/>
          </w:rPr>
          <w:t>论文的组织</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9</w:t>
        </w:r>
        <w:r w:rsidR="00BB489A" w:rsidRPr="002D4B8D">
          <w:rPr>
            <w:noProof/>
            <w:webHidden/>
            <w:color w:val="000000" w:themeColor="text1"/>
          </w:rPr>
          <w:fldChar w:fldCharType="end"/>
        </w:r>
      </w:hyperlink>
    </w:p>
    <w:p w14:paraId="40D687E0"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11</w:t>
        </w:r>
        <w:r w:rsidR="00BB489A" w:rsidRPr="002D4B8D">
          <w:rPr>
            <w:noProof/>
            <w:webHidden/>
            <w:color w:val="000000" w:themeColor="text1"/>
          </w:rPr>
          <w:fldChar w:fldCharType="end"/>
        </w:r>
      </w:hyperlink>
    </w:p>
    <w:p w14:paraId="01277312"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rPr>
          <w:t>2.1</w:t>
        </w:r>
        <w:r w:rsidR="00A82163" w:rsidRPr="002D4B8D">
          <w:rPr>
            <w:rStyle w:val="Hyperlink"/>
            <w:rFonts w:hint="eastAsia"/>
            <w:noProof/>
            <w:color w:val="000000" w:themeColor="text1"/>
          </w:rPr>
          <w:t>简介</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11</w:t>
        </w:r>
        <w:r w:rsidR="00BB489A" w:rsidRPr="002D4B8D">
          <w:rPr>
            <w:noProof/>
            <w:webHidden/>
            <w:color w:val="000000" w:themeColor="text1"/>
          </w:rPr>
          <w:fldChar w:fldCharType="end"/>
        </w:r>
      </w:hyperlink>
    </w:p>
    <w:p w14:paraId="61763315"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rPr>
          <w:t>2.2</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11</w:t>
        </w:r>
        <w:r w:rsidR="00BB489A" w:rsidRPr="002D4B8D">
          <w:rPr>
            <w:noProof/>
            <w:webHidden/>
            <w:color w:val="000000" w:themeColor="text1"/>
          </w:rPr>
          <w:fldChar w:fldCharType="end"/>
        </w:r>
      </w:hyperlink>
    </w:p>
    <w:p w14:paraId="0E9299A7"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rPr>
          <w:t>2.3</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11</w:t>
        </w:r>
        <w:r w:rsidR="00BB489A" w:rsidRPr="002D4B8D">
          <w:rPr>
            <w:noProof/>
            <w:webHidden/>
            <w:color w:val="000000" w:themeColor="text1"/>
          </w:rPr>
          <w:fldChar w:fldCharType="end"/>
        </w:r>
      </w:hyperlink>
    </w:p>
    <w:p w14:paraId="291D65A0"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rPr>
          <w:t>2.3.1</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12</w:t>
        </w:r>
        <w:r w:rsidR="00BB489A" w:rsidRPr="002D4B8D">
          <w:rPr>
            <w:noProof/>
            <w:webHidden/>
            <w:color w:val="000000" w:themeColor="text1"/>
          </w:rPr>
          <w:fldChar w:fldCharType="end"/>
        </w:r>
      </w:hyperlink>
    </w:p>
    <w:p w14:paraId="67D06950" w14:textId="77777777" w:rsidR="00A82163" w:rsidRPr="002D4B8D" w:rsidRDefault="00D54D56"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rPr>
          <w:t>2.4</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12</w:t>
        </w:r>
        <w:r w:rsidR="00BB489A" w:rsidRPr="002D4B8D">
          <w:rPr>
            <w:noProof/>
            <w:webHidden/>
            <w:color w:val="000000" w:themeColor="text1"/>
          </w:rPr>
          <w:fldChar w:fldCharType="end"/>
        </w:r>
      </w:hyperlink>
    </w:p>
    <w:p w14:paraId="41651920" w14:textId="77777777" w:rsidR="00A82163" w:rsidRPr="002D4B8D" w:rsidRDefault="00D54D56"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rPr>
          <w:t>2.4.1</w:t>
        </w:r>
        <w:r w:rsidR="00A82163" w:rsidRPr="002D4B8D">
          <w:rPr>
            <w:rStyle w:val="Hyperlink"/>
            <w:rFonts w:hint="eastAsia"/>
            <w:noProof/>
            <w:color w:val="000000" w:themeColor="text1"/>
          </w:rPr>
          <w:t>静态分析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12</w:t>
        </w:r>
        <w:r w:rsidR="00BB489A" w:rsidRPr="002D4B8D">
          <w:rPr>
            <w:noProof/>
            <w:webHidden/>
            <w:color w:val="000000" w:themeColor="text1"/>
          </w:rPr>
          <w:fldChar w:fldCharType="end"/>
        </w:r>
      </w:hyperlink>
    </w:p>
    <w:p w14:paraId="5E81AC27" w14:textId="77777777" w:rsidR="00A82163" w:rsidRPr="002D4B8D" w:rsidRDefault="00D54D56"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rPr>
          <w:t>2.4.2</w:t>
        </w:r>
        <w:r w:rsidR="00A82163" w:rsidRPr="002D4B8D">
          <w:rPr>
            <w:rStyle w:val="Hyperlink"/>
            <w:rFonts w:hint="eastAsia"/>
            <w:noProof/>
            <w:color w:val="000000" w:themeColor="text1"/>
          </w:rPr>
          <w:t>动态分析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12</w:t>
        </w:r>
        <w:r w:rsidR="00BB489A" w:rsidRPr="002D4B8D">
          <w:rPr>
            <w:noProof/>
            <w:webHidden/>
            <w:color w:val="000000" w:themeColor="text1"/>
          </w:rPr>
          <w:fldChar w:fldCharType="end"/>
        </w:r>
      </w:hyperlink>
    </w:p>
    <w:p w14:paraId="2FB6319B" w14:textId="77777777" w:rsidR="00A82163" w:rsidRDefault="00D54D56"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rPr>
          <w:t>2.4.3</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13</w:t>
        </w:r>
        <w:r w:rsidR="00BB489A" w:rsidRPr="002D4B8D">
          <w:rPr>
            <w:noProof/>
            <w:webHidden/>
            <w:color w:val="000000" w:themeColor="text1"/>
          </w:rPr>
          <w:fldChar w:fldCharType="end"/>
        </w:r>
      </w:hyperlink>
    </w:p>
    <w:p w14:paraId="7B99CE30" w14:textId="77777777" w:rsidR="00A82163" w:rsidRPr="002D4B8D" w:rsidRDefault="00D54D56"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rPr>
          <w:t>2.4.4</w:t>
        </w:r>
        <w:r w:rsidR="00A82163" w:rsidRPr="002D4B8D">
          <w:rPr>
            <w:rStyle w:val="Hyperlink"/>
            <w:rFonts w:hint="eastAsia"/>
            <w:noProof/>
            <w:color w:val="000000" w:themeColor="text1"/>
          </w:rPr>
          <w:t>机器学习</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13</w:t>
        </w:r>
        <w:r w:rsidR="00BB489A" w:rsidRPr="002D4B8D">
          <w:rPr>
            <w:noProof/>
            <w:webHidden/>
            <w:color w:val="000000" w:themeColor="text1"/>
          </w:rPr>
          <w:fldChar w:fldCharType="end"/>
        </w:r>
      </w:hyperlink>
    </w:p>
    <w:p w14:paraId="56880132" w14:textId="77777777" w:rsidR="00A82163" w:rsidRPr="002D4B8D" w:rsidRDefault="00D54D56"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rPr>
          <w:t>2.4.5</w:t>
        </w:r>
        <w:r w:rsidR="00A82163" w:rsidRPr="002D4B8D">
          <w:rPr>
            <w:rStyle w:val="Hyperlink"/>
            <w:rFonts w:hint="eastAsia"/>
            <w:noProof/>
            <w:color w:val="000000" w:themeColor="text1"/>
          </w:rPr>
          <w:t>混合分析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13</w:t>
        </w:r>
        <w:r w:rsidR="00BB489A" w:rsidRPr="002D4B8D">
          <w:rPr>
            <w:noProof/>
            <w:webHidden/>
            <w:color w:val="000000" w:themeColor="text1"/>
          </w:rPr>
          <w:fldChar w:fldCharType="end"/>
        </w:r>
      </w:hyperlink>
    </w:p>
    <w:p w14:paraId="3AA2BB73"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rPr>
          <w:t>2.5</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13</w:t>
        </w:r>
        <w:r w:rsidR="00BB489A" w:rsidRPr="002D4B8D">
          <w:rPr>
            <w:noProof/>
            <w:webHidden/>
            <w:color w:val="000000" w:themeColor="text1"/>
          </w:rPr>
          <w:fldChar w:fldCharType="end"/>
        </w:r>
      </w:hyperlink>
    </w:p>
    <w:p w14:paraId="0FFDEDEB"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rPr>
          <w:t>2.6</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1B9CFA42"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rPr>
          <w:t>2.6.1</w:t>
        </w:r>
        <w:r w:rsidR="00A82163" w:rsidRPr="002D4B8D">
          <w:rPr>
            <w:rStyle w:val="Hyperlink"/>
            <w:rFonts w:hint="eastAsia"/>
            <w:noProof/>
            <w:color w:val="000000" w:themeColor="text1"/>
          </w:rPr>
          <w:t>静态方法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70397E0E"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68A5D53F"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3CF2BCF6"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rPr>
          <w:t>2.6.4</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4747F27F"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rPr>
          <w:t>2.6.5</w:t>
        </w:r>
        <w:r w:rsidR="00A82163" w:rsidRPr="002D4B8D">
          <w:rPr>
            <w:rStyle w:val="Hyperlink"/>
            <w:rFonts w:hint="eastAsia"/>
            <w:noProof/>
            <w:color w:val="000000" w:themeColor="text1"/>
          </w:rPr>
          <w:t>混合方法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14</w:t>
        </w:r>
        <w:r w:rsidR="00BB489A" w:rsidRPr="002D4B8D">
          <w:rPr>
            <w:noProof/>
            <w:webHidden/>
            <w:color w:val="000000" w:themeColor="text1"/>
          </w:rPr>
          <w:fldChar w:fldCharType="end"/>
        </w:r>
      </w:hyperlink>
    </w:p>
    <w:p w14:paraId="2E2ED6C4"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rPr>
          <w:t>2.7</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15</w:t>
        </w:r>
        <w:r w:rsidR="00BB489A" w:rsidRPr="002D4B8D">
          <w:rPr>
            <w:noProof/>
            <w:webHidden/>
            <w:color w:val="000000" w:themeColor="text1"/>
          </w:rPr>
          <w:fldChar w:fldCharType="end"/>
        </w:r>
      </w:hyperlink>
    </w:p>
    <w:p w14:paraId="55F1F4DE"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rPr>
          <w:t>2.8</w:t>
        </w:r>
        <w:r w:rsidR="00A82163" w:rsidRPr="002D4B8D">
          <w:rPr>
            <w:rStyle w:val="Hyperlink"/>
            <w:rFonts w:hint="eastAsia"/>
            <w:noProof/>
            <w:color w:val="000000" w:themeColor="text1"/>
          </w:rPr>
          <w:t>简要总结</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18</w:t>
        </w:r>
        <w:r w:rsidR="00BB489A" w:rsidRPr="002D4B8D">
          <w:rPr>
            <w:noProof/>
            <w:webHidden/>
            <w:color w:val="000000" w:themeColor="text1"/>
          </w:rPr>
          <w:fldChar w:fldCharType="end"/>
        </w:r>
      </w:hyperlink>
    </w:p>
    <w:p w14:paraId="3E4BD66B"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19</w:t>
        </w:r>
        <w:r w:rsidR="00BB489A" w:rsidRPr="002D4B8D">
          <w:rPr>
            <w:noProof/>
            <w:webHidden/>
            <w:color w:val="000000" w:themeColor="text1"/>
          </w:rPr>
          <w:fldChar w:fldCharType="end"/>
        </w:r>
      </w:hyperlink>
    </w:p>
    <w:p w14:paraId="7E6DA4AE"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rPr>
          <w:t>3.1</w:t>
        </w:r>
        <w:r w:rsidR="00A82163" w:rsidRPr="002D4B8D">
          <w:rPr>
            <w:rStyle w:val="Hyperlink"/>
            <w:rFonts w:hint="eastAsia"/>
            <w:noProof/>
            <w:color w:val="000000" w:themeColor="text1"/>
          </w:rPr>
          <w:t>简介</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19</w:t>
        </w:r>
        <w:r w:rsidR="00BB489A" w:rsidRPr="002D4B8D">
          <w:rPr>
            <w:noProof/>
            <w:webHidden/>
            <w:color w:val="000000" w:themeColor="text1"/>
          </w:rPr>
          <w:fldChar w:fldCharType="end"/>
        </w:r>
      </w:hyperlink>
    </w:p>
    <w:p w14:paraId="4F5390EF" w14:textId="77777777" w:rsidR="00A82163" w:rsidRDefault="00D54D56"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rPr>
          <w:t>3.2</w:t>
        </w:r>
        <w:r w:rsidR="00A82163" w:rsidRPr="002D4B8D">
          <w:rPr>
            <w:rStyle w:val="Hyperlink"/>
            <w:rFonts w:hint="eastAsia"/>
            <w:noProof/>
            <w:color w:val="000000" w:themeColor="text1"/>
          </w:rPr>
          <w:t>问题陈述</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19</w:t>
        </w:r>
        <w:r w:rsidR="00BB489A" w:rsidRPr="002D4B8D">
          <w:rPr>
            <w:noProof/>
            <w:webHidden/>
            <w:color w:val="000000" w:themeColor="text1"/>
          </w:rPr>
          <w:fldChar w:fldCharType="end"/>
        </w:r>
      </w:hyperlink>
    </w:p>
    <w:p w14:paraId="53EC060D"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rPr>
          <w:t>3.3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20</w:t>
        </w:r>
        <w:r w:rsidR="00BB489A" w:rsidRPr="002D4B8D">
          <w:rPr>
            <w:noProof/>
            <w:webHidden/>
            <w:color w:val="000000" w:themeColor="text1"/>
          </w:rPr>
          <w:fldChar w:fldCharType="end"/>
        </w:r>
      </w:hyperlink>
    </w:p>
    <w:p w14:paraId="20B109C6"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rPr>
          <w:t>3.3.1</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20</w:t>
        </w:r>
        <w:r w:rsidR="00BB489A" w:rsidRPr="002D4B8D">
          <w:rPr>
            <w:noProof/>
            <w:webHidden/>
            <w:color w:val="000000" w:themeColor="text1"/>
          </w:rPr>
          <w:fldChar w:fldCharType="end"/>
        </w:r>
      </w:hyperlink>
    </w:p>
    <w:p w14:paraId="42D0BDBB"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20</w:t>
        </w:r>
        <w:r w:rsidR="00BB489A" w:rsidRPr="002D4B8D">
          <w:rPr>
            <w:noProof/>
            <w:webHidden/>
            <w:color w:val="000000" w:themeColor="text1"/>
          </w:rPr>
          <w:fldChar w:fldCharType="end"/>
        </w:r>
      </w:hyperlink>
    </w:p>
    <w:p w14:paraId="5D0B8FBD"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rPr>
          <w:t>3.3.3</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21</w:t>
        </w:r>
        <w:r w:rsidR="00BB489A" w:rsidRPr="002D4B8D">
          <w:rPr>
            <w:noProof/>
            <w:webHidden/>
            <w:color w:val="000000" w:themeColor="text1"/>
          </w:rPr>
          <w:fldChar w:fldCharType="end"/>
        </w:r>
      </w:hyperlink>
    </w:p>
    <w:p w14:paraId="1F963994"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rPr>
          <w:t>3.3.4</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21</w:t>
        </w:r>
        <w:r w:rsidR="00BB489A" w:rsidRPr="002D4B8D">
          <w:rPr>
            <w:noProof/>
            <w:webHidden/>
            <w:color w:val="000000" w:themeColor="text1"/>
          </w:rPr>
          <w:fldChar w:fldCharType="end"/>
        </w:r>
      </w:hyperlink>
    </w:p>
    <w:p w14:paraId="612B962A"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rPr>
          <w:t>3.3.5</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21</w:t>
        </w:r>
        <w:r w:rsidR="00BB489A" w:rsidRPr="002D4B8D">
          <w:rPr>
            <w:noProof/>
            <w:webHidden/>
            <w:color w:val="000000" w:themeColor="text1"/>
          </w:rPr>
          <w:fldChar w:fldCharType="end"/>
        </w:r>
      </w:hyperlink>
    </w:p>
    <w:p w14:paraId="602CBA53"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rPr>
          <w:t>3.3.6</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22</w:t>
        </w:r>
        <w:r w:rsidR="00BB489A" w:rsidRPr="002D4B8D">
          <w:rPr>
            <w:noProof/>
            <w:webHidden/>
            <w:color w:val="000000" w:themeColor="text1"/>
          </w:rPr>
          <w:fldChar w:fldCharType="end"/>
        </w:r>
      </w:hyperlink>
    </w:p>
    <w:p w14:paraId="2EF4DFAA"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rPr>
          <w:t>3.4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22</w:t>
        </w:r>
        <w:r w:rsidR="00BB489A" w:rsidRPr="002D4B8D">
          <w:rPr>
            <w:noProof/>
            <w:webHidden/>
            <w:color w:val="000000" w:themeColor="text1"/>
          </w:rPr>
          <w:fldChar w:fldCharType="end"/>
        </w:r>
      </w:hyperlink>
    </w:p>
    <w:p w14:paraId="03354A9D"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rPr>
          <w:t>3.4.1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23</w:t>
        </w:r>
        <w:r w:rsidR="00BB489A" w:rsidRPr="002D4B8D">
          <w:rPr>
            <w:noProof/>
            <w:webHidden/>
            <w:color w:val="000000" w:themeColor="text1"/>
          </w:rPr>
          <w:fldChar w:fldCharType="end"/>
        </w:r>
      </w:hyperlink>
    </w:p>
    <w:p w14:paraId="2E7C11F3"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rPr>
          <w:t>3.4.2</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31</w:t>
        </w:r>
        <w:r w:rsidR="00BB489A" w:rsidRPr="002D4B8D">
          <w:rPr>
            <w:noProof/>
            <w:webHidden/>
            <w:color w:val="000000" w:themeColor="text1"/>
          </w:rPr>
          <w:fldChar w:fldCharType="end"/>
        </w:r>
      </w:hyperlink>
    </w:p>
    <w:p w14:paraId="68C9517F"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rPr>
          <w:t>3.5</w:t>
        </w:r>
        <w:r w:rsidR="00A82163" w:rsidRPr="002D4B8D">
          <w:rPr>
            <w:rStyle w:val="Hyperlink"/>
            <w:rFonts w:hint="eastAsia"/>
            <w:noProof/>
            <w:color w:val="000000" w:themeColor="text1"/>
          </w:rPr>
          <w:t>简要总结</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40</w:t>
        </w:r>
        <w:r w:rsidR="00BB489A" w:rsidRPr="002D4B8D">
          <w:rPr>
            <w:noProof/>
            <w:webHidden/>
            <w:color w:val="000000" w:themeColor="text1"/>
          </w:rPr>
          <w:fldChar w:fldCharType="end"/>
        </w:r>
      </w:hyperlink>
    </w:p>
    <w:p w14:paraId="0E486B27"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41</w:t>
        </w:r>
        <w:r w:rsidR="00BB489A" w:rsidRPr="002D4B8D">
          <w:rPr>
            <w:noProof/>
            <w:webHidden/>
            <w:color w:val="000000" w:themeColor="text1"/>
          </w:rPr>
          <w:fldChar w:fldCharType="end"/>
        </w:r>
      </w:hyperlink>
    </w:p>
    <w:p w14:paraId="0B436DDF" w14:textId="77777777" w:rsidR="00A82163" w:rsidRPr="002D4B8D" w:rsidRDefault="00D54D56"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rPr>
          <w:t>4.1</w:t>
        </w:r>
        <w:r w:rsidR="00A82163" w:rsidRPr="002D4B8D">
          <w:rPr>
            <w:rStyle w:val="Hyperlink"/>
            <w:rFonts w:hint="eastAsia"/>
            <w:noProof/>
            <w:color w:val="000000" w:themeColor="text1"/>
          </w:rPr>
          <w:t>简介</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41</w:t>
        </w:r>
        <w:r w:rsidR="00BB489A" w:rsidRPr="002D4B8D">
          <w:rPr>
            <w:noProof/>
            <w:webHidden/>
            <w:color w:val="000000" w:themeColor="text1"/>
          </w:rPr>
          <w:fldChar w:fldCharType="end"/>
        </w:r>
      </w:hyperlink>
    </w:p>
    <w:p w14:paraId="34DAA80E" w14:textId="77777777" w:rsidR="00A82163" w:rsidRPr="002D4B8D" w:rsidRDefault="00D54D56"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rPr>
          <w:t>4.2</w:t>
        </w:r>
        <w:r w:rsidR="00A82163" w:rsidRPr="002D4B8D">
          <w:rPr>
            <w:rStyle w:val="Hyperlink"/>
            <w:rFonts w:hint="eastAsia"/>
            <w:noProof/>
            <w:color w:val="000000" w:themeColor="text1"/>
          </w:rPr>
          <w:t>问题陈述</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41</w:t>
        </w:r>
        <w:r w:rsidR="00BB489A" w:rsidRPr="002D4B8D">
          <w:rPr>
            <w:noProof/>
            <w:webHidden/>
            <w:color w:val="000000" w:themeColor="text1"/>
          </w:rPr>
          <w:fldChar w:fldCharType="end"/>
        </w:r>
      </w:hyperlink>
    </w:p>
    <w:p w14:paraId="436DE2B9" w14:textId="77777777" w:rsidR="00A82163" w:rsidRPr="002D4B8D" w:rsidRDefault="00D54D56"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rPr>
          <w:t>4.3</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42</w:t>
        </w:r>
        <w:r w:rsidR="00BB489A" w:rsidRPr="002D4B8D">
          <w:rPr>
            <w:noProof/>
            <w:webHidden/>
            <w:color w:val="000000" w:themeColor="text1"/>
          </w:rPr>
          <w:fldChar w:fldCharType="end"/>
        </w:r>
      </w:hyperlink>
    </w:p>
    <w:p w14:paraId="699FB18A" w14:textId="77777777" w:rsidR="00A82163" w:rsidRPr="002D4B8D" w:rsidRDefault="00D54D56"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rPr>
          <w:t>4.3.1</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42</w:t>
        </w:r>
        <w:r w:rsidR="00BB489A" w:rsidRPr="002D4B8D">
          <w:rPr>
            <w:noProof/>
            <w:webHidden/>
            <w:color w:val="000000" w:themeColor="text1"/>
          </w:rPr>
          <w:fldChar w:fldCharType="end"/>
        </w:r>
      </w:hyperlink>
    </w:p>
    <w:p w14:paraId="2E6AEF46" w14:textId="77777777" w:rsidR="00A82163" w:rsidRPr="002D4B8D" w:rsidRDefault="00D54D56"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rPr>
          <w:t>4.3.2</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43</w:t>
        </w:r>
        <w:r w:rsidR="00BB489A" w:rsidRPr="002D4B8D">
          <w:rPr>
            <w:noProof/>
            <w:webHidden/>
            <w:color w:val="000000" w:themeColor="text1"/>
          </w:rPr>
          <w:fldChar w:fldCharType="end"/>
        </w:r>
      </w:hyperlink>
    </w:p>
    <w:p w14:paraId="576A18BC" w14:textId="77777777" w:rsidR="00A82163" w:rsidRPr="002D4B8D" w:rsidRDefault="00D54D56"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rPr>
          <w:t>4.3.3</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43</w:t>
        </w:r>
        <w:r w:rsidR="00BB489A" w:rsidRPr="002D4B8D">
          <w:rPr>
            <w:noProof/>
            <w:webHidden/>
            <w:color w:val="000000" w:themeColor="text1"/>
          </w:rPr>
          <w:fldChar w:fldCharType="end"/>
        </w:r>
      </w:hyperlink>
    </w:p>
    <w:p w14:paraId="1C43C901" w14:textId="77777777" w:rsidR="00A82163" w:rsidRPr="002D4B8D" w:rsidRDefault="00D54D56"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rPr>
          <w:t>4.3.4</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44</w:t>
        </w:r>
        <w:r w:rsidR="00BB489A" w:rsidRPr="002D4B8D">
          <w:rPr>
            <w:noProof/>
            <w:webHidden/>
            <w:color w:val="000000" w:themeColor="text1"/>
          </w:rPr>
          <w:fldChar w:fldCharType="end"/>
        </w:r>
      </w:hyperlink>
    </w:p>
    <w:p w14:paraId="6F82E3A2" w14:textId="77777777" w:rsidR="00A82163" w:rsidRPr="002D4B8D" w:rsidRDefault="00D54D56"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rPr>
          <w:t>4.3.5</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44</w:t>
        </w:r>
        <w:r w:rsidR="00BB489A" w:rsidRPr="002D4B8D">
          <w:rPr>
            <w:noProof/>
            <w:webHidden/>
            <w:color w:val="000000" w:themeColor="text1"/>
          </w:rPr>
          <w:fldChar w:fldCharType="end"/>
        </w:r>
      </w:hyperlink>
    </w:p>
    <w:p w14:paraId="0B63A781" w14:textId="77777777" w:rsidR="00A82163" w:rsidRDefault="00D54D56"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rPr>
          <w:t>4.4</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44</w:t>
        </w:r>
        <w:r w:rsidR="00BB489A" w:rsidRPr="002D4B8D">
          <w:rPr>
            <w:noProof/>
            <w:webHidden/>
            <w:color w:val="000000" w:themeColor="text1"/>
          </w:rPr>
          <w:fldChar w:fldCharType="end"/>
        </w:r>
      </w:hyperlink>
    </w:p>
    <w:p w14:paraId="091DB7D7" w14:textId="77777777" w:rsidR="00A82163" w:rsidRPr="002D4B8D" w:rsidRDefault="00D54D56"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rPr>
          <w:t>4.4.1</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45</w:t>
        </w:r>
        <w:r w:rsidR="00BB489A" w:rsidRPr="002D4B8D">
          <w:rPr>
            <w:noProof/>
            <w:webHidden/>
            <w:color w:val="000000" w:themeColor="text1"/>
          </w:rPr>
          <w:fldChar w:fldCharType="end"/>
        </w:r>
      </w:hyperlink>
    </w:p>
    <w:p w14:paraId="54225A84"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rPr>
          <w:t>4.5</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51</w:t>
        </w:r>
        <w:r w:rsidR="00BB489A" w:rsidRPr="002D4B8D">
          <w:rPr>
            <w:noProof/>
            <w:webHidden/>
            <w:color w:val="000000" w:themeColor="text1"/>
          </w:rPr>
          <w:fldChar w:fldCharType="end"/>
        </w:r>
      </w:hyperlink>
    </w:p>
    <w:p w14:paraId="44F7689F"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rPr>
          <w:t>4.6</w:t>
        </w:r>
        <w:r w:rsidR="00A82163" w:rsidRPr="002D4B8D">
          <w:rPr>
            <w:rStyle w:val="Hyperlink"/>
            <w:rFonts w:hint="eastAsia"/>
            <w:noProof/>
            <w:color w:val="000000" w:themeColor="text1"/>
          </w:rPr>
          <w:t>简要总结</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57</w:t>
        </w:r>
        <w:r w:rsidR="00BB489A" w:rsidRPr="002D4B8D">
          <w:rPr>
            <w:noProof/>
            <w:webHidden/>
            <w:color w:val="000000" w:themeColor="text1"/>
          </w:rPr>
          <w:fldChar w:fldCharType="end"/>
        </w:r>
      </w:hyperlink>
    </w:p>
    <w:p w14:paraId="62758077"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59</w:t>
        </w:r>
        <w:r w:rsidR="00BB489A" w:rsidRPr="002D4B8D">
          <w:rPr>
            <w:noProof/>
            <w:webHidden/>
            <w:color w:val="000000" w:themeColor="text1"/>
          </w:rPr>
          <w:fldChar w:fldCharType="end"/>
        </w:r>
      </w:hyperlink>
    </w:p>
    <w:p w14:paraId="50CE33DD"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rPr>
          <w:t>5.1</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59</w:t>
        </w:r>
        <w:r w:rsidR="00BB489A" w:rsidRPr="002D4B8D">
          <w:rPr>
            <w:noProof/>
            <w:webHidden/>
            <w:color w:val="000000" w:themeColor="text1"/>
          </w:rPr>
          <w:fldChar w:fldCharType="end"/>
        </w:r>
      </w:hyperlink>
    </w:p>
    <w:p w14:paraId="11A88EF0" w14:textId="77777777" w:rsidR="00A82163" w:rsidRPr="002D4B8D" w:rsidRDefault="00D54D56"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rPr>
          <w:t>5.2</w:t>
        </w:r>
        <w:r w:rsidR="00A82163" w:rsidRPr="002D4B8D">
          <w:rPr>
            <w:rStyle w:val="Hyperlink"/>
            <w:rFonts w:hint="eastAsia"/>
            <w:noProof/>
            <w:color w:val="000000" w:themeColor="text1"/>
          </w:rPr>
          <w:t>建议</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59</w:t>
        </w:r>
        <w:r w:rsidR="00BB489A" w:rsidRPr="002D4B8D">
          <w:rPr>
            <w:noProof/>
            <w:webHidden/>
            <w:color w:val="000000" w:themeColor="text1"/>
          </w:rPr>
          <w:fldChar w:fldCharType="end"/>
        </w:r>
      </w:hyperlink>
    </w:p>
    <w:p w14:paraId="0A804503"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61</w:t>
        </w:r>
        <w:r w:rsidR="00BB489A" w:rsidRPr="002D4B8D">
          <w:rPr>
            <w:noProof/>
            <w:webHidden/>
            <w:color w:val="000000" w:themeColor="text1"/>
          </w:rPr>
          <w:fldChar w:fldCharType="end"/>
        </w:r>
      </w:hyperlink>
    </w:p>
    <w:p w14:paraId="75E443ED" w14:textId="77777777" w:rsidR="00A82163" w:rsidRPr="002D4B8D" w:rsidRDefault="00D54D56"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62</w:t>
        </w:r>
        <w:r w:rsidR="00BB489A" w:rsidRPr="002D4B8D">
          <w:rPr>
            <w:noProof/>
            <w:webHidden/>
            <w:color w:val="000000" w:themeColor="text1"/>
          </w:rPr>
          <w:fldChar w:fldCharType="end"/>
        </w:r>
      </w:hyperlink>
    </w:p>
    <w:p w14:paraId="510ED202" w14:textId="77777777" w:rsidR="00A82163" w:rsidRDefault="00D54D56"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00BB489A"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00BB489A" w:rsidRPr="002D4B8D">
          <w:rPr>
            <w:noProof/>
            <w:webHidden/>
            <w:color w:val="000000" w:themeColor="text1"/>
          </w:rPr>
        </w:r>
        <w:r w:rsidR="00BB489A" w:rsidRPr="002D4B8D">
          <w:rPr>
            <w:noProof/>
            <w:webHidden/>
            <w:color w:val="000000" w:themeColor="text1"/>
          </w:rPr>
          <w:fldChar w:fldCharType="separate"/>
        </w:r>
        <w:r w:rsidR="00A82163" w:rsidRPr="002D4B8D">
          <w:rPr>
            <w:noProof/>
            <w:webHidden/>
            <w:color w:val="000000" w:themeColor="text1"/>
          </w:rPr>
          <w:t>64</w:t>
        </w:r>
        <w:r w:rsidR="00BB489A" w:rsidRPr="002D4B8D">
          <w:rPr>
            <w:noProof/>
            <w:webHidden/>
            <w:color w:val="000000" w:themeColor="text1"/>
          </w:rPr>
          <w:fldChar w:fldCharType="end"/>
        </w:r>
      </w:hyperlink>
      <w:bookmarkEnd w:id="87"/>
    </w:p>
    <w:p w14:paraId="409B7AC2" w14:textId="77777777" w:rsidR="006E1740" w:rsidRDefault="006E1740" w:rsidP="00A82163">
      <w:pPr>
        <w:pStyle w:val="CONTENTS"/>
        <w:ind w:left="-2" w:firstLine="480"/>
      </w:pPr>
    </w:p>
    <w:p w14:paraId="27C12AC3" w14:textId="77777777" w:rsidR="006E1740" w:rsidRPr="004A3547" w:rsidRDefault="006E1740" w:rsidP="004A3547">
      <w:pPr>
        <w:ind w:firstLineChars="0" w:firstLine="0"/>
      </w:pPr>
    </w:p>
    <w:p w14:paraId="38923CDA" w14:textId="77777777" w:rsidR="00D009B5" w:rsidRPr="004A3547" w:rsidRDefault="00D009B5" w:rsidP="004A3547">
      <w:pPr>
        <w:ind w:firstLineChars="0" w:firstLine="0"/>
      </w:pPr>
    </w:p>
    <w:p w14:paraId="5D355202"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6197F642" w14:textId="77777777" w:rsidR="00D009B5" w:rsidRPr="001C54AF" w:rsidRDefault="00660798" w:rsidP="009E1779">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1DCF3285" w14:textId="77777777" w:rsidR="00D73392" w:rsidRDefault="00BB489A">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007856FE"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Pr>
                <w:noProof/>
                <w:webHidden/>
              </w:rPr>
              <w:fldChar w:fldCharType="begin"/>
            </w:r>
            <w:r w:rsidR="00D73392">
              <w:rPr>
                <w:noProof/>
                <w:webHidden/>
              </w:rPr>
              <w:instrText xml:space="preserve"> PAGEREF _Toc160416525 \h </w:instrText>
            </w:r>
            <w:r>
              <w:rPr>
                <w:noProof/>
                <w:webHidden/>
              </w:rPr>
            </w:r>
            <w:r>
              <w:rPr>
                <w:noProof/>
                <w:webHidden/>
              </w:rPr>
              <w:fldChar w:fldCharType="separate"/>
            </w:r>
            <w:r w:rsidR="00D73392">
              <w:rPr>
                <w:noProof/>
                <w:webHidden/>
              </w:rPr>
              <w:t>II</w:t>
            </w:r>
            <w:r>
              <w:rPr>
                <w:noProof/>
                <w:webHidden/>
              </w:rPr>
              <w:fldChar w:fldCharType="end"/>
            </w:r>
          </w:hyperlink>
        </w:p>
        <w:p w14:paraId="30D1EB6A"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sidR="00BB489A">
              <w:rPr>
                <w:noProof/>
                <w:webHidden/>
              </w:rPr>
              <w:fldChar w:fldCharType="begin"/>
            </w:r>
            <w:r w:rsidR="00D73392">
              <w:rPr>
                <w:noProof/>
                <w:webHidden/>
              </w:rPr>
              <w:instrText xml:space="preserve"> PAGEREF _Toc160416526 \h </w:instrText>
            </w:r>
            <w:r w:rsidR="00BB489A">
              <w:rPr>
                <w:noProof/>
                <w:webHidden/>
              </w:rPr>
            </w:r>
            <w:r w:rsidR="00BB489A">
              <w:rPr>
                <w:noProof/>
                <w:webHidden/>
              </w:rPr>
              <w:fldChar w:fldCharType="separate"/>
            </w:r>
            <w:r w:rsidR="00D73392">
              <w:rPr>
                <w:noProof/>
                <w:webHidden/>
              </w:rPr>
              <w:t>III</w:t>
            </w:r>
            <w:r w:rsidR="00BB489A">
              <w:rPr>
                <w:noProof/>
                <w:webHidden/>
              </w:rPr>
              <w:fldChar w:fldCharType="end"/>
            </w:r>
          </w:hyperlink>
        </w:p>
        <w:p w14:paraId="004105D9"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sidR="00BB489A">
              <w:rPr>
                <w:noProof/>
                <w:webHidden/>
              </w:rPr>
              <w:fldChar w:fldCharType="begin"/>
            </w:r>
            <w:r w:rsidR="00D73392">
              <w:rPr>
                <w:noProof/>
                <w:webHidden/>
              </w:rPr>
              <w:instrText xml:space="preserve"> PAGEREF _Toc160416528 \h </w:instrText>
            </w:r>
            <w:r w:rsidR="00BB489A">
              <w:rPr>
                <w:noProof/>
                <w:webHidden/>
              </w:rPr>
            </w:r>
            <w:r w:rsidR="00BB489A">
              <w:rPr>
                <w:noProof/>
                <w:webHidden/>
              </w:rPr>
              <w:fldChar w:fldCharType="separate"/>
            </w:r>
            <w:r w:rsidR="00D73392">
              <w:rPr>
                <w:noProof/>
                <w:webHidden/>
              </w:rPr>
              <w:t>1</w:t>
            </w:r>
            <w:r w:rsidR="00BB489A">
              <w:rPr>
                <w:noProof/>
                <w:webHidden/>
              </w:rPr>
              <w:fldChar w:fldCharType="end"/>
            </w:r>
          </w:hyperlink>
        </w:p>
        <w:p w14:paraId="5989FC1F"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sidR="00BB489A">
              <w:rPr>
                <w:noProof/>
                <w:webHidden/>
              </w:rPr>
              <w:fldChar w:fldCharType="begin"/>
            </w:r>
            <w:r w:rsidR="00D73392">
              <w:rPr>
                <w:noProof/>
                <w:webHidden/>
              </w:rPr>
              <w:instrText xml:space="preserve"> PAGEREF _Toc160416529 \h </w:instrText>
            </w:r>
            <w:r w:rsidR="00BB489A">
              <w:rPr>
                <w:noProof/>
                <w:webHidden/>
              </w:rPr>
            </w:r>
            <w:r w:rsidR="00BB489A">
              <w:rPr>
                <w:noProof/>
                <w:webHidden/>
              </w:rPr>
              <w:fldChar w:fldCharType="separate"/>
            </w:r>
            <w:r w:rsidR="00D73392">
              <w:rPr>
                <w:noProof/>
                <w:webHidden/>
              </w:rPr>
              <w:t>1</w:t>
            </w:r>
            <w:r w:rsidR="00BB489A">
              <w:rPr>
                <w:noProof/>
                <w:webHidden/>
              </w:rPr>
              <w:fldChar w:fldCharType="end"/>
            </w:r>
          </w:hyperlink>
        </w:p>
        <w:p w14:paraId="1D9A0423"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sidR="00BB489A">
              <w:rPr>
                <w:noProof/>
                <w:webHidden/>
              </w:rPr>
              <w:fldChar w:fldCharType="begin"/>
            </w:r>
            <w:r w:rsidR="00D73392">
              <w:rPr>
                <w:noProof/>
                <w:webHidden/>
              </w:rPr>
              <w:instrText xml:space="preserve"> PAGEREF _Toc160416530 \h </w:instrText>
            </w:r>
            <w:r w:rsidR="00BB489A">
              <w:rPr>
                <w:noProof/>
                <w:webHidden/>
              </w:rPr>
            </w:r>
            <w:r w:rsidR="00BB489A">
              <w:rPr>
                <w:noProof/>
                <w:webHidden/>
              </w:rPr>
              <w:fldChar w:fldCharType="separate"/>
            </w:r>
            <w:r w:rsidR="00D73392">
              <w:rPr>
                <w:noProof/>
                <w:webHidden/>
              </w:rPr>
              <w:t>2</w:t>
            </w:r>
            <w:r w:rsidR="00BB489A">
              <w:rPr>
                <w:noProof/>
                <w:webHidden/>
              </w:rPr>
              <w:fldChar w:fldCharType="end"/>
            </w:r>
          </w:hyperlink>
        </w:p>
        <w:p w14:paraId="389D7088"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rPr>
              <w:t>1.2.1 Research Status of Drebin</w:t>
            </w:r>
            <w:r w:rsidR="00D73392">
              <w:rPr>
                <w:noProof/>
                <w:webHidden/>
              </w:rPr>
              <w:tab/>
            </w:r>
            <w:r w:rsidR="00BB489A">
              <w:rPr>
                <w:noProof/>
                <w:webHidden/>
              </w:rPr>
              <w:fldChar w:fldCharType="begin"/>
            </w:r>
            <w:r w:rsidR="00D73392">
              <w:rPr>
                <w:noProof/>
                <w:webHidden/>
              </w:rPr>
              <w:instrText xml:space="preserve"> PAGEREF _Toc160416531 \h </w:instrText>
            </w:r>
            <w:r w:rsidR="00BB489A">
              <w:rPr>
                <w:noProof/>
                <w:webHidden/>
              </w:rPr>
            </w:r>
            <w:r w:rsidR="00BB489A">
              <w:rPr>
                <w:noProof/>
                <w:webHidden/>
              </w:rPr>
              <w:fldChar w:fldCharType="separate"/>
            </w:r>
            <w:r w:rsidR="00D73392">
              <w:rPr>
                <w:noProof/>
                <w:webHidden/>
              </w:rPr>
              <w:t>2</w:t>
            </w:r>
            <w:r w:rsidR="00BB489A">
              <w:rPr>
                <w:noProof/>
                <w:webHidden/>
              </w:rPr>
              <w:fldChar w:fldCharType="end"/>
            </w:r>
          </w:hyperlink>
        </w:p>
        <w:p w14:paraId="0AF2E5A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rPr>
              <w:t>1.2.2 Research Status of Malgenome</w:t>
            </w:r>
            <w:r w:rsidR="00D73392">
              <w:rPr>
                <w:noProof/>
                <w:webHidden/>
              </w:rPr>
              <w:tab/>
            </w:r>
            <w:r w:rsidR="00BB489A">
              <w:rPr>
                <w:noProof/>
                <w:webHidden/>
              </w:rPr>
              <w:fldChar w:fldCharType="begin"/>
            </w:r>
            <w:r w:rsidR="00D73392">
              <w:rPr>
                <w:noProof/>
                <w:webHidden/>
              </w:rPr>
              <w:instrText xml:space="preserve"> PAGEREF _Toc160416532 \h </w:instrText>
            </w:r>
            <w:r w:rsidR="00BB489A">
              <w:rPr>
                <w:noProof/>
                <w:webHidden/>
              </w:rPr>
            </w:r>
            <w:r w:rsidR="00BB489A">
              <w:rPr>
                <w:noProof/>
                <w:webHidden/>
              </w:rPr>
              <w:fldChar w:fldCharType="separate"/>
            </w:r>
            <w:r w:rsidR="00D73392">
              <w:rPr>
                <w:noProof/>
                <w:webHidden/>
              </w:rPr>
              <w:t>2</w:t>
            </w:r>
            <w:r w:rsidR="00BB489A">
              <w:rPr>
                <w:noProof/>
                <w:webHidden/>
              </w:rPr>
              <w:fldChar w:fldCharType="end"/>
            </w:r>
          </w:hyperlink>
        </w:p>
        <w:p w14:paraId="23600B43"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sidR="00BB489A">
              <w:rPr>
                <w:noProof/>
                <w:webHidden/>
              </w:rPr>
              <w:fldChar w:fldCharType="begin"/>
            </w:r>
            <w:r w:rsidR="00D73392">
              <w:rPr>
                <w:noProof/>
                <w:webHidden/>
              </w:rPr>
              <w:instrText xml:space="preserve"> PAGEREF _Toc160416533 \h </w:instrText>
            </w:r>
            <w:r w:rsidR="00BB489A">
              <w:rPr>
                <w:noProof/>
                <w:webHidden/>
              </w:rPr>
            </w:r>
            <w:r w:rsidR="00BB489A">
              <w:rPr>
                <w:noProof/>
                <w:webHidden/>
              </w:rPr>
              <w:fldChar w:fldCharType="separate"/>
            </w:r>
            <w:r w:rsidR="00D73392">
              <w:rPr>
                <w:noProof/>
                <w:webHidden/>
              </w:rPr>
              <w:t>2</w:t>
            </w:r>
            <w:r w:rsidR="00BB489A">
              <w:rPr>
                <w:noProof/>
                <w:webHidden/>
              </w:rPr>
              <w:fldChar w:fldCharType="end"/>
            </w:r>
          </w:hyperlink>
        </w:p>
        <w:p w14:paraId="369CBE8A"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sidR="00BB489A">
              <w:rPr>
                <w:noProof/>
                <w:webHidden/>
              </w:rPr>
              <w:fldChar w:fldCharType="begin"/>
            </w:r>
            <w:r w:rsidR="00D73392">
              <w:rPr>
                <w:noProof/>
                <w:webHidden/>
              </w:rPr>
              <w:instrText xml:space="preserve"> PAGEREF _Toc160416534 \h </w:instrText>
            </w:r>
            <w:r w:rsidR="00BB489A">
              <w:rPr>
                <w:noProof/>
                <w:webHidden/>
              </w:rPr>
            </w:r>
            <w:r w:rsidR="00BB489A">
              <w:rPr>
                <w:noProof/>
                <w:webHidden/>
              </w:rPr>
              <w:fldChar w:fldCharType="separate"/>
            </w:r>
            <w:r w:rsidR="00D73392">
              <w:rPr>
                <w:noProof/>
                <w:webHidden/>
              </w:rPr>
              <w:t>3</w:t>
            </w:r>
            <w:r w:rsidR="00BB489A">
              <w:rPr>
                <w:noProof/>
                <w:webHidden/>
              </w:rPr>
              <w:fldChar w:fldCharType="end"/>
            </w:r>
          </w:hyperlink>
        </w:p>
        <w:p w14:paraId="36468CA0"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sidR="00BB489A">
              <w:rPr>
                <w:noProof/>
                <w:webHidden/>
              </w:rPr>
              <w:fldChar w:fldCharType="begin"/>
            </w:r>
            <w:r w:rsidR="00D73392">
              <w:rPr>
                <w:noProof/>
                <w:webHidden/>
              </w:rPr>
              <w:instrText xml:space="preserve"> PAGEREF _Toc160416535 \h </w:instrText>
            </w:r>
            <w:r w:rsidR="00BB489A">
              <w:rPr>
                <w:noProof/>
                <w:webHidden/>
              </w:rPr>
            </w:r>
            <w:r w:rsidR="00BB489A">
              <w:rPr>
                <w:noProof/>
                <w:webHidden/>
              </w:rPr>
              <w:fldChar w:fldCharType="separate"/>
            </w:r>
            <w:r w:rsidR="00D73392">
              <w:rPr>
                <w:noProof/>
                <w:webHidden/>
              </w:rPr>
              <w:t>3</w:t>
            </w:r>
            <w:r w:rsidR="00BB489A">
              <w:rPr>
                <w:noProof/>
                <w:webHidden/>
              </w:rPr>
              <w:fldChar w:fldCharType="end"/>
            </w:r>
          </w:hyperlink>
        </w:p>
        <w:p w14:paraId="4B8D9D75"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rPr>
              <w:t>1.5.1 Platform required</w:t>
            </w:r>
            <w:r w:rsidR="00D73392">
              <w:rPr>
                <w:noProof/>
                <w:webHidden/>
              </w:rPr>
              <w:tab/>
            </w:r>
            <w:r w:rsidR="00BB489A">
              <w:rPr>
                <w:noProof/>
                <w:webHidden/>
              </w:rPr>
              <w:fldChar w:fldCharType="begin"/>
            </w:r>
            <w:r w:rsidR="00D73392">
              <w:rPr>
                <w:noProof/>
                <w:webHidden/>
              </w:rPr>
              <w:instrText xml:space="preserve"> PAGEREF _Toc160416536 \h </w:instrText>
            </w:r>
            <w:r w:rsidR="00BB489A">
              <w:rPr>
                <w:noProof/>
                <w:webHidden/>
              </w:rPr>
            </w:r>
            <w:r w:rsidR="00BB489A">
              <w:rPr>
                <w:noProof/>
                <w:webHidden/>
              </w:rPr>
              <w:fldChar w:fldCharType="separate"/>
            </w:r>
            <w:r w:rsidR="00D73392">
              <w:rPr>
                <w:noProof/>
                <w:webHidden/>
              </w:rPr>
              <w:t>3</w:t>
            </w:r>
            <w:r w:rsidR="00BB489A">
              <w:rPr>
                <w:noProof/>
                <w:webHidden/>
              </w:rPr>
              <w:fldChar w:fldCharType="end"/>
            </w:r>
          </w:hyperlink>
        </w:p>
        <w:p w14:paraId="12DE6859"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rPr>
              <w:t>1.5.2 Hardening platform</w:t>
            </w:r>
            <w:r w:rsidR="00D73392">
              <w:rPr>
                <w:noProof/>
                <w:webHidden/>
              </w:rPr>
              <w:tab/>
            </w:r>
            <w:r w:rsidR="00BB489A">
              <w:rPr>
                <w:noProof/>
                <w:webHidden/>
              </w:rPr>
              <w:fldChar w:fldCharType="begin"/>
            </w:r>
            <w:r w:rsidR="00D73392">
              <w:rPr>
                <w:noProof/>
                <w:webHidden/>
              </w:rPr>
              <w:instrText xml:space="preserve"> PAGEREF _Toc160416537 \h </w:instrText>
            </w:r>
            <w:r w:rsidR="00BB489A">
              <w:rPr>
                <w:noProof/>
                <w:webHidden/>
              </w:rPr>
            </w:r>
            <w:r w:rsidR="00BB489A">
              <w:rPr>
                <w:noProof/>
                <w:webHidden/>
              </w:rPr>
              <w:fldChar w:fldCharType="separate"/>
            </w:r>
            <w:r w:rsidR="00D73392">
              <w:rPr>
                <w:noProof/>
                <w:webHidden/>
              </w:rPr>
              <w:t>4</w:t>
            </w:r>
            <w:r w:rsidR="00BB489A">
              <w:rPr>
                <w:noProof/>
                <w:webHidden/>
              </w:rPr>
              <w:fldChar w:fldCharType="end"/>
            </w:r>
          </w:hyperlink>
        </w:p>
        <w:p w14:paraId="7955E5CF"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rPr>
              <w:t>1.5.3 Collect the data</w:t>
            </w:r>
            <w:r w:rsidR="00D73392">
              <w:rPr>
                <w:noProof/>
                <w:webHidden/>
              </w:rPr>
              <w:tab/>
            </w:r>
            <w:r w:rsidR="00BB489A">
              <w:rPr>
                <w:noProof/>
                <w:webHidden/>
              </w:rPr>
              <w:fldChar w:fldCharType="begin"/>
            </w:r>
            <w:r w:rsidR="00D73392">
              <w:rPr>
                <w:noProof/>
                <w:webHidden/>
              </w:rPr>
              <w:instrText xml:space="preserve"> PAGEREF _Toc160416538 \h </w:instrText>
            </w:r>
            <w:r w:rsidR="00BB489A">
              <w:rPr>
                <w:noProof/>
                <w:webHidden/>
              </w:rPr>
            </w:r>
            <w:r w:rsidR="00BB489A">
              <w:rPr>
                <w:noProof/>
                <w:webHidden/>
              </w:rPr>
              <w:fldChar w:fldCharType="separate"/>
            </w:r>
            <w:r w:rsidR="00D73392">
              <w:rPr>
                <w:noProof/>
                <w:webHidden/>
              </w:rPr>
              <w:t>4</w:t>
            </w:r>
            <w:r w:rsidR="00BB489A">
              <w:rPr>
                <w:noProof/>
                <w:webHidden/>
              </w:rPr>
              <w:fldChar w:fldCharType="end"/>
            </w:r>
          </w:hyperlink>
        </w:p>
        <w:p w14:paraId="6F5E4157"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rPr>
              <w:t>1.5.4 Handling imbalanced</w:t>
            </w:r>
            <w:r w:rsidR="00D73392">
              <w:rPr>
                <w:noProof/>
                <w:webHidden/>
              </w:rPr>
              <w:tab/>
            </w:r>
            <w:r w:rsidR="00BB489A">
              <w:rPr>
                <w:noProof/>
                <w:webHidden/>
              </w:rPr>
              <w:fldChar w:fldCharType="begin"/>
            </w:r>
            <w:r w:rsidR="00D73392">
              <w:rPr>
                <w:noProof/>
                <w:webHidden/>
              </w:rPr>
              <w:instrText xml:space="preserve"> PAGEREF _Toc160416539 \h </w:instrText>
            </w:r>
            <w:r w:rsidR="00BB489A">
              <w:rPr>
                <w:noProof/>
                <w:webHidden/>
              </w:rPr>
            </w:r>
            <w:r w:rsidR="00BB489A">
              <w:rPr>
                <w:noProof/>
                <w:webHidden/>
              </w:rPr>
              <w:fldChar w:fldCharType="separate"/>
            </w:r>
            <w:r w:rsidR="00D73392">
              <w:rPr>
                <w:noProof/>
                <w:webHidden/>
              </w:rPr>
              <w:t>5</w:t>
            </w:r>
            <w:r w:rsidR="00BB489A">
              <w:rPr>
                <w:noProof/>
                <w:webHidden/>
              </w:rPr>
              <w:fldChar w:fldCharType="end"/>
            </w:r>
          </w:hyperlink>
        </w:p>
        <w:p w14:paraId="0DFD8C49"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rPr>
              <w:t>1.5.5 Hotencode</w:t>
            </w:r>
            <w:r w:rsidR="00D73392">
              <w:rPr>
                <w:noProof/>
                <w:webHidden/>
              </w:rPr>
              <w:tab/>
            </w:r>
            <w:r w:rsidR="00BB489A">
              <w:rPr>
                <w:noProof/>
                <w:webHidden/>
              </w:rPr>
              <w:fldChar w:fldCharType="begin"/>
            </w:r>
            <w:r w:rsidR="00D73392">
              <w:rPr>
                <w:noProof/>
                <w:webHidden/>
              </w:rPr>
              <w:instrText xml:space="preserve"> PAGEREF _Toc160416540 \h </w:instrText>
            </w:r>
            <w:r w:rsidR="00BB489A">
              <w:rPr>
                <w:noProof/>
                <w:webHidden/>
              </w:rPr>
            </w:r>
            <w:r w:rsidR="00BB489A">
              <w:rPr>
                <w:noProof/>
                <w:webHidden/>
              </w:rPr>
              <w:fldChar w:fldCharType="separate"/>
            </w:r>
            <w:r w:rsidR="00D73392">
              <w:rPr>
                <w:noProof/>
                <w:webHidden/>
              </w:rPr>
              <w:t>5</w:t>
            </w:r>
            <w:r w:rsidR="00BB489A">
              <w:rPr>
                <w:noProof/>
                <w:webHidden/>
              </w:rPr>
              <w:fldChar w:fldCharType="end"/>
            </w:r>
          </w:hyperlink>
        </w:p>
        <w:p w14:paraId="52FB92BA"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rPr>
              <w:t>1.5.6 Thresholds</w:t>
            </w:r>
            <w:r w:rsidR="00D73392">
              <w:rPr>
                <w:noProof/>
                <w:webHidden/>
              </w:rPr>
              <w:tab/>
            </w:r>
            <w:r w:rsidR="00BB489A">
              <w:rPr>
                <w:noProof/>
                <w:webHidden/>
              </w:rPr>
              <w:fldChar w:fldCharType="begin"/>
            </w:r>
            <w:r w:rsidR="00D73392">
              <w:rPr>
                <w:noProof/>
                <w:webHidden/>
              </w:rPr>
              <w:instrText xml:space="preserve"> PAGEREF _Toc160416541 \h </w:instrText>
            </w:r>
            <w:r w:rsidR="00BB489A">
              <w:rPr>
                <w:noProof/>
                <w:webHidden/>
              </w:rPr>
            </w:r>
            <w:r w:rsidR="00BB489A">
              <w:rPr>
                <w:noProof/>
                <w:webHidden/>
              </w:rPr>
              <w:fldChar w:fldCharType="separate"/>
            </w:r>
            <w:r w:rsidR="00D73392">
              <w:rPr>
                <w:noProof/>
                <w:webHidden/>
              </w:rPr>
              <w:t>5</w:t>
            </w:r>
            <w:r w:rsidR="00BB489A">
              <w:rPr>
                <w:noProof/>
                <w:webHidden/>
              </w:rPr>
              <w:fldChar w:fldCharType="end"/>
            </w:r>
          </w:hyperlink>
        </w:p>
        <w:p w14:paraId="1838CAFB"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rPr>
              <w:t>1.5.7 Random Forest</w:t>
            </w:r>
            <w:r w:rsidR="00D73392">
              <w:rPr>
                <w:noProof/>
                <w:webHidden/>
              </w:rPr>
              <w:tab/>
            </w:r>
            <w:r w:rsidR="00BB489A">
              <w:rPr>
                <w:noProof/>
                <w:webHidden/>
              </w:rPr>
              <w:fldChar w:fldCharType="begin"/>
            </w:r>
            <w:r w:rsidR="00D73392">
              <w:rPr>
                <w:noProof/>
                <w:webHidden/>
              </w:rPr>
              <w:instrText xml:space="preserve"> PAGEREF _Toc160416542 \h </w:instrText>
            </w:r>
            <w:r w:rsidR="00BB489A">
              <w:rPr>
                <w:noProof/>
                <w:webHidden/>
              </w:rPr>
            </w:r>
            <w:r w:rsidR="00BB489A">
              <w:rPr>
                <w:noProof/>
                <w:webHidden/>
              </w:rPr>
              <w:fldChar w:fldCharType="separate"/>
            </w:r>
            <w:r w:rsidR="00D73392">
              <w:rPr>
                <w:noProof/>
                <w:webHidden/>
              </w:rPr>
              <w:t>6</w:t>
            </w:r>
            <w:r w:rsidR="00BB489A">
              <w:rPr>
                <w:noProof/>
                <w:webHidden/>
              </w:rPr>
              <w:fldChar w:fldCharType="end"/>
            </w:r>
          </w:hyperlink>
        </w:p>
        <w:p w14:paraId="55CFB7C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rPr>
              <w:t>1.5.8 Decision Tree</w:t>
            </w:r>
            <w:r w:rsidR="00D73392">
              <w:rPr>
                <w:noProof/>
                <w:webHidden/>
              </w:rPr>
              <w:tab/>
            </w:r>
            <w:r w:rsidR="00BB489A">
              <w:rPr>
                <w:noProof/>
                <w:webHidden/>
              </w:rPr>
              <w:fldChar w:fldCharType="begin"/>
            </w:r>
            <w:r w:rsidR="00D73392">
              <w:rPr>
                <w:noProof/>
                <w:webHidden/>
              </w:rPr>
              <w:instrText xml:space="preserve"> PAGEREF _Toc160416543 \h </w:instrText>
            </w:r>
            <w:r w:rsidR="00BB489A">
              <w:rPr>
                <w:noProof/>
                <w:webHidden/>
              </w:rPr>
            </w:r>
            <w:r w:rsidR="00BB489A">
              <w:rPr>
                <w:noProof/>
                <w:webHidden/>
              </w:rPr>
              <w:fldChar w:fldCharType="separate"/>
            </w:r>
            <w:r w:rsidR="00D73392">
              <w:rPr>
                <w:noProof/>
                <w:webHidden/>
              </w:rPr>
              <w:t>6</w:t>
            </w:r>
            <w:r w:rsidR="00BB489A">
              <w:rPr>
                <w:noProof/>
                <w:webHidden/>
              </w:rPr>
              <w:fldChar w:fldCharType="end"/>
            </w:r>
          </w:hyperlink>
        </w:p>
        <w:p w14:paraId="1CC94646"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rPr>
              <w:t>1.5.9 Logistic Regression</w:t>
            </w:r>
            <w:r w:rsidR="00D73392">
              <w:rPr>
                <w:noProof/>
                <w:webHidden/>
              </w:rPr>
              <w:tab/>
            </w:r>
            <w:r w:rsidR="00BB489A">
              <w:rPr>
                <w:noProof/>
                <w:webHidden/>
              </w:rPr>
              <w:fldChar w:fldCharType="begin"/>
            </w:r>
            <w:r w:rsidR="00D73392">
              <w:rPr>
                <w:noProof/>
                <w:webHidden/>
              </w:rPr>
              <w:instrText xml:space="preserve"> PAGEREF _Toc160416544 \h </w:instrText>
            </w:r>
            <w:r w:rsidR="00BB489A">
              <w:rPr>
                <w:noProof/>
                <w:webHidden/>
              </w:rPr>
            </w:r>
            <w:r w:rsidR="00BB489A">
              <w:rPr>
                <w:noProof/>
                <w:webHidden/>
              </w:rPr>
              <w:fldChar w:fldCharType="separate"/>
            </w:r>
            <w:r w:rsidR="00D73392">
              <w:rPr>
                <w:noProof/>
                <w:webHidden/>
              </w:rPr>
              <w:t>6</w:t>
            </w:r>
            <w:r w:rsidR="00BB489A">
              <w:rPr>
                <w:noProof/>
                <w:webHidden/>
              </w:rPr>
              <w:fldChar w:fldCharType="end"/>
            </w:r>
          </w:hyperlink>
        </w:p>
        <w:p w14:paraId="7099B92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rPr>
              <w:t>1.5.10 Convolutional neural networks (CNNs)</w:t>
            </w:r>
            <w:r w:rsidR="00D73392">
              <w:rPr>
                <w:noProof/>
                <w:webHidden/>
              </w:rPr>
              <w:tab/>
            </w:r>
            <w:r w:rsidR="00BB489A">
              <w:rPr>
                <w:noProof/>
                <w:webHidden/>
              </w:rPr>
              <w:fldChar w:fldCharType="begin"/>
            </w:r>
            <w:r w:rsidR="00D73392">
              <w:rPr>
                <w:noProof/>
                <w:webHidden/>
              </w:rPr>
              <w:instrText xml:space="preserve"> PAGEREF _Toc160416545 \h </w:instrText>
            </w:r>
            <w:r w:rsidR="00BB489A">
              <w:rPr>
                <w:noProof/>
                <w:webHidden/>
              </w:rPr>
            </w:r>
            <w:r w:rsidR="00BB489A">
              <w:rPr>
                <w:noProof/>
                <w:webHidden/>
              </w:rPr>
              <w:fldChar w:fldCharType="separate"/>
            </w:r>
            <w:r w:rsidR="00D73392">
              <w:rPr>
                <w:noProof/>
                <w:webHidden/>
              </w:rPr>
              <w:t>6</w:t>
            </w:r>
            <w:r w:rsidR="00BB489A">
              <w:rPr>
                <w:noProof/>
                <w:webHidden/>
              </w:rPr>
              <w:fldChar w:fldCharType="end"/>
            </w:r>
          </w:hyperlink>
        </w:p>
        <w:p w14:paraId="54600EB0"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rPr>
              <w:t>1.5.11 Recurrent Neural Networks (RNNs)</w:t>
            </w:r>
            <w:r w:rsidR="00D73392">
              <w:rPr>
                <w:noProof/>
                <w:webHidden/>
              </w:rPr>
              <w:tab/>
            </w:r>
            <w:r w:rsidR="00BB489A">
              <w:rPr>
                <w:noProof/>
                <w:webHidden/>
              </w:rPr>
              <w:fldChar w:fldCharType="begin"/>
            </w:r>
            <w:r w:rsidR="00D73392">
              <w:rPr>
                <w:noProof/>
                <w:webHidden/>
              </w:rPr>
              <w:instrText xml:space="preserve"> PAGEREF _Toc160416546 \h </w:instrText>
            </w:r>
            <w:r w:rsidR="00BB489A">
              <w:rPr>
                <w:noProof/>
                <w:webHidden/>
              </w:rPr>
            </w:r>
            <w:r w:rsidR="00BB489A">
              <w:rPr>
                <w:noProof/>
                <w:webHidden/>
              </w:rPr>
              <w:fldChar w:fldCharType="separate"/>
            </w:r>
            <w:r w:rsidR="00D73392">
              <w:rPr>
                <w:noProof/>
                <w:webHidden/>
              </w:rPr>
              <w:t>7</w:t>
            </w:r>
            <w:r w:rsidR="00BB489A">
              <w:rPr>
                <w:noProof/>
                <w:webHidden/>
              </w:rPr>
              <w:fldChar w:fldCharType="end"/>
            </w:r>
          </w:hyperlink>
        </w:p>
        <w:p w14:paraId="04205EC4"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rPr>
              <w:t>1.5.12 Artificial Neural Networks (ANNs)</w:t>
            </w:r>
            <w:r w:rsidR="00D73392">
              <w:rPr>
                <w:noProof/>
                <w:webHidden/>
              </w:rPr>
              <w:tab/>
            </w:r>
            <w:r w:rsidR="00BB489A">
              <w:rPr>
                <w:noProof/>
                <w:webHidden/>
              </w:rPr>
              <w:fldChar w:fldCharType="begin"/>
            </w:r>
            <w:r w:rsidR="00D73392">
              <w:rPr>
                <w:noProof/>
                <w:webHidden/>
              </w:rPr>
              <w:instrText xml:space="preserve"> PAGEREF _Toc160416547 \h </w:instrText>
            </w:r>
            <w:r w:rsidR="00BB489A">
              <w:rPr>
                <w:noProof/>
                <w:webHidden/>
              </w:rPr>
            </w:r>
            <w:r w:rsidR="00BB489A">
              <w:rPr>
                <w:noProof/>
                <w:webHidden/>
              </w:rPr>
              <w:fldChar w:fldCharType="separate"/>
            </w:r>
            <w:r w:rsidR="00D73392">
              <w:rPr>
                <w:noProof/>
                <w:webHidden/>
              </w:rPr>
              <w:t>7</w:t>
            </w:r>
            <w:r w:rsidR="00BB489A">
              <w:rPr>
                <w:noProof/>
                <w:webHidden/>
              </w:rPr>
              <w:fldChar w:fldCharType="end"/>
            </w:r>
          </w:hyperlink>
        </w:p>
        <w:p w14:paraId="68E03D19"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rPr>
              <w:t>1.5.13 Solving Matrices</w:t>
            </w:r>
            <w:r w:rsidR="00D73392">
              <w:rPr>
                <w:noProof/>
                <w:webHidden/>
              </w:rPr>
              <w:tab/>
            </w:r>
            <w:r w:rsidR="00BB489A">
              <w:rPr>
                <w:noProof/>
                <w:webHidden/>
              </w:rPr>
              <w:fldChar w:fldCharType="begin"/>
            </w:r>
            <w:r w:rsidR="00D73392">
              <w:rPr>
                <w:noProof/>
                <w:webHidden/>
              </w:rPr>
              <w:instrText xml:space="preserve"> PAGEREF _Toc160416548 \h </w:instrText>
            </w:r>
            <w:r w:rsidR="00BB489A">
              <w:rPr>
                <w:noProof/>
                <w:webHidden/>
              </w:rPr>
            </w:r>
            <w:r w:rsidR="00BB489A">
              <w:rPr>
                <w:noProof/>
                <w:webHidden/>
              </w:rPr>
              <w:fldChar w:fldCharType="separate"/>
            </w:r>
            <w:r w:rsidR="00D73392">
              <w:rPr>
                <w:noProof/>
                <w:webHidden/>
              </w:rPr>
              <w:t>8</w:t>
            </w:r>
            <w:r w:rsidR="00BB489A">
              <w:rPr>
                <w:noProof/>
                <w:webHidden/>
              </w:rPr>
              <w:fldChar w:fldCharType="end"/>
            </w:r>
          </w:hyperlink>
        </w:p>
        <w:p w14:paraId="7D94D540"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sidR="00BB489A">
              <w:rPr>
                <w:noProof/>
                <w:webHidden/>
              </w:rPr>
              <w:fldChar w:fldCharType="begin"/>
            </w:r>
            <w:r w:rsidR="00D73392">
              <w:rPr>
                <w:noProof/>
                <w:webHidden/>
              </w:rPr>
              <w:instrText xml:space="preserve"> PAGEREF _Toc160416549 \h </w:instrText>
            </w:r>
            <w:r w:rsidR="00BB489A">
              <w:rPr>
                <w:noProof/>
                <w:webHidden/>
              </w:rPr>
            </w:r>
            <w:r w:rsidR="00BB489A">
              <w:rPr>
                <w:noProof/>
                <w:webHidden/>
              </w:rPr>
              <w:fldChar w:fldCharType="separate"/>
            </w:r>
            <w:r w:rsidR="00D73392">
              <w:rPr>
                <w:noProof/>
                <w:webHidden/>
              </w:rPr>
              <w:t>9</w:t>
            </w:r>
            <w:r w:rsidR="00BB489A">
              <w:rPr>
                <w:noProof/>
                <w:webHidden/>
              </w:rPr>
              <w:fldChar w:fldCharType="end"/>
            </w:r>
          </w:hyperlink>
        </w:p>
        <w:p w14:paraId="51C5EB0A"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sidR="00BB489A">
              <w:rPr>
                <w:noProof/>
                <w:webHidden/>
              </w:rPr>
              <w:fldChar w:fldCharType="begin"/>
            </w:r>
            <w:r w:rsidR="00D73392">
              <w:rPr>
                <w:noProof/>
                <w:webHidden/>
              </w:rPr>
              <w:instrText xml:space="preserve"> PAGEREF _Toc160416550 \h </w:instrText>
            </w:r>
            <w:r w:rsidR="00BB489A">
              <w:rPr>
                <w:noProof/>
                <w:webHidden/>
              </w:rPr>
            </w:r>
            <w:r w:rsidR="00BB489A">
              <w:rPr>
                <w:noProof/>
                <w:webHidden/>
              </w:rPr>
              <w:fldChar w:fldCharType="separate"/>
            </w:r>
            <w:r w:rsidR="00D73392">
              <w:rPr>
                <w:noProof/>
                <w:webHidden/>
              </w:rPr>
              <w:t>11</w:t>
            </w:r>
            <w:r w:rsidR="00BB489A">
              <w:rPr>
                <w:noProof/>
                <w:webHidden/>
              </w:rPr>
              <w:fldChar w:fldCharType="end"/>
            </w:r>
          </w:hyperlink>
        </w:p>
        <w:p w14:paraId="30D6C2F7"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sidR="00BB489A">
              <w:rPr>
                <w:noProof/>
                <w:webHidden/>
              </w:rPr>
              <w:fldChar w:fldCharType="begin"/>
            </w:r>
            <w:r w:rsidR="00D73392">
              <w:rPr>
                <w:noProof/>
                <w:webHidden/>
              </w:rPr>
              <w:instrText xml:space="preserve"> PAGEREF _Toc160416551 \h </w:instrText>
            </w:r>
            <w:r w:rsidR="00BB489A">
              <w:rPr>
                <w:noProof/>
                <w:webHidden/>
              </w:rPr>
            </w:r>
            <w:r w:rsidR="00BB489A">
              <w:rPr>
                <w:noProof/>
                <w:webHidden/>
              </w:rPr>
              <w:fldChar w:fldCharType="separate"/>
            </w:r>
            <w:r w:rsidR="00D73392">
              <w:rPr>
                <w:noProof/>
                <w:webHidden/>
              </w:rPr>
              <w:t>11</w:t>
            </w:r>
            <w:r w:rsidR="00BB489A">
              <w:rPr>
                <w:noProof/>
                <w:webHidden/>
              </w:rPr>
              <w:fldChar w:fldCharType="end"/>
            </w:r>
          </w:hyperlink>
        </w:p>
        <w:p w14:paraId="3A023986"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sidR="00BB489A">
              <w:rPr>
                <w:noProof/>
                <w:webHidden/>
              </w:rPr>
              <w:fldChar w:fldCharType="begin"/>
            </w:r>
            <w:r w:rsidR="00D73392">
              <w:rPr>
                <w:noProof/>
                <w:webHidden/>
              </w:rPr>
              <w:instrText xml:space="preserve"> PAGEREF _Toc160416552 \h </w:instrText>
            </w:r>
            <w:r w:rsidR="00BB489A">
              <w:rPr>
                <w:noProof/>
                <w:webHidden/>
              </w:rPr>
            </w:r>
            <w:r w:rsidR="00BB489A">
              <w:rPr>
                <w:noProof/>
                <w:webHidden/>
              </w:rPr>
              <w:fldChar w:fldCharType="separate"/>
            </w:r>
            <w:r w:rsidR="00D73392">
              <w:rPr>
                <w:noProof/>
                <w:webHidden/>
              </w:rPr>
              <w:t>11</w:t>
            </w:r>
            <w:r w:rsidR="00BB489A">
              <w:rPr>
                <w:noProof/>
                <w:webHidden/>
              </w:rPr>
              <w:fldChar w:fldCharType="end"/>
            </w:r>
          </w:hyperlink>
        </w:p>
        <w:p w14:paraId="0265A193" w14:textId="77777777" w:rsidR="00D73392" w:rsidRDefault="00D54D56"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sidR="00BB489A">
              <w:rPr>
                <w:noProof/>
                <w:webHidden/>
              </w:rPr>
              <w:fldChar w:fldCharType="begin"/>
            </w:r>
            <w:r w:rsidR="00D73392">
              <w:rPr>
                <w:noProof/>
                <w:webHidden/>
              </w:rPr>
              <w:instrText xml:space="preserve"> PAGEREF _Toc160416553 \h </w:instrText>
            </w:r>
            <w:r w:rsidR="00BB489A">
              <w:rPr>
                <w:noProof/>
                <w:webHidden/>
              </w:rPr>
            </w:r>
            <w:r w:rsidR="00BB489A">
              <w:rPr>
                <w:noProof/>
                <w:webHidden/>
              </w:rPr>
              <w:fldChar w:fldCharType="separate"/>
            </w:r>
            <w:r w:rsidR="00D73392">
              <w:rPr>
                <w:noProof/>
                <w:webHidden/>
              </w:rPr>
              <w:t>11</w:t>
            </w:r>
            <w:r w:rsidR="00BB489A">
              <w:rPr>
                <w:noProof/>
                <w:webHidden/>
              </w:rPr>
              <w:fldChar w:fldCharType="end"/>
            </w:r>
          </w:hyperlink>
        </w:p>
        <w:p w14:paraId="0FF43A5B"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rPr>
              <w:t>2.3.1 The Evolving Threat Landscape</w:t>
            </w:r>
            <w:r w:rsidR="00D73392">
              <w:rPr>
                <w:noProof/>
                <w:webHidden/>
              </w:rPr>
              <w:tab/>
            </w:r>
            <w:r w:rsidR="00BB489A">
              <w:rPr>
                <w:noProof/>
                <w:webHidden/>
              </w:rPr>
              <w:fldChar w:fldCharType="begin"/>
            </w:r>
            <w:r w:rsidR="00D73392">
              <w:rPr>
                <w:noProof/>
                <w:webHidden/>
              </w:rPr>
              <w:instrText xml:space="preserve"> PAGEREF _Toc160416554 \h </w:instrText>
            </w:r>
            <w:r w:rsidR="00BB489A">
              <w:rPr>
                <w:noProof/>
                <w:webHidden/>
              </w:rPr>
            </w:r>
            <w:r w:rsidR="00BB489A">
              <w:rPr>
                <w:noProof/>
                <w:webHidden/>
              </w:rPr>
              <w:fldChar w:fldCharType="separate"/>
            </w:r>
            <w:r w:rsidR="00D73392">
              <w:rPr>
                <w:noProof/>
                <w:webHidden/>
              </w:rPr>
              <w:t>12</w:t>
            </w:r>
            <w:r w:rsidR="00BB489A">
              <w:rPr>
                <w:noProof/>
                <w:webHidden/>
              </w:rPr>
              <w:fldChar w:fldCharType="end"/>
            </w:r>
          </w:hyperlink>
        </w:p>
        <w:p w14:paraId="276F6026"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sidR="00BB489A">
              <w:rPr>
                <w:noProof/>
                <w:webHidden/>
              </w:rPr>
              <w:fldChar w:fldCharType="begin"/>
            </w:r>
            <w:r w:rsidR="00D73392">
              <w:rPr>
                <w:noProof/>
                <w:webHidden/>
              </w:rPr>
              <w:instrText xml:space="preserve"> PAGEREF _Toc160416555 \h </w:instrText>
            </w:r>
            <w:r w:rsidR="00BB489A">
              <w:rPr>
                <w:noProof/>
                <w:webHidden/>
              </w:rPr>
            </w:r>
            <w:r w:rsidR="00BB489A">
              <w:rPr>
                <w:noProof/>
                <w:webHidden/>
              </w:rPr>
              <w:fldChar w:fldCharType="separate"/>
            </w:r>
            <w:r w:rsidR="00D73392">
              <w:rPr>
                <w:noProof/>
                <w:webHidden/>
              </w:rPr>
              <w:t>12</w:t>
            </w:r>
            <w:r w:rsidR="00BB489A">
              <w:rPr>
                <w:noProof/>
                <w:webHidden/>
              </w:rPr>
              <w:fldChar w:fldCharType="end"/>
            </w:r>
          </w:hyperlink>
        </w:p>
        <w:p w14:paraId="76C846ED"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rPr>
              <w:t>2.4.1 Static analysis</w:t>
            </w:r>
            <w:r w:rsidR="00D73392">
              <w:rPr>
                <w:noProof/>
                <w:webHidden/>
              </w:rPr>
              <w:tab/>
            </w:r>
            <w:r w:rsidR="00BB489A">
              <w:rPr>
                <w:noProof/>
                <w:webHidden/>
              </w:rPr>
              <w:fldChar w:fldCharType="begin"/>
            </w:r>
            <w:r w:rsidR="00D73392">
              <w:rPr>
                <w:noProof/>
                <w:webHidden/>
              </w:rPr>
              <w:instrText xml:space="preserve"> PAGEREF _Toc160416556 \h </w:instrText>
            </w:r>
            <w:r w:rsidR="00BB489A">
              <w:rPr>
                <w:noProof/>
                <w:webHidden/>
              </w:rPr>
            </w:r>
            <w:r w:rsidR="00BB489A">
              <w:rPr>
                <w:noProof/>
                <w:webHidden/>
              </w:rPr>
              <w:fldChar w:fldCharType="separate"/>
            </w:r>
            <w:r w:rsidR="00D73392">
              <w:rPr>
                <w:noProof/>
                <w:webHidden/>
              </w:rPr>
              <w:t>12</w:t>
            </w:r>
            <w:r w:rsidR="00BB489A">
              <w:rPr>
                <w:noProof/>
                <w:webHidden/>
              </w:rPr>
              <w:fldChar w:fldCharType="end"/>
            </w:r>
          </w:hyperlink>
        </w:p>
        <w:p w14:paraId="7C55E9FB"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rPr>
              <w:t>2.4.2 Dynamic analysis</w:t>
            </w:r>
            <w:r w:rsidR="00D73392">
              <w:rPr>
                <w:noProof/>
                <w:webHidden/>
              </w:rPr>
              <w:tab/>
            </w:r>
            <w:r w:rsidR="00BB489A">
              <w:rPr>
                <w:noProof/>
                <w:webHidden/>
              </w:rPr>
              <w:fldChar w:fldCharType="begin"/>
            </w:r>
            <w:r w:rsidR="00D73392">
              <w:rPr>
                <w:noProof/>
                <w:webHidden/>
              </w:rPr>
              <w:instrText xml:space="preserve"> PAGEREF _Toc160416557 \h </w:instrText>
            </w:r>
            <w:r w:rsidR="00BB489A">
              <w:rPr>
                <w:noProof/>
                <w:webHidden/>
              </w:rPr>
            </w:r>
            <w:r w:rsidR="00BB489A">
              <w:rPr>
                <w:noProof/>
                <w:webHidden/>
              </w:rPr>
              <w:fldChar w:fldCharType="separate"/>
            </w:r>
            <w:r w:rsidR="00D73392">
              <w:rPr>
                <w:noProof/>
                <w:webHidden/>
              </w:rPr>
              <w:t>12</w:t>
            </w:r>
            <w:r w:rsidR="00BB489A">
              <w:rPr>
                <w:noProof/>
                <w:webHidden/>
              </w:rPr>
              <w:fldChar w:fldCharType="end"/>
            </w:r>
          </w:hyperlink>
        </w:p>
        <w:p w14:paraId="06FE340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rPr>
              <w:t>2.4.3 Behavior-based analysis</w:t>
            </w:r>
            <w:r w:rsidR="00D73392">
              <w:rPr>
                <w:noProof/>
                <w:webHidden/>
              </w:rPr>
              <w:tab/>
            </w:r>
            <w:r w:rsidR="00BB489A">
              <w:rPr>
                <w:noProof/>
                <w:webHidden/>
              </w:rPr>
              <w:fldChar w:fldCharType="begin"/>
            </w:r>
            <w:r w:rsidR="00D73392">
              <w:rPr>
                <w:noProof/>
                <w:webHidden/>
              </w:rPr>
              <w:instrText xml:space="preserve"> PAGEREF _Toc160416558 \h </w:instrText>
            </w:r>
            <w:r w:rsidR="00BB489A">
              <w:rPr>
                <w:noProof/>
                <w:webHidden/>
              </w:rPr>
            </w:r>
            <w:r w:rsidR="00BB489A">
              <w:rPr>
                <w:noProof/>
                <w:webHidden/>
              </w:rPr>
              <w:fldChar w:fldCharType="separate"/>
            </w:r>
            <w:r w:rsidR="00D73392">
              <w:rPr>
                <w:noProof/>
                <w:webHidden/>
              </w:rPr>
              <w:t>13</w:t>
            </w:r>
            <w:r w:rsidR="00BB489A">
              <w:rPr>
                <w:noProof/>
                <w:webHidden/>
              </w:rPr>
              <w:fldChar w:fldCharType="end"/>
            </w:r>
          </w:hyperlink>
        </w:p>
        <w:p w14:paraId="611DBA8A"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rPr>
              <w:t>2.4.4 Machine Learning</w:t>
            </w:r>
            <w:r w:rsidR="00D73392">
              <w:rPr>
                <w:noProof/>
                <w:webHidden/>
              </w:rPr>
              <w:tab/>
            </w:r>
            <w:r w:rsidR="00BB489A">
              <w:rPr>
                <w:noProof/>
                <w:webHidden/>
              </w:rPr>
              <w:fldChar w:fldCharType="begin"/>
            </w:r>
            <w:r w:rsidR="00D73392">
              <w:rPr>
                <w:noProof/>
                <w:webHidden/>
              </w:rPr>
              <w:instrText xml:space="preserve"> PAGEREF _Toc160416559 \h </w:instrText>
            </w:r>
            <w:r w:rsidR="00BB489A">
              <w:rPr>
                <w:noProof/>
                <w:webHidden/>
              </w:rPr>
            </w:r>
            <w:r w:rsidR="00BB489A">
              <w:rPr>
                <w:noProof/>
                <w:webHidden/>
              </w:rPr>
              <w:fldChar w:fldCharType="separate"/>
            </w:r>
            <w:r w:rsidR="00D73392">
              <w:rPr>
                <w:noProof/>
                <w:webHidden/>
              </w:rPr>
              <w:t>13</w:t>
            </w:r>
            <w:r w:rsidR="00BB489A">
              <w:rPr>
                <w:noProof/>
                <w:webHidden/>
              </w:rPr>
              <w:fldChar w:fldCharType="end"/>
            </w:r>
          </w:hyperlink>
        </w:p>
        <w:p w14:paraId="4C8A3878"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rPr>
              <w:t>2.4.5 Hybrid Analysis</w:t>
            </w:r>
            <w:r w:rsidR="00D73392">
              <w:rPr>
                <w:noProof/>
                <w:webHidden/>
              </w:rPr>
              <w:tab/>
            </w:r>
            <w:r w:rsidR="00BB489A">
              <w:rPr>
                <w:noProof/>
                <w:webHidden/>
              </w:rPr>
              <w:fldChar w:fldCharType="begin"/>
            </w:r>
            <w:r w:rsidR="00D73392">
              <w:rPr>
                <w:noProof/>
                <w:webHidden/>
              </w:rPr>
              <w:instrText xml:space="preserve"> PAGEREF _Toc160416560 \h </w:instrText>
            </w:r>
            <w:r w:rsidR="00BB489A">
              <w:rPr>
                <w:noProof/>
                <w:webHidden/>
              </w:rPr>
            </w:r>
            <w:r w:rsidR="00BB489A">
              <w:rPr>
                <w:noProof/>
                <w:webHidden/>
              </w:rPr>
              <w:fldChar w:fldCharType="separate"/>
            </w:r>
            <w:r w:rsidR="00D73392">
              <w:rPr>
                <w:noProof/>
                <w:webHidden/>
              </w:rPr>
              <w:t>13</w:t>
            </w:r>
            <w:r w:rsidR="00BB489A">
              <w:rPr>
                <w:noProof/>
                <w:webHidden/>
              </w:rPr>
              <w:fldChar w:fldCharType="end"/>
            </w:r>
          </w:hyperlink>
        </w:p>
        <w:p w14:paraId="6DA5227E"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sidR="00BB489A">
              <w:rPr>
                <w:noProof/>
                <w:webHidden/>
              </w:rPr>
              <w:fldChar w:fldCharType="begin"/>
            </w:r>
            <w:r w:rsidR="00D73392">
              <w:rPr>
                <w:noProof/>
                <w:webHidden/>
              </w:rPr>
              <w:instrText xml:space="preserve"> PAGEREF _Toc160416561 \h </w:instrText>
            </w:r>
            <w:r w:rsidR="00BB489A">
              <w:rPr>
                <w:noProof/>
                <w:webHidden/>
              </w:rPr>
            </w:r>
            <w:r w:rsidR="00BB489A">
              <w:rPr>
                <w:noProof/>
                <w:webHidden/>
              </w:rPr>
              <w:fldChar w:fldCharType="separate"/>
            </w:r>
            <w:r w:rsidR="00D73392">
              <w:rPr>
                <w:noProof/>
                <w:webHidden/>
              </w:rPr>
              <w:t>13</w:t>
            </w:r>
            <w:r w:rsidR="00BB489A">
              <w:rPr>
                <w:noProof/>
                <w:webHidden/>
              </w:rPr>
              <w:fldChar w:fldCharType="end"/>
            </w:r>
          </w:hyperlink>
        </w:p>
        <w:p w14:paraId="73291FE0"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sidR="00BB489A">
              <w:rPr>
                <w:noProof/>
                <w:webHidden/>
              </w:rPr>
              <w:fldChar w:fldCharType="begin"/>
            </w:r>
            <w:r w:rsidR="00D73392">
              <w:rPr>
                <w:noProof/>
                <w:webHidden/>
              </w:rPr>
              <w:instrText xml:space="preserve"> PAGEREF _Toc160416562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0BB8C7FE"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rPr>
              <w:t>2.6.1 Static Approach</w:t>
            </w:r>
            <w:r w:rsidR="00D73392">
              <w:rPr>
                <w:noProof/>
                <w:webHidden/>
              </w:rPr>
              <w:tab/>
            </w:r>
            <w:r w:rsidR="00BB489A">
              <w:rPr>
                <w:noProof/>
                <w:webHidden/>
              </w:rPr>
              <w:fldChar w:fldCharType="begin"/>
            </w:r>
            <w:r w:rsidR="00D73392">
              <w:rPr>
                <w:noProof/>
                <w:webHidden/>
              </w:rPr>
              <w:instrText xml:space="preserve"> PAGEREF _Toc160416563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4ADD193D"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rPr>
              <w:t>2.6.2 Dynamic Approach</w:t>
            </w:r>
            <w:r w:rsidR="00D73392">
              <w:rPr>
                <w:noProof/>
                <w:webHidden/>
              </w:rPr>
              <w:tab/>
            </w:r>
            <w:r w:rsidR="00BB489A">
              <w:rPr>
                <w:noProof/>
                <w:webHidden/>
              </w:rPr>
              <w:fldChar w:fldCharType="begin"/>
            </w:r>
            <w:r w:rsidR="00D73392">
              <w:rPr>
                <w:noProof/>
                <w:webHidden/>
              </w:rPr>
              <w:instrText xml:space="preserve"> PAGEREF _Toc160416564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1F1E1B52"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rPr>
              <w:t>2.6.3 Behavior Based Approach</w:t>
            </w:r>
            <w:r w:rsidR="00D73392">
              <w:rPr>
                <w:noProof/>
                <w:webHidden/>
              </w:rPr>
              <w:tab/>
            </w:r>
            <w:r w:rsidR="00BB489A">
              <w:rPr>
                <w:noProof/>
                <w:webHidden/>
              </w:rPr>
              <w:fldChar w:fldCharType="begin"/>
            </w:r>
            <w:r w:rsidR="00D73392">
              <w:rPr>
                <w:noProof/>
                <w:webHidden/>
              </w:rPr>
              <w:instrText xml:space="preserve"> PAGEREF _Toc160416565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610ACA5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rPr>
              <w:t>2.6.4 Machine Learning Approach</w:t>
            </w:r>
            <w:r w:rsidR="00D73392">
              <w:rPr>
                <w:noProof/>
                <w:webHidden/>
              </w:rPr>
              <w:tab/>
            </w:r>
            <w:r w:rsidR="00BB489A">
              <w:rPr>
                <w:noProof/>
                <w:webHidden/>
              </w:rPr>
              <w:fldChar w:fldCharType="begin"/>
            </w:r>
            <w:r w:rsidR="00D73392">
              <w:rPr>
                <w:noProof/>
                <w:webHidden/>
              </w:rPr>
              <w:instrText xml:space="preserve"> PAGEREF _Toc160416566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760061BC"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rPr>
              <w:t>2.6.5 Hybrid Approach</w:t>
            </w:r>
            <w:r w:rsidR="00D73392">
              <w:rPr>
                <w:noProof/>
                <w:webHidden/>
              </w:rPr>
              <w:tab/>
            </w:r>
            <w:r w:rsidR="00BB489A">
              <w:rPr>
                <w:noProof/>
                <w:webHidden/>
              </w:rPr>
              <w:fldChar w:fldCharType="begin"/>
            </w:r>
            <w:r w:rsidR="00D73392">
              <w:rPr>
                <w:noProof/>
                <w:webHidden/>
              </w:rPr>
              <w:instrText xml:space="preserve"> PAGEREF _Toc160416567 \h </w:instrText>
            </w:r>
            <w:r w:rsidR="00BB489A">
              <w:rPr>
                <w:noProof/>
                <w:webHidden/>
              </w:rPr>
            </w:r>
            <w:r w:rsidR="00BB489A">
              <w:rPr>
                <w:noProof/>
                <w:webHidden/>
              </w:rPr>
              <w:fldChar w:fldCharType="separate"/>
            </w:r>
            <w:r w:rsidR="00D73392">
              <w:rPr>
                <w:noProof/>
                <w:webHidden/>
              </w:rPr>
              <w:t>14</w:t>
            </w:r>
            <w:r w:rsidR="00BB489A">
              <w:rPr>
                <w:noProof/>
                <w:webHidden/>
              </w:rPr>
              <w:fldChar w:fldCharType="end"/>
            </w:r>
          </w:hyperlink>
        </w:p>
        <w:p w14:paraId="07B2611C"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sidR="00BB489A">
              <w:rPr>
                <w:noProof/>
                <w:webHidden/>
              </w:rPr>
              <w:fldChar w:fldCharType="begin"/>
            </w:r>
            <w:r w:rsidR="00D73392">
              <w:rPr>
                <w:noProof/>
                <w:webHidden/>
              </w:rPr>
              <w:instrText xml:space="preserve"> PAGEREF _Toc160416568 \h </w:instrText>
            </w:r>
            <w:r w:rsidR="00BB489A">
              <w:rPr>
                <w:noProof/>
                <w:webHidden/>
              </w:rPr>
            </w:r>
            <w:r w:rsidR="00BB489A">
              <w:rPr>
                <w:noProof/>
                <w:webHidden/>
              </w:rPr>
              <w:fldChar w:fldCharType="separate"/>
            </w:r>
            <w:r w:rsidR="00D73392">
              <w:rPr>
                <w:noProof/>
                <w:webHidden/>
              </w:rPr>
              <w:t>15</w:t>
            </w:r>
            <w:r w:rsidR="00BB489A">
              <w:rPr>
                <w:noProof/>
                <w:webHidden/>
              </w:rPr>
              <w:fldChar w:fldCharType="end"/>
            </w:r>
          </w:hyperlink>
        </w:p>
        <w:p w14:paraId="614433BB"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sidR="00BB489A">
              <w:rPr>
                <w:noProof/>
                <w:webHidden/>
              </w:rPr>
              <w:fldChar w:fldCharType="begin"/>
            </w:r>
            <w:r w:rsidR="00D73392">
              <w:rPr>
                <w:noProof/>
                <w:webHidden/>
              </w:rPr>
              <w:instrText xml:space="preserve"> PAGEREF _Toc160416569 \h </w:instrText>
            </w:r>
            <w:r w:rsidR="00BB489A">
              <w:rPr>
                <w:noProof/>
                <w:webHidden/>
              </w:rPr>
            </w:r>
            <w:r w:rsidR="00BB489A">
              <w:rPr>
                <w:noProof/>
                <w:webHidden/>
              </w:rPr>
              <w:fldChar w:fldCharType="separate"/>
            </w:r>
            <w:r w:rsidR="00D73392">
              <w:rPr>
                <w:noProof/>
                <w:webHidden/>
              </w:rPr>
              <w:t>18</w:t>
            </w:r>
            <w:r w:rsidR="00BB489A">
              <w:rPr>
                <w:noProof/>
                <w:webHidden/>
              </w:rPr>
              <w:fldChar w:fldCharType="end"/>
            </w:r>
          </w:hyperlink>
        </w:p>
        <w:p w14:paraId="10816E7E"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sidR="00BB489A">
              <w:rPr>
                <w:noProof/>
                <w:webHidden/>
              </w:rPr>
              <w:fldChar w:fldCharType="begin"/>
            </w:r>
            <w:r w:rsidR="00D73392">
              <w:rPr>
                <w:noProof/>
                <w:webHidden/>
              </w:rPr>
              <w:instrText xml:space="preserve"> PAGEREF _Toc160416570 \h </w:instrText>
            </w:r>
            <w:r w:rsidR="00BB489A">
              <w:rPr>
                <w:noProof/>
                <w:webHidden/>
              </w:rPr>
            </w:r>
            <w:r w:rsidR="00BB489A">
              <w:rPr>
                <w:noProof/>
                <w:webHidden/>
              </w:rPr>
              <w:fldChar w:fldCharType="separate"/>
            </w:r>
            <w:r w:rsidR="00D73392">
              <w:rPr>
                <w:noProof/>
                <w:webHidden/>
              </w:rPr>
              <w:t>19</w:t>
            </w:r>
            <w:r w:rsidR="00BB489A">
              <w:rPr>
                <w:noProof/>
                <w:webHidden/>
              </w:rPr>
              <w:fldChar w:fldCharType="end"/>
            </w:r>
          </w:hyperlink>
        </w:p>
        <w:p w14:paraId="50789E48"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sidR="00BB489A">
              <w:rPr>
                <w:noProof/>
                <w:webHidden/>
              </w:rPr>
              <w:fldChar w:fldCharType="begin"/>
            </w:r>
            <w:r w:rsidR="00D73392">
              <w:rPr>
                <w:noProof/>
                <w:webHidden/>
              </w:rPr>
              <w:instrText xml:space="preserve"> PAGEREF _Toc160416571 \h </w:instrText>
            </w:r>
            <w:r w:rsidR="00BB489A">
              <w:rPr>
                <w:noProof/>
                <w:webHidden/>
              </w:rPr>
            </w:r>
            <w:r w:rsidR="00BB489A">
              <w:rPr>
                <w:noProof/>
                <w:webHidden/>
              </w:rPr>
              <w:fldChar w:fldCharType="separate"/>
            </w:r>
            <w:r w:rsidR="00D73392">
              <w:rPr>
                <w:noProof/>
                <w:webHidden/>
              </w:rPr>
              <w:t>19</w:t>
            </w:r>
            <w:r w:rsidR="00BB489A">
              <w:rPr>
                <w:noProof/>
                <w:webHidden/>
              </w:rPr>
              <w:fldChar w:fldCharType="end"/>
            </w:r>
          </w:hyperlink>
        </w:p>
        <w:p w14:paraId="3E5D0713"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sidR="00BB489A">
              <w:rPr>
                <w:noProof/>
                <w:webHidden/>
              </w:rPr>
              <w:fldChar w:fldCharType="begin"/>
            </w:r>
            <w:r w:rsidR="00D73392">
              <w:rPr>
                <w:noProof/>
                <w:webHidden/>
              </w:rPr>
              <w:instrText xml:space="preserve"> PAGEREF _Toc160416572 \h </w:instrText>
            </w:r>
            <w:r w:rsidR="00BB489A">
              <w:rPr>
                <w:noProof/>
                <w:webHidden/>
              </w:rPr>
            </w:r>
            <w:r w:rsidR="00BB489A">
              <w:rPr>
                <w:noProof/>
                <w:webHidden/>
              </w:rPr>
              <w:fldChar w:fldCharType="separate"/>
            </w:r>
            <w:r w:rsidR="00D73392">
              <w:rPr>
                <w:noProof/>
                <w:webHidden/>
              </w:rPr>
              <w:t>19</w:t>
            </w:r>
            <w:r w:rsidR="00BB489A">
              <w:rPr>
                <w:noProof/>
                <w:webHidden/>
              </w:rPr>
              <w:fldChar w:fldCharType="end"/>
            </w:r>
          </w:hyperlink>
        </w:p>
        <w:p w14:paraId="11E5325B"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sidR="00BB489A">
              <w:rPr>
                <w:noProof/>
                <w:webHidden/>
              </w:rPr>
              <w:fldChar w:fldCharType="begin"/>
            </w:r>
            <w:r w:rsidR="00D73392">
              <w:rPr>
                <w:noProof/>
                <w:webHidden/>
              </w:rPr>
              <w:instrText xml:space="preserve"> PAGEREF _Toc160416573 \h </w:instrText>
            </w:r>
            <w:r w:rsidR="00BB489A">
              <w:rPr>
                <w:noProof/>
                <w:webHidden/>
              </w:rPr>
            </w:r>
            <w:r w:rsidR="00BB489A">
              <w:rPr>
                <w:noProof/>
                <w:webHidden/>
              </w:rPr>
              <w:fldChar w:fldCharType="separate"/>
            </w:r>
            <w:r w:rsidR="00D73392">
              <w:rPr>
                <w:noProof/>
                <w:webHidden/>
              </w:rPr>
              <w:t>20</w:t>
            </w:r>
            <w:r w:rsidR="00BB489A">
              <w:rPr>
                <w:noProof/>
                <w:webHidden/>
              </w:rPr>
              <w:fldChar w:fldCharType="end"/>
            </w:r>
          </w:hyperlink>
        </w:p>
        <w:p w14:paraId="20C9875B"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rPr>
              <w:t>3.3.1 Frequent Pattern Mining with Negative Items (FPM-IN) Algorithm</w:t>
            </w:r>
            <w:r w:rsidR="00D73392">
              <w:rPr>
                <w:noProof/>
                <w:webHidden/>
              </w:rPr>
              <w:tab/>
            </w:r>
            <w:r w:rsidR="00BB489A">
              <w:rPr>
                <w:noProof/>
                <w:webHidden/>
              </w:rPr>
              <w:fldChar w:fldCharType="begin"/>
            </w:r>
            <w:r w:rsidR="00D73392">
              <w:rPr>
                <w:noProof/>
                <w:webHidden/>
              </w:rPr>
              <w:instrText xml:space="preserve"> PAGEREF _Toc160416574 \h </w:instrText>
            </w:r>
            <w:r w:rsidR="00BB489A">
              <w:rPr>
                <w:noProof/>
                <w:webHidden/>
              </w:rPr>
            </w:r>
            <w:r w:rsidR="00BB489A">
              <w:rPr>
                <w:noProof/>
                <w:webHidden/>
              </w:rPr>
              <w:fldChar w:fldCharType="separate"/>
            </w:r>
            <w:r w:rsidR="00D73392">
              <w:rPr>
                <w:noProof/>
                <w:webHidden/>
              </w:rPr>
              <w:t>20</w:t>
            </w:r>
            <w:r w:rsidR="00BB489A">
              <w:rPr>
                <w:noProof/>
                <w:webHidden/>
              </w:rPr>
              <w:fldChar w:fldCharType="end"/>
            </w:r>
          </w:hyperlink>
        </w:p>
        <w:p w14:paraId="6E5A6DAC"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rPr>
              <w:t>3.3.2 Challenges with Negative Items</w:t>
            </w:r>
            <w:r w:rsidR="00D73392">
              <w:rPr>
                <w:noProof/>
                <w:webHidden/>
              </w:rPr>
              <w:tab/>
            </w:r>
            <w:r w:rsidR="00BB489A">
              <w:rPr>
                <w:noProof/>
                <w:webHidden/>
              </w:rPr>
              <w:fldChar w:fldCharType="begin"/>
            </w:r>
            <w:r w:rsidR="00D73392">
              <w:rPr>
                <w:noProof/>
                <w:webHidden/>
              </w:rPr>
              <w:instrText xml:space="preserve"> PAGEREF _Toc160416575 \h </w:instrText>
            </w:r>
            <w:r w:rsidR="00BB489A">
              <w:rPr>
                <w:noProof/>
                <w:webHidden/>
              </w:rPr>
            </w:r>
            <w:r w:rsidR="00BB489A">
              <w:rPr>
                <w:noProof/>
                <w:webHidden/>
              </w:rPr>
              <w:fldChar w:fldCharType="separate"/>
            </w:r>
            <w:r w:rsidR="00D73392">
              <w:rPr>
                <w:noProof/>
                <w:webHidden/>
              </w:rPr>
              <w:t>20</w:t>
            </w:r>
            <w:r w:rsidR="00BB489A">
              <w:rPr>
                <w:noProof/>
                <w:webHidden/>
              </w:rPr>
              <w:fldChar w:fldCharType="end"/>
            </w:r>
          </w:hyperlink>
        </w:p>
        <w:p w14:paraId="1E2E417E"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rPr>
              <w:t>3.3.3 Approaches for Addressing the Challenges</w:t>
            </w:r>
            <w:r w:rsidR="00D73392">
              <w:rPr>
                <w:noProof/>
                <w:webHidden/>
              </w:rPr>
              <w:tab/>
            </w:r>
            <w:r w:rsidR="00BB489A">
              <w:rPr>
                <w:noProof/>
                <w:webHidden/>
              </w:rPr>
              <w:fldChar w:fldCharType="begin"/>
            </w:r>
            <w:r w:rsidR="00D73392">
              <w:rPr>
                <w:noProof/>
                <w:webHidden/>
              </w:rPr>
              <w:instrText xml:space="preserve"> PAGEREF _Toc160416576 \h </w:instrText>
            </w:r>
            <w:r w:rsidR="00BB489A">
              <w:rPr>
                <w:noProof/>
                <w:webHidden/>
              </w:rPr>
            </w:r>
            <w:r w:rsidR="00BB489A">
              <w:rPr>
                <w:noProof/>
                <w:webHidden/>
              </w:rPr>
              <w:fldChar w:fldCharType="separate"/>
            </w:r>
            <w:r w:rsidR="00D73392">
              <w:rPr>
                <w:noProof/>
                <w:webHidden/>
              </w:rPr>
              <w:t>21</w:t>
            </w:r>
            <w:r w:rsidR="00BB489A">
              <w:rPr>
                <w:noProof/>
                <w:webHidden/>
              </w:rPr>
              <w:fldChar w:fldCharType="end"/>
            </w:r>
          </w:hyperlink>
        </w:p>
        <w:p w14:paraId="6F9348BA"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rPr>
              <w:t>3.3.4 Negative Association Rule Mining (NARM)</w:t>
            </w:r>
            <w:r w:rsidR="00D73392">
              <w:rPr>
                <w:noProof/>
                <w:webHidden/>
              </w:rPr>
              <w:tab/>
            </w:r>
            <w:r w:rsidR="00BB489A">
              <w:rPr>
                <w:noProof/>
                <w:webHidden/>
              </w:rPr>
              <w:fldChar w:fldCharType="begin"/>
            </w:r>
            <w:r w:rsidR="00D73392">
              <w:rPr>
                <w:noProof/>
                <w:webHidden/>
              </w:rPr>
              <w:instrText xml:space="preserve"> PAGEREF _Toc160416577 \h </w:instrText>
            </w:r>
            <w:r w:rsidR="00BB489A">
              <w:rPr>
                <w:noProof/>
                <w:webHidden/>
              </w:rPr>
            </w:r>
            <w:r w:rsidR="00BB489A">
              <w:rPr>
                <w:noProof/>
                <w:webHidden/>
              </w:rPr>
              <w:fldChar w:fldCharType="separate"/>
            </w:r>
            <w:r w:rsidR="00D73392">
              <w:rPr>
                <w:noProof/>
                <w:webHidden/>
              </w:rPr>
              <w:t>21</w:t>
            </w:r>
            <w:r w:rsidR="00BB489A">
              <w:rPr>
                <w:noProof/>
                <w:webHidden/>
              </w:rPr>
              <w:fldChar w:fldCharType="end"/>
            </w:r>
          </w:hyperlink>
        </w:p>
        <w:p w14:paraId="0059EC21"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rPr>
              <w:t>3.3.5 Frequent Pattern In FPM-IN</w:t>
            </w:r>
            <w:r w:rsidR="00D73392">
              <w:rPr>
                <w:noProof/>
                <w:webHidden/>
              </w:rPr>
              <w:tab/>
            </w:r>
            <w:r w:rsidR="00BB489A">
              <w:rPr>
                <w:noProof/>
                <w:webHidden/>
              </w:rPr>
              <w:fldChar w:fldCharType="begin"/>
            </w:r>
            <w:r w:rsidR="00D73392">
              <w:rPr>
                <w:noProof/>
                <w:webHidden/>
              </w:rPr>
              <w:instrText xml:space="preserve"> PAGEREF _Toc160416578 \h </w:instrText>
            </w:r>
            <w:r w:rsidR="00BB489A">
              <w:rPr>
                <w:noProof/>
                <w:webHidden/>
              </w:rPr>
            </w:r>
            <w:r w:rsidR="00BB489A">
              <w:rPr>
                <w:noProof/>
                <w:webHidden/>
              </w:rPr>
              <w:fldChar w:fldCharType="separate"/>
            </w:r>
            <w:r w:rsidR="00D73392">
              <w:rPr>
                <w:noProof/>
                <w:webHidden/>
              </w:rPr>
              <w:t>21</w:t>
            </w:r>
            <w:r w:rsidR="00BB489A">
              <w:rPr>
                <w:noProof/>
                <w:webHidden/>
              </w:rPr>
              <w:fldChar w:fldCharType="end"/>
            </w:r>
          </w:hyperlink>
        </w:p>
        <w:p w14:paraId="14C4587A"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rPr>
              <w:t>3.3.6 New Datasets Generated By The Dynamic Co-existence Features</w:t>
            </w:r>
            <w:r w:rsidR="00D73392">
              <w:rPr>
                <w:noProof/>
                <w:webHidden/>
              </w:rPr>
              <w:tab/>
            </w:r>
            <w:r w:rsidR="00BB489A">
              <w:rPr>
                <w:noProof/>
                <w:webHidden/>
              </w:rPr>
              <w:fldChar w:fldCharType="begin"/>
            </w:r>
            <w:r w:rsidR="00D73392">
              <w:rPr>
                <w:noProof/>
                <w:webHidden/>
              </w:rPr>
              <w:instrText xml:space="preserve"> PAGEREF _Toc160416579 \h </w:instrText>
            </w:r>
            <w:r w:rsidR="00BB489A">
              <w:rPr>
                <w:noProof/>
                <w:webHidden/>
              </w:rPr>
            </w:r>
            <w:r w:rsidR="00BB489A">
              <w:rPr>
                <w:noProof/>
                <w:webHidden/>
              </w:rPr>
              <w:fldChar w:fldCharType="separate"/>
            </w:r>
            <w:r w:rsidR="00D73392">
              <w:rPr>
                <w:noProof/>
                <w:webHidden/>
              </w:rPr>
              <w:t>22</w:t>
            </w:r>
            <w:r w:rsidR="00BB489A">
              <w:rPr>
                <w:noProof/>
                <w:webHidden/>
              </w:rPr>
              <w:fldChar w:fldCharType="end"/>
            </w:r>
          </w:hyperlink>
        </w:p>
        <w:p w14:paraId="4B82F36C"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sidR="00BB489A">
              <w:rPr>
                <w:noProof/>
                <w:webHidden/>
              </w:rPr>
              <w:fldChar w:fldCharType="begin"/>
            </w:r>
            <w:r w:rsidR="00D73392">
              <w:rPr>
                <w:noProof/>
                <w:webHidden/>
              </w:rPr>
              <w:instrText xml:space="preserve"> PAGEREF _Toc160416580 \h </w:instrText>
            </w:r>
            <w:r w:rsidR="00BB489A">
              <w:rPr>
                <w:noProof/>
                <w:webHidden/>
              </w:rPr>
            </w:r>
            <w:r w:rsidR="00BB489A">
              <w:rPr>
                <w:noProof/>
                <w:webHidden/>
              </w:rPr>
              <w:fldChar w:fldCharType="separate"/>
            </w:r>
            <w:r w:rsidR="00D73392">
              <w:rPr>
                <w:noProof/>
                <w:webHidden/>
              </w:rPr>
              <w:t>22</w:t>
            </w:r>
            <w:r w:rsidR="00BB489A">
              <w:rPr>
                <w:noProof/>
                <w:webHidden/>
              </w:rPr>
              <w:fldChar w:fldCharType="end"/>
            </w:r>
          </w:hyperlink>
        </w:p>
        <w:p w14:paraId="79C159CB" w14:textId="77777777" w:rsidR="00D73392" w:rsidRDefault="00D54D56">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rPr>
              <w:t>3.4.1 Drebin Dynamic Co-existence Features Results</w:t>
            </w:r>
            <w:r w:rsidR="00D73392">
              <w:rPr>
                <w:noProof/>
                <w:webHidden/>
              </w:rPr>
              <w:tab/>
            </w:r>
            <w:r w:rsidR="00BB489A">
              <w:rPr>
                <w:noProof/>
                <w:webHidden/>
              </w:rPr>
              <w:fldChar w:fldCharType="begin"/>
            </w:r>
            <w:r w:rsidR="00D73392">
              <w:rPr>
                <w:noProof/>
                <w:webHidden/>
              </w:rPr>
              <w:instrText xml:space="preserve"> PAGEREF _Toc160416581 \h </w:instrText>
            </w:r>
            <w:r w:rsidR="00BB489A">
              <w:rPr>
                <w:noProof/>
                <w:webHidden/>
              </w:rPr>
            </w:r>
            <w:r w:rsidR="00BB489A">
              <w:rPr>
                <w:noProof/>
                <w:webHidden/>
              </w:rPr>
              <w:fldChar w:fldCharType="separate"/>
            </w:r>
            <w:r w:rsidR="00D73392">
              <w:rPr>
                <w:noProof/>
                <w:webHidden/>
              </w:rPr>
              <w:t>23</w:t>
            </w:r>
            <w:r w:rsidR="00BB489A">
              <w:rPr>
                <w:noProof/>
                <w:webHidden/>
              </w:rPr>
              <w:fldChar w:fldCharType="end"/>
            </w:r>
          </w:hyperlink>
        </w:p>
        <w:p w14:paraId="099EB1D1" w14:textId="77777777" w:rsidR="00D73392" w:rsidRDefault="00D54D56">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rPr>
              <w:t>3.4.2 Malgenome Dynamic Co-existence Features Results</w:t>
            </w:r>
            <w:r w:rsidR="00D73392">
              <w:rPr>
                <w:noProof/>
                <w:webHidden/>
              </w:rPr>
              <w:tab/>
            </w:r>
            <w:r w:rsidR="00BB489A">
              <w:rPr>
                <w:noProof/>
                <w:webHidden/>
              </w:rPr>
              <w:fldChar w:fldCharType="begin"/>
            </w:r>
            <w:r w:rsidR="00D73392">
              <w:rPr>
                <w:noProof/>
                <w:webHidden/>
              </w:rPr>
              <w:instrText xml:space="preserve"> PAGEREF _Toc160416582 \h </w:instrText>
            </w:r>
            <w:r w:rsidR="00BB489A">
              <w:rPr>
                <w:noProof/>
                <w:webHidden/>
              </w:rPr>
            </w:r>
            <w:r w:rsidR="00BB489A">
              <w:rPr>
                <w:noProof/>
                <w:webHidden/>
              </w:rPr>
              <w:fldChar w:fldCharType="separate"/>
            </w:r>
            <w:r w:rsidR="00D73392">
              <w:rPr>
                <w:noProof/>
                <w:webHidden/>
              </w:rPr>
              <w:t>31</w:t>
            </w:r>
            <w:r w:rsidR="00BB489A">
              <w:rPr>
                <w:noProof/>
                <w:webHidden/>
              </w:rPr>
              <w:fldChar w:fldCharType="end"/>
            </w:r>
          </w:hyperlink>
        </w:p>
        <w:p w14:paraId="28185626"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sidR="00BB489A">
              <w:rPr>
                <w:noProof/>
                <w:webHidden/>
              </w:rPr>
              <w:fldChar w:fldCharType="begin"/>
            </w:r>
            <w:r w:rsidR="00D73392">
              <w:rPr>
                <w:noProof/>
                <w:webHidden/>
              </w:rPr>
              <w:instrText xml:space="preserve"> PAGEREF _Toc160416583 \h </w:instrText>
            </w:r>
            <w:r w:rsidR="00BB489A">
              <w:rPr>
                <w:noProof/>
                <w:webHidden/>
              </w:rPr>
            </w:r>
            <w:r w:rsidR="00BB489A">
              <w:rPr>
                <w:noProof/>
                <w:webHidden/>
              </w:rPr>
              <w:fldChar w:fldCharType="separate"/>
            </w:r>
            <w:r w:rsidR="00D73392">
              <w:rPr>
                <w:noProof/>
                <w:webHidden/>
              </w:rPr>
              <w:t>40</w:t>
            </w:r>
            <w:r w:rsidR="00BB489A">
              <w:rPr>
                <w:noProof/>
                <w:webHidden/>
              </w:rPr>
              <w:fldChar w:fldCharType="end"/>
            </w:r>
          </w:hyperlink>
        </w:p>
        <w:p w14:paraId="48ADC4A0"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sidR="00BB489A">
              <w:rPr>
                <w:noProof/>
                <w:webHidden/>
              </w:rPr>
              <w:fldChar w:fldCharType="begin"/>
            </w:r>
            <w:r w:rsidR="00D73392">
              <w:rPr>
                <w:noProof/>
                <w:webHidden/>
              </w:rPr>
              <w:instrText xml:space="preserve"> PAGEREF _Toc160416584 \h </w:instrText>
            </w:r>
            <w:r w:rsidR="00BB489A">
              <w:rPr>
                <w:noProof/>
                <w:webHidden/>
              </w:rPr>
            </w:r>
            <w:r w:rsidR="00BB489A">
              <w:rPr>
                <w:noProof/>
                <w:webHidden/>
              </w:rPr>
              <w:fldChar w:fldCharType="separate"/>
            </w:r>
            <w:r w:rsidR="00D73392">
              <w:rPr>
                <w:noProof/>
                <w:webHidden/>
              </w:rPr>
              <w:t>41</w:t>
            </w:r>
            <w:r w:rsidR="00BB489A">
              <w:rPr>
                <w:noProof/>
                <w:webHidden/>
              </w:rPr>
              <w:fldChar w:fldCharType="end"/>
            </w:r>
          </w:hyperlink>
        </w:p>
        <w:p w14:paraId="4D5CF947"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sidR="00BB489A">
              <w:rPr>
                <w:noProof/>
                <w:webHidden/>
              </w:rPr>
              <w:fldChar w:fldCharType="begin"/>
            </w:r>
            <w:r w:rsidR="00D73392">
              <w:rPr>
                <w:noProof/>
                <w:webHidden/>
              </w:rPr>
              <w:instrText xml:space="preserve"> PAGEREF _Toc160416585 \h </w:instrText>
            </w:r>
            <w:r w:rsidR="00BB489A">
              <w:rPr>
                <w:noProof/>
                <w:webHidden/>
              </w:rPr>
            </w:r>
            <w:r w:rsidR="00BB489A">
              <w:rPr>
                <w:noProof/>
                <w:webHidden/>
              </w:rPr>
              <w:fldChar w:fldCharType="separate"/>
            </w:r>
            <w:r w:rsidR="00D73392">
              <w:rPr>
                <w:noProof/>
                <w:webHidden/>
              </w:rPr>
              <w:t>41</w:t>
            </w:r>
            <w:r w:rsidR="00BB489A">
              <w:rPr>
                <w:noProof/>
                <w:webHidden/>
              </w:rPr>
              <w:fldChar w:fldCharType="end"/>
            </w:r>
          </w:hyperlink>
        </w:p>
        <w:p w14:paraId="02D3F9C1"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sidR="00BB489A">
              <w:rPr>
                <w:noProof/>
                <w:webHidden/>
              </w:rPr>
              <w:fldChar w:fldCharType="begin"/>
            </w:r>
            <w:r w:rsidR="00D73392">
              <w:rPr>
                <w:noProof/>
                <w:webHidden/>
              </w:rPr>
              <w:instrText xml:space="preserve"> PAGEREF _Toc160416586 \h </w:instrText>
            </w:r>
            <w:r w:rsidR="00BB489A">
              <w:rPr>
                <w:noProof/>
                <w:webHidden/>
              </w:rPr>
            </w:r>
            <w:r w:rsidR="00BB489A">
              <w:rPr>
                <w:noProof/>
                <w:webHidden/>
              </w:rPr>
              <w:fldChar w:fldCharType="separate"/>
            </w:r>
            <w:r w:rsidR="00D73392">
              <w:rPr>
                <w:noProof/>
                <w:webHidden/>
              </w:rPr>
              <w:t>41</w:t>
            </w:r>
            <w:r w:rsidR="00BB489A">
              <w:rPr>
                <w:noProof/>
                <w:webHidden/>
              </w:rPr>
              <w:fldChar w:fldCharType="end"/>
            </w:r>
          </w:hyperlink>
        </w:p>
        <w:p w14:paraId="1921163D"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sidR="00BB489A">
              <w:rPr>
                <w:noProof/>
                <w:webHidden/>
              </w:rPr>
              <w:fldChar w:fldCharType="begin"/>
            </w:r>
            <w:r w:rsidR="00D73392">
              <w:rPr>
                <w:noProof/>
                <w:webHidden/>
              </w:rPr>
              <w:instrText xml:space="preserve"> PAGEREF _Toc160416587 \h </w:instrText>
            </w:r>
            <w:r w:rsidR="00BB489A">
              <w:rPr>
                <w:noProof/>
                <w:webHidden/>
              </w:rPr>
            </w:r>
            <w:r w:rsidR="00BB489A">
              <w:rPr>
                <w:noProof/>
                <w:webHidden/>
              </w:rPr>
              <w:fldChar w:fldCharType="separate"/>
            </w:r>
            <w:r w:rsidR="00D73392">
              <w:rPr>
                <w:noProof/>
                <w:webHidden/>
              </w:rPr>
              <w:t>42</w:t>
            </w:r>
            <w:r w:rsidR="00BB489A">
              <w:rPr>
                <w:noProof/>
                <w:webHidden/>
              </w:rPr>
              <w:fldChar w:fldCharType="end"/>
            </w:r>
          </w:hyperlink>
        </w:p>
        <w:p w14:paraId="255EF3B0"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rPr>
              <w:t>4.3.1 Frequent Pattern Mining Approximate Algorithm (FPMAA)</w:t>
            </w:r>
            <w:r w:rsidR="00D73392">
              <w:rPr>
                <w:noProof/>
                <w:webHidden/>
              </w:rPr>
              <w:tab/>
            </w:r>
            <w:r w:rsidR="00BB489A">
              <w:rPr>
                <w:noProof/>
                <w:webHidden/>
              </w:rPr>
              <w:fldChar w:fldCharType="begin"/>
            </w:r>
            <w:r w:rsidR="00D73392">
              <w:rPr>
                <w:noProof/>
                <w:webHidden/>
              </w:rPr>
              <w:instrText xml:space="preserve"> PAGEREF _Toc160416588 \h </w:instrText>
            </w:r>
            <w:r w:rsidR="00BB489A">
              <w:rPr>
                <w:noProof/>
                <w:webHidden/>
              </w:rPr>
            </w:r>
            <w:r w:rsidR="00BB489A">
              <w:rPr>
                <w:noProof/>
                <w:webHidden/>
              </w:rPr>
              <w:fldChar w:fldCharType="separate"/>
            </w:r>
            <w:r w:rsidR="00D73392">
              <w:rPr>
                <w:noProof/>
                <w:webHidden/>
              </w:rPr>
              <w:t>42</w:t>
            </w:r>
            <w:r w:rsidR="00BB489A">
              <w:rPr>
                <w:noProof/>
                <w:webHidden/>
              </w:rPr>
              <w:fldChar w:fldCharType="end"/>
            </w:r>
          </w:hyperlink>
        </w:p>
        <w:p w14:paraId="46B76308"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rPr>
              <w:t>4.3.2 Challenges with FPMA Algorithm</w:t>
            </w:r>
            <w:r w:rsidR="00D73392">
              <w:rPr>
                <w:noProof/>
                <w:webHidden/>
              </w:rPr>
              <w:tab/>
            </w:r>
            <w:r w:rsidR="00BB489A">
              <w:rPr>
                <w:noProof/>
                <w:webHidden/>
              </w:rPr>
              <w:fldChar w:fldCharType="begin"/>
            </w:r>
            <w:r w:rsidR="00D73392">
              <w:rPr>
                <w:noProof/>
                <w:webHidden/>
              </w:rPr>
              <w:instrText xml:space="preserve"> PAGEREF _Toc160416589 \h </w:instrText>
            </w:r>
            <w:r w:rsidR="00BB489A">
              <w:rPr>
                <w:noProof/>
                <w:webHidden/>
              </w:rPr>
            </w:r>
            <w:r w:rsidR="00BB489A">
              <w:rPr>
                <w:noProof/>
                <w:webHidden/>
              </w:rPr>
              <w:fldChar w:fldCharType="separate"/>
            </w:r>
            <w:r w:rsidR="00D73392">
              <w:rPr>
                <w:noProof/>
                <w:webHidden/>
              </w:rPr>
              <w:t>43</w:t>
            </w:r>
            <w:r w:rsidR="00BB489A">
              <w:rPr>
                <w:noProof/>
                <w:webHidden/>
              </w:rPr>
              <w:fldChar w:fldCharType="end"/>
            </w:r>
          </w:hyperlink>
        </w:p>
        <w:p w14:paraId="045EF750"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rPr>
              <w:t>4.3.3 Approaches for Addressing the Challenges while using FPAMAA</w:t>
            </w:r>
            <w:r w:rsidR="00D73392">
              <w:rPr>
                <w:noProof/>
                <w:webHidden/>
              </w:rPr>
              <w:tab/>
            </w:r>
            <w:r w:rsidR="00BB489A">
              <w:rPr>
                <w:noProof/>
                <w:webHidden/>
              </w:rPr>
              <w:fldChar w:fldCharType="begin"/>
            </w:r>
            <w:r w:rsidR="00D73392">
              <w:rPr>
                <w:noProof/>
                <w:webHidden/>
              </w:rPr>
              <w:instrText xml:space="preserve"> PAGEREF _Toc160416590 \h </w:instrText>
            </w:r>
            <w:r w:rsidR="00BB489A">
              <w:rPr>
                <w:noProof/>
                <w:webHidden/>
              </w:rPr>
            </w:r>
            <w:r w:rsidR="00BB489A">
              <w:rPr>
                <w:noProof/>
                <w:webHidden/>
              </w:rPr>
              <w:fldChar w:fldCharType="separate"/>
            </w:r>
            <w:r w:rsidR="00D73392">
              <w:rPr>
                <w:noProof/>
                <w:webHidden/>
              </w:rPr>
              <w:t>43</w:t>
            </w:r>
            <w:r w:rsidR="00BB489A">
              <w:rPr>
                <w:noProof/>
                <w:webHidden/>
              </w:rPr>
              <w:fldChar w:fldCharType="end"/>
            </w:r>
          </w:hyperlink>
        </w:p>
        <w:p w14:paraId="4A425D87"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rPr>
              <w:t>4.3.4 Frequent pattern FPMAA</w:t>
            </w:r>
            <w:r w:rsidR="00D73392">
              <w:rPr>
                <w:noProof/>
                <w:webHidden/>
              </w:rPr>
              <w:tab/>
            </w:r>
            <w:r w:rsidR="00BB489A">
              <w:rPr>
                <w:noProof/>
                <w:webHidden/>
              </w:rPr>
              <w:fldChar w:fldCharType="begin"/>
            </w:r>
            <w:r w:rsidR="00D73392">
              <w:rPr>
                <w:noProof/>
                <w:webHidden/>
              </w:rPr>
              <w:instrText xml:space="preserve"> PAGEREF _Toc160416591 \h </w:instrText>
            </w:r>
            <w:r w:rsidR="00BB489A">
              <w:rPr>
                <w:noProof/>
                <w:webHidden/>
              </w:rPr>
            </w:r>
            <w:r w:rsidR="00BB489A">
              <w:rPr>
                <w:noProof/>
                <w:webHidden/>
              </w:rPr>
              <w:fldChar w:fldCharType="separate"/>
            </w:r>
            <w:r w:rsidR="00D73392">
              <w:rPr>
                <w:noProof/>
                <w:webHidden/>
              </w:rPr>
              <w:t>44</w:t>
            </w:r>
            <w:r w:rsidR="00BB489A">
              <w:rPr>
                <w:noProof/>
                <w:webHidden/>
              </w:rPr>
              <w:fldChar w:fldCharType="end"/>
            </w:r>
          </w:hyperlink>
        </w:p>
        <w:p w14:paraId="6F0AD6FC"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rPr>
              <w:t>4.3.5 New Datasets Generated Dynamic Co-Existence Features</w:t>
            </w:r>
            <w:r w:rsidR="00D73392">
              <w:rPr>
                <w:noProof/>
                <w:webHidden/>
              </w:rPr>
              <w:tab/>
            </w:r>
            <w:r w:rsidR="00BB489A">
              <w:rPr>
                <w:noProof/>
                <w:webHidden/>
              </w:rPr>
              <w:fldChar w:fldCharType="begin"/>
            </w:r>
            <w:r w:rsidR="00D73392">
              <w:rPr>
                <w:noProof/>
                <w:webHidden/>
              </w:rPr>
              <w:instrText xml:space="preserve"> PAGEREF _Toc160416592 \h </w:instrText>
            </w:r>
            <w:r w:rsidR="00BB489A">
              <w:rPr>
                <w:noProof/>
                <w:webHidden/>
              </w:rPr>
            </w:r>
            <w:r w:rsidR="00BB489A">
              <w:rPr>
                <w:noProof/>
                <w:webHidden/>
              </w:rPr>
              <w:fldChar w:fldCharType="separate"/>
            </w:r>
            <w:r w:rsidR="00D73392">
              <w:rPr>
                <w:noProof/>
                <w:webHidden/>
              </w:rPr>
              <w:t>44</w:t>
            </w:r>
            <w:r w:rsidR="00BB489A">
              <w:rPr>
                <w:noProof/>
                <w:webHidden/>
              </w:rPr>
              <w:fldChar w:fldCharType="end"/>
            </w:r>
          </w:hyperlink>
        </w:p>
        <w:p w14:paraId="0DE684AD"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sidR="00BB489A">
              <w:rPr>
                <w:noProof/>
                <w:webHidden/>
              </w:rPr>
              <w:fldChar w:fldCharType="begin"/>
            </w:r>
            <w:r w:rsidR="00D73392">
              <w:rPr>
                <w:noProof/>
                <w:webHidden/>
              </w:rPr>
              <w:instrText xml:space="preserve"> PAGEREF _Toc160416593 \h </w:instrText>
            </w:r>
            <w:r w:rsidR="00BB489A">
              <w:rPr>
                <w:noProof/>
                <w:webHidden/>
              </w:rPr>
            </w:r>
            <w:r w:rsidR="00BB489A">
              <w:rPr>
                <w:noProof/>
                <w:webHidden/>
              </w:rPr>
              <w:fldChar w:fldCharType="separate"/>
            </w:r>
            <w:r w:rsidR="00D73392">
              <w:rPr>
                <w:noProof/>
                <w:webHidden/>
              </w:rPr>
              <w:t>44</w:t>
            </w:r>
            <w:r w:rsidR="00BB489A">
              <w:rPr>
                <w:noProof/>
                <w:webHidden/>
              </w:rPr>
              <w:fldChar w:fldCharType="end"/>
            </w:r>
          </w:hyperlink>
        </w:p>
        <w:p w14:paraId="5F7C8F87"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rPr>
              <w:t>4.4.1 Drebin Dynamic Co-existence Features Results</w:t>
            </w:r>
            <w:r w:rsidR="00D73392">
              <w:rPr>
                <w:noProof/>
                <w:webHidden/>
              </w:rPr>
              <w:tab/>
            </w:r>
            <w:r w:rsidR="00BB489A">
              <w:rPr>
                <w:noProof/>
                <w:webHidden/>
              </w:rPr>
              <w:fldChar w:fldCharType="begin"/>
            </w:r>
            <w:r w:rsidR="00D73392">
              <w:rPr>
                <w:noProof/>
                <w:webHidden/>
              </w:rPr>
              <w:instrText xml:space="preserve"> PAGEREF _Toc160416594 \h </w:instrText>
            </w:r>
            <w:r w:rsidR="00BB489A">
              <w:rPr>
                <w:noProof/>
                <w:webHidden/>
              </w:rPr>
            </w:r>
            <w:r w:rsidR="00BB489A">
              <w:rPr>
                <w:noProof/>
                <w:webHidden/>
              </w:rPr>
              <w:fldChar w:fldCharType="separate"/>
            </w:r>
            <w:r w:rsidR="00D73392">
              <w:rPr>
                <w:noProof/>
                <w:webHidden/>
              </w:rPr>
              <w:t>45</w:t>
            </w:r>
            <w:r w:rsidR="00BB489A">
              <w:rPr>
                <w:noProof/>
                <w:webHidden/>
              </w:rPr>
              <w:fldChar w:fldCharType="end"/>
            </w:r>
          </w:hyperlink>
        </w:p>
        <w:p w14:paraId="489B0E1A" w14:textId="77777777" w:rsidR="00D73392" w:rsidRDefault="00D54D56"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rPr>
              <w:t>4.4.2 Malgenome, Dynamic Co-existence Features Results</w:t>
            </w:r>
            <w:r w:rsidR="00D73392">
              <w:rPr>
                <w:noProof/>
                <w:webHidden/>
              </w:rPr>
              <w:tab/>
            </w:r>
            <w:r w:rsidR="00BB489A">
              <w:rPr>
                <w:noProof/>
                <w:webHidden/>
              </w:rPr>
              <w:fldChar w:fldCharType="begin"/>
            </w:r>
            <w:r w:rsidR="00D73392">
              <w:rPr>
                <w:noProof/>
                <w:webHidden/>
              </w:rPr>
              <w:instrText xml:space="preserve"> PAGEREF _Toc160416595 \h </w:instrText>
            </w:r>
            <w:r w:rsidR="00BB489A">
              <w:rPr>
                <w:noProof/>
                <w:webHidden/>
              </w:rPr>
            </w:r>
            <w:r w:rsidR="00BB489A">
              <w:rPr>
                <w:noProof/>
                <w:webHidden/>
              </w:rPr>
              <w:fldChar w:fldCharType="separate"/>
            </w:r>
            <w:r w:rsidR="00D73392">
              <w:rPr>
                <w:noProof/>
                <w:webHidden/>
              </w:rPr>
              <w:t>51</w:t>
            </w:r>
            <w:r w:rsidR="00BB489A">
              <w:rPr>
                <w:noProof/>
                <w:webHidden/>
              </w:rPr>
              <w:fldChar w:fldCharType="end"/>
            </w:r>
          </w:hyperlink>
        </w:p>
        <w:p w14:paraId="7F78D009"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sidR="00BB489A">
              <w:rPr>
                <w:noProof/>
                <w:webHidden/>
              </w:rPr>
              <w:fldChar w:fldCharType="begin"/>
            </w:r>
            <w:r w:rsidR="00D73392">
              <w:rPr>
                <w:noProof/>
                <w:webHidden/>
              </w:rPr>
              <w:instrText xml:space="preserve"> PAGEREF _Toc160416596 \h </w:instrText>
            </w:r>
            <w:r w:rsidR="00BB489A">
              <w:rPr>
                <w:noProof/>
                <w:webHidden/>
              </w:rPr>
            </w:r>
            <w:r w:rsidR="00BB489A">
              <w:rPr>
                <w:noProof/>
                <w:webHidden/>
              </w:rPr>
              <w:fldChar w:fldCharType="separate"/>
            </w:r>
            <w:r w:rsidR="00D73392">
              <w:rPr>
                <w:noProof/>
                <w:webHidden/>
              </w:rPr>
              <w:t>57</w:t>
            </w:r>
            <w:r w:rsidR="00BB489A">
              <w:rPr>
                <w:noProof/>
                <w:webHidden/>
              </w:rPr>
              <w:fldChar w:fldCharType="end"/>
            </w:r>
          </w:hyperlink>
        </w:p>
        <w:p w14:paraId="58D1EC3E"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sidR="00BB489A">
              <w:rPr>
                <w:noProof/>
                <w:webHidden/>
              </w:rPr>
              <w:fldChar w:fldCharType="begin"/>
            </w:r>
            <w:r w:rsidR="00D73392">
              <w:rPr>
                <w:noProof/>
                <w:webHidden/>
              </w:rPr>
              <w:instrText xml:space="preserve"> PAGEREF _Toc160416597 \h </w:instrText>
            </w:r>
            <w:r w:rsidR="00BB489A">
              <w:rPr>
                <w:noProof/>
                <w:webHidden/>
              </w:rPr>
            </w:r>
            <w:r w:rsidR="00BB489A">
              <w:rPr>
                <w:noProof/>
                <w:webHidden/>
              </w:rPr>
              <w:fldChar w:fldCharType="separate"/>
            </w:r>
            <w:r w:rsidR="00D73392">
              <w:rPr>
                <w:noProof/>
                <w:webHidden/>
              </w:rPr>
              <w:t>59</w:t>
            </w:r>
            <w:r w:rsidR="00BB489A">
              <w:rPr>
                <w:noProof/>
                <w:webHidden/>
              </w:rPr>
              <w:fldChar w:fldCharType="end"/>
            </w:r>
          </w:hyperlink>
        </w:p>
        <w:p w14:paraId="0860F3D9"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sidR="00BB489A">
              <w:rPr>
                <w:noProof/>
                <w:webHidden/>
              </w:rPr>
              <w:fldChar w:fldCharType="begin"/>
            </w:r>
            <w:r w:rsidR="00D73392">
              <w:rPr>
                <w:noProof/>
                <w:webHidden/>
              </w:rPr>
              <w:instrText xml:space="preserve"> PAGEREF _Toc160416598 \h </w:instrText>
            </w:r>
            <w:r w:rsidR="00BB489A">
              <w:rPr>
                <w:noProof/>
                <w:webHidden/>
              </w:rPr>
            </w:r>
            <w:r w:rsidR="00BB489A">
              <w:rPr>
                <w:noProof/>
                <w:webHidden/>
              </w:rPr>
              <w:fldChar w:fldCharType="separate"/>
            </w:r>
            <w:r w:rsidR="00D73392">
              <w:rPr>
                <w:noProof/>
                <w:webHidden/>
              </w:rPr>
              <w:t>59</w:t>
            </w:r>
            <w:r w:rsidR="00BB489A">
              <w:rPr>
                <w:noProof/>
                <w:webHidden/>
              </w:rPr>
              <w:fldChar w:fldCharType="end"/>
            </w:r>
          </w:hyperlink>
        </w:p>
        <w:p w14:paraId="0A777FD6" w14:textId="77777777" w:rsidR="00D73392" w:rsidRDefault="00D54D56"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sidR="00BB489A">
              <w:rPr>
                <w:noProof/>
                <w:webHidden/>
              </w:rPr>
              <w:fldChar w:fldCharType="begin"/>
            </w:r>
            <w:r w:rsidR="00D73392">
              <w:rPr>
                <w:noProof/>
                <w:webHidden/>
              </w:rPr>
              <w:instrText xml:space="preserve"> PAGEREF _Toc160416599 \h </w:instrText>
            </w:r>
            <w:r w:rsidR="00BB489A">
              <w:rPr>
                <w:noProof/>
                <w:webHidden/>
              </w:rPr>
            </w:r>
            <w:r w:rsidR="00BB489A">
              <w:rPr>
                <w:noProof/>
                <w:webHidden/>
              </w:rPr>
              <w:fldChar w:fldCharType="separate"/>
            </w:r>
            <w:r w:rsidR="00D73392">
              <w:rPr>
                <w:noProof/>
                <w:webHidden/>
              </w:rPr>
              <w:t>59</w:t>
            </w:r>
            <w:r w:rsidR="00BB489A">
              <w:rPr>
                <w:noProof/>
                <w:webHidden/>
              </w:rPr>
              <w:fldChar w:fldCharType="end"/>
            </w:r>
          </w:hyperlink>
        </w:p>
        <w:p w14:paraId="256FEA78"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sidR="00BB489A">
              <w:rPr>
                <w:noProof/>
                <w:webHidden/>
              </w:rPr>
              <w:fldChar w:fldCharType="begin"/>
            </w:r>
            <w:r w:rsidR="00D73392">
              <w:rPr>
                <w:noProof/>
                <w:webHidden/>
              </w:rPr>
              <w:instrText xml:space="preserve"> PAGEREF _Toc160416600 \h </w:instrText>
            </w:r>
            <w:r w:rsidR="00BB489A">
              <w:rPr>
                <w:noProof/>
                <w:webHidden/>
              </w:rPr>
            </w:r>
            <w:r w:rsidR="00BB489A">
              <w:rPr>
                <w:noProof/>
                <w:webHidden/>
              </w:rPr>
              <w:fldChar w:fldCharType="separate"/>
            </w:r>
            <w:r w:rsidR="00D73392">
              <w:rPr>
                <w:noProof/>
                <w:webHidden/>
              </w:rPr>
              <w:t>60</w:t>
            </w:r>
            <w:r w:rsidR="00BB489A">
              <w:rPr>
                <w:noProof/>
                <w:webHidden/>
              </w:rPr>
              <w:fldChar w:fldCharType="end"/>
            </w:r>
          </w:hyperlink>
        </w:p>
        <w:p w14:paraId="5182BA23"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sidR="00BB489A">
              <w:rPr>
                <w:noProof/>
                <w:webHidden/>
              </w:rPr>
              <w:fldChar w:fldCharType="begin"/>
            </w:r>
            <w:r w:rsidR="00D73392">
              <w:rPr>
                <w:noProof/>
                <w:webHidden/>
              </w:rPr>
              <w:instrText xml:space="preserve"> PAGEREF _Toc160416601 \h </w:instrText>
            </w:r>
            <w:r w:rsidR="00BB489A">
              <w:rPr>
                <w:noProof/>
                <w:webHidden/>
              </w:rPr>
            </w:r>
            <w:r w:rsidR="00BB489A">
              <w:rPr>
                <w:noProof/>
                <w:webHidden/>
              </w:rPr>
              <w:fldChar w:fldCharType="separate"/>
            </w:r>
            <w:r w:rsidR="00D73392">
              <w:rPr>
                <w:noProof/>
                <w:webHidden/>
              </w:rPr>
              <w:t>61</w:t>
            </w:r>
            <w:r w:rsidR="00BB489A">
              <w:rPr>
                <w:noProof/>
                <w:webHidden/>
              </w:rPr>
              <w:fldChar w:fldCharType="end"/>
            </w:r>
          </w:hyperlink>
        </w:p>
        <w:p w14:paraId="1F2BA191"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sidR="00BB489A">
              <w:rPr>
                <w:noProof/>
                <w:webHidden/>
              </w:rPr>
              <w:fldChar w:fldCharType="begin"/>
            </w:r>
            <w:r w:rsidR="00D73392">
              <w:rPr>
                <w:noProof/>
                <w:webHidden/>
              </w:rPr>
              <w:instrText xml:space="preserve"> PAGEREF _Toc160416602 \h </w:instrText>
            </w:r>
            <w:r w:rsidR="00BB489A">
              <w:rPr>
                <w:noProof/>
                <w:webHidden/>
              </w:rPr>
            </w:r>
            <w:r w:rsidR="00BB489A">
              <w:rPr>
                <w:noProof/>
                <w:webHidden/>
              </w:rPr>
              <w:fldChar w:fldCharType="separate"/>
            </w:r>
            <w:r w:rsidR="00D73392">
              <w:rPr>
                <w:noProof/>
                <w:webHidden/>
              </w:rPr>
              <w:t>63</w:t>
            </w:r>
            <w:r w:rsidR="00BB489A">
              <w:rPr>
                <w:noProof/>
                <w:webHidden/>
              </w:rPr>
              <w:fldChar w:fldCharType="end"/>
            </w:r>
          </w:hyperlink>
        </w:p>
        <w:p w14:paraId="67E1EAC6"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sidR="00BB489A">
              <w:rPr>
                <w:noProof/>
                <w:webHidden/>
              </w:rPr>
              <w:fldChar w:fldCharType="begin"/>
            </w:r>
            <w:r w:rsidR="00D73392">
              <w:rPr>
                <w:noProof/>
                <w:webHidden/>
              </w:rPr>
              <w:instrText xml:space="preserve"> PAGEREF _Toc160416603 \h </w:instrText>
            </w:r>
            <w:r w:rsidR="00BB489A">
              <w:rPr>
                <w:noProof/>
                <w:webHidden/>
              </w:rPr>
            </w:r>
            <w:r w:rsidR="00BB489A">
              <w:rPr>
                <w:noProof/>
                <w:webHidden/>
              </w:rPr>
              <w:fldChar w:fldCharType="separate"/>
            </w:r>
            <w:r w:rsidR="00D73392">
              <w:rPr>
                <w:noProof/>
                <w:webHidden/>
              </w:rPr>
              <w:t>64</w:t>
            </w:r>
            <w:r w:rsidR="00BB489A">
              <w:rPr>
                <w:noProof/>
                <w:webHidden/>
              </w:rPr>
              <w:fldChar w:fldCharType="end"/>
            </w:r>
          </w:hyperlink>
        </w:p>
        <w:p w14:paraId="60F8A97C" w14:textId="77777777" w:rsidR="00D73392" w:rsidRDefault="00D54D56">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sidR="00BB489A">
              <w:rPr>
                <w:noProof/>
                <w:webHidden/>
              </w:rPr>
              <w:fldChar w:fldCharType="begin"/>
            </w:r>
            <w:r w:rsidR="00D73392">
              <w:rPr>
                <w:noProof/>
                <w:webHidden/>
              </w:rPr>
              <w:instrText xml:space="preserve"> PAGEREF _Toc160416604 \h </w:instrText>
            </w:r>
            <w:r w:rsidR="00BB489A">
              <w:rPr>
                <w:noProof/>
                <w:webHidden/>
              </w:rPr>
            </w:r>
            <w:r w:rsidR="00BB489A">
              <w:rPr>
                <w:noProof/>
                <w:webHidden/>
              </w:rPr>
              <w:fldChar w:fldCharType="separate"/>
            </w:r>
            <w:r w:rsidR="00D73392">
              <w:rPr>
                <w:noProof/>
                <w:webHidden/>
              </w:rPr>
              <w:t>65</w:t>
            </w:r>
            <w:r w:rsidR="00BB489A">
              <w:rPr>
                <w:noProof/>
                <w:webHidden/>
              </w:rPr>
              <w:fldChar w:fldCharType="end"/>
            </w:r>
          </w:hyperlink>
        </w:p>
        <w:p w14:paraId="3E8AE80B" w14:textId="77777777" w:rsidR="007856FE" w:rsidRPr="006E1740" w:rsidRDefault="00BB489A" w:rsidP="006E1740">
          <w:pPr>
            <w:ind w:firstLineChars="0" w:firstLine="0"/>
          </w:pPr>
          <w:r w:rsidRPr="006E1740">
            <w:rPr>
              <w:b/>
              <w:bCs/>
              <w:noProof/>
              <w:szCs w:val="24"/>
            </w:rPr>
            <w:fldChar w:fldCharType="end"/>
          </w:r>
          <w:r w:rsidR="006E1740" w:rsidRPr="006E1740">
            <w:rPr>
              <w:bCs/>
              <w:noProof/>
              <w:szCs w:val="24"/>
            </w:rPr>
            <w:t>Declarations</w:t>
          </w:r>
        </w:p>
      </w:sdtContent>
    </w:sdt>
    <w:p w14:paraId="71F4BA58" w14:textId="77777777" w:rsidR="00D009B5" w:rsidRPr="004A3547" w:rsidRDefault="00D009B5" w:rsidP="004A3547">
      <w:pPr>
        <w:ind w:firstLine="480"/>
      </w:pPr>
    </w:p>
    <w:p w14:paraId="549DC5B1" w14:textId="77777777" w:rsidR="00D009B5" w:rsidRPr="003E3BB3" w:rsidRDefault="00BB489A" w:rsidP="004A3547">
      <w:pPr>
        <w:ind w:firstLine="480"/>
        <w:rPr>
          <w:color w:val="FFFFFF" w:themeColor="background1"/>
        </w:rPr>
      </w:pPr>
      <w:r w:rsidRPr="003E3BB3">
        <w:rPr>
          <w:color w:val="FFFFFF" w:themeColor="background1"/>
        </w:rPr>
        <w:fldChar w:fldCharType="begin"/>
      </w:r>
      <w:r w:rsidR="00660798" w:rsidRPr="003E3BB3">
        <w:rPr>
          <w:color w:val="FFFFFF" w:themeColor="background1"/>
        </w:rPr>
        <w:instrText xml:space="preserve"> MACROBUTTON MTEditEquationSection2 </w:instrText>
      </w:r>
      <w:r w:rsidR="00660798" w:rsidRPr="003E3BB3">
        <w:rPr>
          <w:rStyle w:val="MTEquationSection"/>
          <w:color w:val="FFFFFF" w:themeColor="background1"/>
        </w:rPr>
        <w:instrText>Equation Chapter (Next) Section 1</w:instrText>
      </w:r>
      <w:r w:rsidRPr="003E3BB3">
        <w:rPr>
          <w:color w:val="FFFFFF" w:themeColor="background1"/>
        </w:rPr>
        <w:fldChar w:fldCharType="begin"/>
      </w:r>
      <w:r w:rsidR="00660798"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00660798"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43B5FDBA" w14:textId="77777777" w:rsidR="00D009B5" w:rsidRPr="004A3547" w:rsidRDefault="00D009B5" w:rsidP="004A3547">
      <w:pPr>
        <w:ind w:firstLine="480"/>
      </w:pPr>
    </w:p>
    <w:p w14:paraId="37D3AE06"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4EC7F3C5" w14:textId="77777777" w:rsidR="00D009B5" w:rsidRPr="004A3547" w:rsidRDefault="00E633CD" w:rsidP="009E1779">
      <w:pPr>
        <w:pStyle w:val="H1-N-C"/>
        <w:spacing w:before="480" w:after="240"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37768B9E" w14:textId="77777777">
        <w:trPr>
          <w:jc w:val="center"/>
        </w:trPr>
        <w:tc>
          <w:tcPr>
            <w:tcW w:w="2112" w:type="dxa"/>
            <w:shd w:val="clear" w:color="auto" w:fill="auto"/>
          </w:tcPr>
          <w:p w14:paraId="67DFB35E" w14:textId="77777777" w:rsidR="00591C82" w:rsidRPr="004A3547" w:rsidRDefault="00591C82" w:rsidP="00591C82">
            <w:pPr>
              <w:tabs>
                <w:tab w:val="left" w:pos="720"/>
              </w:tabs>
              <w:ind w:firstLine="480"/>
            </w:pPr>
            <w:r>
              <w:rPr>
                <w:noProof/>
              </w:rPr>
              <w:t>ANN</w:t>
            </w:r>
          </w:p>
        </w:tc>
        <w:tc>
          <w:tcPr>
            <w:tcW w:w="6955" w:type="dxa"/>
            <w:shd w:val="clear" w:color="auto" w:fill="auto"/>
          </w:tcPr>
          <w:p w14:paraId="0BF0FF15"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35689A1A" w14:textId="77777777">
        <w:trPr>
          <w:jc w:val="center"/>
        </w:trPr>
        <w:tc>
          <w:tcPr>
            <w:tcW w:w="2112" w:type="dxa"/>
            <w:shd w:val="clear" w:color="auto" w:fill="auto"/>
          </w:tcPr>
          <w:p w14:paraId="59D6EEB5" w14:textId="77777777" w:rsidR="00591C82" w:rsidRPr="004A3547" w:rsidRDefault="00591C82" w:rsidP="00591C82">
            <w:pPr>
              <w:tabs>
                <w:tab w:val="left" w:pos="720"/>
              </w:tabs>
              <w:ind w:firstLine="480"/>
            </w:pPr>
            <w:r>
              <w:rPr>
                <w:noProof/>
              </w:rPr>
              <w:t>RNN</w:t>
            </w:r>
          </w:p>
        </w:tc>
        <w:tc>
          <w:tcPr>
            <w:tcW w:w="6955" w:type="dxa"/>
            <w:shd w:val="clear" w:color="auto" w:fill="auto"/>
          </w:tcPr>
          <w:p w14:paraId="25908C71"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F0976DA" w14:textId="77777777">
        <w:trPr>
          <w:jc w:val="center"/>
        </w:trPr>
        <w:tc>
          <w:tcPr>
            <w:tcW w:w="2112" w:type="dxa"/>
            <w:shd w:val="clear" w:color="auto" w:fill="auto"/>
          </w:tcPr>
          <w:p w14:paraId="08ECA320" w14:textId="77777777" w:rsidR="00591C82" w:rsidRPr="004A3547" w:rsidRDefault="00591C82" w:rsidP="00591C82">
            <w:pPr>
              <w:tabs>
                <w:tab w:val="left" w:pos="720"/>
              </w:tabs>
              <w:ind w:firstLine="480"/>
            </w:pPr>
            <w:r>
              <w:rPr>
                <w:noProof/>
              </w:rPr>
              <w:t>CNN</w:t>
            </w:r>
          </w:p>
        </w:tc>
        <w:tc>
          <w:tcPr>
            <w:tcW w:w="6955" w:type="dxa"/>
            <w:shd w:val="clear" w:color="auto" w:fill="auto"/>
          </w:tcPr>
          <w:p w14:paraId="793AC7A1" w14:textId="77777777" w:rsidR="00591C82" w:rsidRPr="004A3547" w:rsidRDefault="00591C82" w:rsidP="00591C82">
            <w:pPr>
              <w:tabs>
                <w:tab w:val="left" w:pos="720"/>
              </w:tabs>
              <w:ind w:firstLine="480"/>
            </w:pPr>
            <w:r>
              <w:t xml:space="preserve">Convolutional Neural Network </w:t>
            </w:r>
          </w:p>
        </w:tc>
      </w:tr>
      <w:tr w:rsidR="00591C82" w:rsidRPr="004A3547" w14:paraId="07CC4C46" w14:textId="77777777">
        <w:trPr>
          <w:jc w:val="center"/>
        </w:trPr>
        <w:tc>
          <w:tcPr>
            <w:tcW w:w="2112" w:type="dxa"/>
            <w:shd w:val="clear" w:color="auto" w:fill="auto"/>
          </w:tcPr>
          <w:p w14:paraId="092183B5" w14:textId="77777777" w:rsidR="00591C82" w:rsidRPr="004A3547" w:rsidRDefault="00591C82" w:rsidP="00591C82">
            <w:pPr>
              <w:tabs>
                <w:tab w:val="left" w:pos="720"/>
              </w:tabs>
              <w:ind w:firstLine="480"/>
            </w:pPr>
            <w:r>
              <w:t>FPM-NI</w:t>
            </w:r>
          </w:p>
        </w:tc>
        <w:tc>
          <w:tcPr>
            <w:tcW w:w="6955" w:type="dxa"/>
            <w:shd w:val="clear" w:color="auto" w:fill="auto"/>
          </w:tcPr>
          <w:p w14:paraId="65C6698E"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3D47338C" w14:textId="77777777">
        <w:trPr>
          <w:jc w:val="center"/>
        </w:trPr>
        <w:tc>
          <w:tcPr>
            <w:tcW w:w="2112" w:type="dxa"/>
            <w:shd w:val="clear" w:color="auto" w:fill="auto"/>
          </w:tcPr>
          <w:p w14:paraId="4396CB2F" w14:textId="77777777" w:rsidR="00591C82" w:rsidRPr="004A3547" w:rsidRDefault="00591C82" w:rsidP="00591C82">
            <w:pPr>
              <w:tabs>
                <w:tab w:val="left" w:pos="720"/>
              </w:tabs>
              <w:ind w:firstLine="480"/>
            </w:pPr>
            <w:r>
              <w:t>FPMAA</w:t>
            </w:r>
          </w:p>
        </w:tc>
        <w:tc>
          <w:tcPr>
            <w:tcW w:w="6955" w:type="dxa"/>
            <w:shd w:val="clear" w:color="auto" w:fill="auto"/>
          </w:tcPr>
          <w:p w14:paraId="0AFD94EE"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5AF204F0" w14:textId="77777777">
        <w:trPr>
          <w:jc w:val="center"/>
        </w:trPr>
        <w:tc>
          <w:tcPr>
            <w:tcW w:w="2112" w:type="dxa"/>
            <w:shd w:val="clear" w:color="auto" w:fill="auto"/>
          </w:tcPr>
          <w:p w14:paraId="6F914777" w14:textId="77777777" w:rsidR="00591C82" w:rsidRPr="004A3547" w:rsidRDefault="00591C82" w:rsidP="00591C82">
            <w:pPr>
              <w:tabs>
                <w:tab w:val="left" w:pos="720"/>
              </w:tabs>
              <w:ind w:firstLine="480"/>
            </w:pPr>
            <w:r>
              <w:t>API</w:t>
            </w:r>
          </w:p>
        </w:tc>
        <w:tc>
          <w:tcPr>
            <w:tcW w:w="6955" w:type="dxa"/>
            <w:shd w:val="clear" w:color="auto" w:fill="auto"/>
          </w:tcPr>
          <w:p w14:paraId="336F969E" w14:textId="77777777"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5114BCFB" w14:textId="77777777">
        <w:trPr>
          <w:jc w:val="center"/>
        </w:trPr>
        <w:tc>
          <w:tcPr>
            <w:tcW w:w="2112" w:type="dxa"/>
            <w:shd w:val="clear" w:color="auto" w:fill="auto"/>
          </w:tcPr>
          <w:p w14:paraId="11B4475A" w14:textId="77777777" w:rsidR="00591C82" w:rsidRPr="004A3547" w:rsidRDefault="00591C82" w:rsidP="00591C82">
            <w:pPr>
              <w:tabs>
                <w:tab w:val="left" w:pos="720"/>
              </w:tabs>
              <w:ind w:firstLine="480"/>
            </w:pPr>
            <w:r w:rsidRPr="00B13C48">
              <w:t>IDS</w:t>
            </w:r>
          </w:p>
        </w:tc>
        <w:tc>
          <w:tcPr>
            <w:tcW w:w="6955" w:type="dxa"/>
            <w:shd w:val="clear" w:color="auto" w:fill="auto"/>
          </w:tcPr>
          <w:p w14:paraId="4C220B35" w14:textId="77777777"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1A151A96" w14:textId="77777777">
        <w:trPr>
          <w:jc w:val="center"/>
        </w:trPr>
        <w:tc>
          <w:tcPr>
            <w:tcW w:w="2112" w:type="dxa"/>
            <w:shd w:val="clear" w:color="auto" w:fill="auto"/>
          </w:tcPr>
          <w:p w14:paraId="23A2C306" w14:textId="77777777" w:rsidR="00591C82" w:rsidRPr="004A3547" w:rsidRDefault="00591C82" w:rsidP="00591C82">
            <w:pPr>
              <w:tabs>
                <w:tab w:val="left" w:pos="720"/>
              </w:tabs>
              <w:ind w:firstLine="480"/>
            </w:pPr>
            <w:r w:rsidRPr="00B13C48">
              <w:t>IPS</w:t>
            </w:r>
          </w:p>
        </w:tc>
        <w:tc>
          <w:tcPr>
            <w:tcW w:w="6955" w:type="dxa"/>
            <w:shd w:val="clear" w:color="auto" w:fill="auto"/>
          </w:tcPr>
          <w:p w14:paraId="36208EDA" w14:textId="77777777"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7656E98E" w14:textId="77777777">
        <w:trPr>
          <w:jc w:val="center"/>
        </w:trPr>
        <w:tc>
          <w:tcPr>
            <w:tcW w:w="2112" w:type="dxa"/>
            <w:shd w:val="clear" w:color="auto" w:fill="auto"/>
          </w:tcPr>
          <w:p w14:paraId="36A9BAB8" w14:textId="77777777" w:rsidR="00591C82" w:rsidRPr="004A3547" w:rsidRDefault="00591C82" w:rsidP="00591C82">
            <w:pPr>
              <w:tabs>
                <w:tab w:val="left" w:pos="720"/>
              </w:tabs>
              <w:ind w:firstLine="480"/>
              <w:rPr>
                <w:i/>
              </w:rPr>
            </w:pPr>
            <w:r>
              <w:rPr>
                <w:noProof/>
              </w:rPr>
              <w:t>ANN</w:t>
            </w:r>
          </w:p>
        </w:tc>
        <w:tc>
          <w:tcPr>
            <w:tcW w:w="6955" w:type="dxa"/>
            <w:shd w:val="clear" w:color="auto" w:fill="auto"/>
          </w:tcPr>
          <w:p w14:paraId="286CF099" w14:textId="77777777" w:rsidR="00591C82" w:rsidRPr="004A3547" w:rsidRDefault="00591C82" w:rsidP="00591C82">
            <w:pPr>
              <w:tabs>
                <w:tab w:val="left" w:pos="720"/>
              </w:tabs>
              <w:ind w:firstLine="480"/>
            </w:pPr>
            <w:r>
              <w:rPr>
                <w:rFonts w:hint="eastAsia"/>
              </w:rPr>
              <w:t>A</w:t>
            </w:r>
            <w:r>
              <w:t>rtificial Neural Network</w:t>
            </w:r>
          </w:p>
        </w:tc>
      </w:tr>
      <w:tr w:rsidR="00591C82" w:rsidRPr="004A3547" w14:paraId="330D5B25" w14:textId="77777777">
        <w:trPr>
          <w:jc w:val="center"/>
        </w:trPr>
        <w:tc>
          <w:tcPr>
            <w:tcW w:w="2112" w:type="dxa"/>
            <w:shd w:val="clear" w:color="auto" w:fill="auto"/>
          </w:tcPr>
          <w:p w14:paraId="7F4AF3D4" w14:textId="77777777" w:rsidR="00591C82" w:rsidRPr="004A3547" w:rsidRDefault="00591C82" w:rsidP="00591C82">
            <w:pPr>
              <w:tabs>
                <w:tab w:val="left" w:pos="720"/>
              </w:tabs>
              <w:ind w:firstLine="480"/>
            </w:pPr>
            <w:r>
              <w:rPr>
                <w:noProof/>
              </w:rPr>
              <w:t>RNN</w:t>
            </w:r>
          </w:p>
        </w:tc>
        <w:tc>
          <w:tcPr>
            <w:tcW w:w="6955" w:type="dxa"/>
            <w:shd w:val="clear" w:color="auto" w:fill="auto"/>
          </w:tcPr>
          <w:p w14:paraId="797906F8" w14:textId="77777777"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04A9A6AF" w14:textId="77777777">
        <w:trPr>
          <w:jc w:val="center"/>
        </w:trPr>
        <w:tc>
          <w:tcPr>
            <w:tcW w:w="2112" w:type="dxa"/>
            <w:shd w:val="clear" w:color="auto" w:fill="auto"/>
          </w:tcPr>
          <w:p w14:paraId="226E6872" w14:textId="77777777" w:rsidR="00591C82" w:rsidRPr="004A3547" w:rsidRDefault="00591C82" w:rsidP="00591C82">
            <w:pPr>
              <w:tabs>
                <w:tab w:val="left" w:pos="720"/>
              </w:tabs>
              <w:ind w:firstLine="480"/>
            </w:pPr>
            <w:r>
              <w:rPr>
                <w:noProof/>
              </w:rPr>
              <w:t>CNN</w:t>
            </w:r>
          </w:p>
        </w:tc>
        <w:tc>
          <w:tcPr>
            <w:tcW w:w="6955" w:type="dxa"/>
            <w:shd w:val="clear" w:color="auto" w:fill="auto"/>
          </w:tcPr>
          <w:p w14:paraId="00A99444" w14:textId="77777777" w:rsidR="00591C82" w:rsidRPr="004A3547" w:rsidRDefault="00591C82" w:rsidP="00591C82">
            <w:pPr>
              <w:tabs>
                <w:tab w:val="left" w:pos="720"/>
              </w:tabs>
              <w:ind w:firstLine="480"/>
            </w:pPr>
            <w:r>
              <w:t xml:space="preserve">Convolutional Neural Network </w:t>
            </w:r>
          </w:p>
        </w:tc>
      </w:tr>
      <w:tr w:rsidR="00591C82" w:rsidRPr="004A3547" w14:paraId="7E8E3EB2" w14:textId="77777777">
        <w:trPr>
          <w:jc w:val="center"/>
        </w:trPr>
        <w:tc>
          <w:tcPr>
            <w:tcW w:w="2112" w:type="dxa"/>
            <w:shd w:val="clear" w:color="auto" w:fill="auto"/>
          </w:tcPr>
          <w:p w14:paraId="7B6C40F8" w14:textId="77777777" w:rsidR="00591C82" w:rsidRPr="004A3547" w:rsidRDefault="00591C82" w:rsidP="00591C82">
            <w:pPr>
              <w:tabs>
                <w:tab w:val="left" w:pos="720"/>
              </w:tabs>
              <w:ind w:firstLine="480"/>
            </w:pPr>
            <w:r>
              <w:t>FPM-NI</w:t>
            </w:r>
          </w:p>
        </w:tc>
        <w:tc>
          <w:tcPr>
            <w:tcW w:w="6955" w:type="dxa"/>
            <w:shd w:val="clear" w:color="auto" w:fill="auto"/>
          </w:tcPr>
          <w:p w14:paraId="030554AE" w14:textId="77777777"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3C2168C3" w14:textId="77777777">
        <w:trPr>
          <w:jc w:val="center"/>
        </w:trPr>
        <w:tc>
          <w:tcPr>
            <w:tcW w:w="2112" w:type="dxa"/>
            <w:shd w:val="clear" w:color="auto" w:fill="auto"/>
          </w:tcPr>
          <w:p w14:paraId="3208284E" w14:textId="77777777" w:rsidR="00D009B5" w:rsidRPr="004A3547" w:rsidRDefault="00D009B5" w:rsidP="004A3547">
            <w:pPr>
              <w:tabs>
                <w:tab w:val="left" w:pos="720"/>
              </w:tabs>
              <w:ind w:firstLine="480"/>
            </w:pPr>
          </w:p>
        </w:tc>
        <w:tc>
          <w:tcPr>
            <w:tcW w:w="6955" w:type="dxa"/>
            <w:shd w:val="clear" w:color="auto" w:fill="auto"/>
          </w:tcPr>
          <w:p w14:paraId="7DFF09A1" w14:textId="77777777" w:rsidR="00D009B5" w:rsidRPr="004A3547" w:rsidRDefault="00D009B5" w:rsidP="004A3547">
            <w:pPr>
              <w:tabs>
                <w:tab w:val="left" w:pos="720"/>
              </w:tabs>
              <w:ind w:firstLine="480"/>
            </w:pPr>
          </w:p>
        </w:tc>
      </w:tr>
    </w:tbl>
    <w:p w14:paraId="68BCE3AB" w14:textId="77777777" w:rsidR="00D009B5" w:rsidRPr="004A3547" w:rsidRDefault="00D009B5" w:rsidP="004A3547">
      <w:pPr>
        <w:ind w:firstLine="480"/>
      </w:pPr>
    </w:p>
    <w:p w14:paraId="3177075D"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r w:rsidRPr="00D745E6">
        <w:rPr>
          <w:rFonts w:hint="eastAsia"/>
          <w:color w:val="FFFFFF" w:themeColor="background1"/>
        </w:rPr>
        <w:t>MathType</w:t>
      </w:r>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3E62585F" w14:textId="77777777" w:rsidR="00D43211" w:rsidRDefault="00D43211" w:rsidP="009E1779">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5DE50954"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These attacks was continuously highlighting the critical requirements of strong and agile defenses.</w:t>
      </w:r>
    </w:p>
    <w:p w14:paraId="36A3CD08"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44FD8CDD"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4E11D5C6" w14:textId="77777777"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defineFPM-IN its result. Chapter 4 defined our FPMAA and its results, and chapter 5 conclusion and suggestions</w:t>
      </w:r>
      <w:r w:rsidR="00D43211">
        <w:t xml:space="preserve">. </w:t>
      </w:r>
    </w:p>
    <w:p w14:paraId="1D42DE74" w14:textId="77777777"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295CD398" w14:textId="77777777"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In [32] research The problem was to detect the malware Android operating system</w:t>
      </w:r>
      <w:r w:rsidRPr="00A67806">
        <w:t xml:space="preserve"> have provided a decent approach based on static analysis of the android apk for feature extraction like API Calls, Intents, Permissions and Command signature</w:t>
      </w:r>
      <w:r>
        <w:t xml:space="preserve"> using the Drebin and Malgenome datasets by the static analysis. In [2] the facing of issue to detect malware from these datasets Drebin, Malgenome and CIC Maldriod 2020, finding the co-existence malware detection using static co-existence features to detect malware they have made different level of combination static analysis. Contain the dataset for the research Drebin, Malgenome, and CIC_Maldriod2020 API and Permision to analyze the co-existence features it accuracy 98% in Malgenome.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692E44AF" w14:textId="7777777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2F0DDEF1" w14:textId="77777777" w:rsidR="00D43211" w:rsidRDefault="00D43211" w:rsidP="00D43211">
      <w:pPr>
        <w:ind w:firstLine="480"/>
      </w:pPr>
      <w:r>
        <w:t xml:space="preserve">In this section we explained about research status. malware remains a significant threats to individuals and organizations causing </w:t>
      </w:r>
      <w:r w:rsidRPr="003E5802">
        <w:t>financial losses, data breaches, and system disruptions</w:t>
      </w:r>
      <w:r>
        <w:t>. Effective methods are critical for maintaining the cybersecurity.</w:t>
      </w:r>
    </w:p>
    <w:p w14:paraId="422E9692" w14:textId="77777777" w:rsidR="00D43211" w:rsidRDefault="00D43211" w:rsidP="00D43211">
      <w:pPr>
        <w:ind w:firstLine="480"/>
      </w:pPr>
      <w:r>
        <w:t>Recent of years the scientist choose the hybrid analysis and experiment of malware detection. As [31, 32, 33, 45, 22] these are researches static and hybrid analysis. We conclude these m</w:t>
      </w:r>
      <w:r w:rsidRPr="00761E48">
        <w:t>alware authors continuously develop new techniques to evade detection, demanding constant adaptation and improvement of detection algorithms.While deep learning models offer advantages, their decision-making processes remain challenging to interpret, hindering trust and explain ability.</w:t>
      </w:r>
    </w:p>
    <w:p w14:paraId="105342C6" w14:textId="77777777" w:rsidR="00D43211" w:rsidRDefault="00D43211" w:rsidP="00D43211">
      <w:pPr>
        <w:pStyle w:val="Heading3"/>
        <w:spacing w:before="120"/>
      </w:pPr>
      <w:bookmarkStart w:id="106" w:name="_Toc160390853"/>
      <w:bookmarkStart w:id="107" w:name="_Toc160416531"/>
      <w:r>
        <w:t>Research Status of Drebin</w:t>
      </w:r>
      <w:bookmarkEnd w:id="106"/>
      <w:bookmarkEnd w:id="107"/>
    </w:p>
    <w:p w14:paraId="65355056" w14:textId="77777777" w:rsidR="00D43211" w:rsidRPr="00A227E7" w:rsidRDefault="00D43211" w:rsidP="00D43211">
      <w:pPr>
        <w:ind w:firstLine="480"/>
      </w:pPr>
      <w:r w:rsidRPr="00A227E7">
        <w:t xml:space="preserve">This study </w:t>
      </w:r>
      <w:r>
        <w:t xml:space="preserve">researcher uses </w:t>
      </w:r>
      <w:r w:rsidRPr="00A227E7">
        <w:t xml:space="preserve">the Drebin dataset, which </w:t>
      </w:r>
      <w:r>
        <w:t xml:space="preserve">covering </w:t>
      </w:r>
      <w:r w:rsidRPr="00A227E7">
        <w:t>the period from 2010 to 2022 [45]. The dataset includes both benign and malicious software samples, with the number of goodware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4957EC1A" w14:textId="77777777" w:rsidR="00D43211" w:rsidRDefault="00D43211" w:rsidP="00D43211">
      <w:pPr>
        <w:pStyle w:val="Heading3"/>
        <w:spacing w:before="120"/>
      </w:pPr>
      <w:bookmarkStart w:id="108" w:name="_Toc160390854"/>
      <w:bookmarkStart w:id="109" w:name="_Toc160416532"/>
      <w:r>
        <w:t>Research Status of Malgenome</w:t>
      </w:r>
      <w:bookmarkEnd w:id="108"/>
      <w:bookmarkEnd w:id="109"/>
    </w:p>
    <w:p w14:paraId="4D097AC2" w14:textId="77777777" w:rsidR="00D43211" w:rsidRDefault="00D43211" w:rsidP="00D43211">
      <w:pPr>
        <w:ind w:firstLine="480"/>
      </w:pPr>
      <w:r w:rsidRPr="00A227E7">
        <w:t xml:space="preserve">The Malgenome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7FB75218" w14:textId="77777777"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36D558F5" w14:textId="77777777"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 xml:space="preserve">and FPMAA, designed to enhance current datasets (Drebin and Malgenome) by integrating dynamic co-existence </w:t>
      </w:r>
      <w:r>
        <w:t xml:space="preserve">features </w:t>
      </w:r>
      <w:r w:rsidRPr="004D7944">
        <w:t>from levels 1 to 5. The enhanced datasets are examined and used to build machine and deep learning models for efficient malware detection</w:t>
      </w:r>
    </w:p>
    <w:p w14:paraId="31C27AC2" w14:textId="77777777" w:rsidR="00D43211" w:rsidRPr="008C3DC9" w:rsidRDefault="00D43211" w:rsidP="00D43211">
      <w:pPr>
        <w:pStyle w:val="Heading2"/>
        <w:spacing w:before="240" w:after="120"/>
      </w:pPr>
      <w:bookmarkStart w:id="112" w:name="_Toc160390856"/>
      <w:bookmarkStart w:id="113" w:name="_Toc160416534"/>
      <w:r>
        <w:rPr>
          <w:rStyle w:val="Heading3Char"/>
          <w:bCs w:val="0"/>
          <w:sz w:val="30"/>
        </w:rPr>
        <w:t>R</w:t>
      </w:r>
      <w:r w:rsidRPr="008C3DC9">
        <w:rPr>
          <w:rStyle w:val="Heading3Char"/>
          <w:bCs w:val="0"/>
          <w:sz w:val="30"/>
        </w:rPr>
        <w:t xml:space="preserve">esearch </w:t>
      </w:r>
      <w:r>
        <w:t>O</w:t>
      </w:r>
      <w:r w:rsidRPr="008A632D">
        <w:t>bjectives</w:t>
      </w:r>
      <w:r>
        <w:t xml:space="preserve"> And Significance</w:t>
      </w:r>
      <w:bookmarkEnd w:id="112"/>
      <w:bookmarkEnd w:id="113"/>
    </w:p>
    <w:p w14:paraId="0CEC3075"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5C0BB306"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47DFC1B3"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6E16C5AB"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7AAA228F"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6BFCC873"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5BA2D165"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10480602"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Dynamic co-existence features with deep learning models accuracy to detect malware</w:t>
      </w:r>
    </w:p>
    <w:p w14:paraId="361B26EF"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4AB17F1B"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1666184F"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65BF5EF2" w14:textId="77777777" w:rsidR="00D43211" w:rsidRDefault="00D43211" w:rsidP="00D43211">
      <w:pPr>
        <w:pStyle w:val="Heading2"/>
        <w:spacing w:before="240" w:after="120"/>
      </w:pPr>
      <w:bookmarkStart w:id="114" w:name="_Toc160390857"/>
      <w:bookmarkStart w:id="115" w:name="_Toc160416535"/>
      <w:r>
        <w:t>Main Research Content Of Thesis</w:t>
      </w:r>
      <w:bookmarkStart w:id="116" w:name="_Hlk160281762"/>
      <w:bookmarkEnd w:id="114"/>
      <w:bookmarkEnd w:id="115"/>
    </w:p>
    <w:p w14:paraId="79AA585B"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170C9139" w14:textId="77777777"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582BFC6A"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r w:rsidRPr="00064DFC">
        <w:t>tensorflow version 2.0</w:t>
      </w:r>
      <w:r>
        <w:t xml:space="preserve">. additional need which GPU </w:t>
      </w:r>
      <w:r w:rsidRPr="00064DFC">
        <w:t>highly recommended for faster training</w:t>
      </w:r>
      <w:r>
        <w:t>. IDE for write the code visual studio code or google colab.</w:t>
      </w:r>
    </w:p>
    <w:p w14:paraId="2A7F5E01" w14:textId="77777777"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73460AA0"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61129A27" w14:textId="7777777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21B0B817" w14:textId="77777777" w:rsidR="00D43211" w:rsidRPr="00926930" w:rsidRDefault="00D43211" w:rsidP="00D43211">
      <w:pPr>
        <w:ind w:firstLine="480"/>
      </w:pPr>
      <w:r w:rsidRPr="00001364">
        <w:t>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Drebin,</w:t>
      </w:r>
      <w:r>
        <w:t xml:space="preserve"> and </w:t>
      </w:r>
      <w:r w:rsidRPr="00001364">
        <w:t>Malgenome, allowing researchers a well-developed splash for examination of program. Establishing upon past study using Drebin and Malgenome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13930FBE" w14:textId="77777777" w:rsidR="00D43211" w:rsidRPr="00CF2A6C" w:rsidRDefault="00D43211" w:rsidP="00D43211">
      <w:pPr>
        <w:pStyle w:val="Heading4"/>
      </w:pPr>
      <w:r w:rsidRPr="00CF2A6C">
        <w:t>Drebin-215</w:t>
      </w:r>
    </w:p>
    <w:p w14:paraId="0BCFA725"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Throughout the time of our study investing Android malware, the Drebin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384BF5FB" w14:textId="77777777" w:rsidR="00D43211" w:rsidRPr="00CF2A6C" w:rsidRDefault="00D43211" w:rsidP="00D43211">
      <w:pPr>
        <w:pStyle w:val="Heading4"/>
      </w:pPr>
      <w:r w:rsidRPr="00CF2A6C">
        <w:t>Malgenome-215</w:t>
      </w:r>
    </w:p>
    <w:p w14:paraId="55287938"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The Malgenome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Malgenome dataset [2]. These attributes are necessary indicators of an application's behavior and potential unfavorable intent. The development and testing of Android malware detection algorithms have malgenome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0CBF4DC9" w14:textId="77777777"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2217D5D6"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HotEconded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EndPr/>
        <w:sdtContent>
          <w:r w:rsidR="00BB489A">
            <w:rPr>
              <w:rFonts w:eastAsia="Times New Roman"/>
              <w:lang w:eastAsia="en-US"/>
            </w:rPr>
            <w:fldChar w:fldCharType="begin"/>
          </w:r>
          <w:r>
            <w:rPr>
              <w:rFonts w:eastAsia="Times New Roman"/>
              <w:lang w:eastAsia="en-US"/>
            </w:rPr>
            <w:instrText xml:space="preserve"> CITATION Pau16 \l 1033 </w:instrText>
          </w:r>
          <w:r w:rsidR="00BB489A">
            <w:rPr>
              <w:rFonts w:eastAsia="Times New Roman"/>
              <w:lang w:eastAsia="en-US"/>
            </w:rPr>
            <w:fldChar w:fldCharType="separate"/>
          </w:r>
          <w:r>
            <w:rPr>
              <w:rFonts w:eastAsia="Times New Roman"/>
              <w:noProof/>
              <w:lang w:eastAsia="en-US"/>
            </w:rPr>
            <w:t>[1]</w:t>
          </w:r>
          <w:r w:rsidR="00BB489A">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077346F7" w14:textId="77777777" w:rsidR="00D43211" w:rsidRDefault="00D43211" w:rsidP="00D43211">
      <w:pPr>
        <w:pStyle w:val="Heading3"/>
        <w:spacing w:before="120"/>
      </w:pPr>
      <w:bookmarkStart w:id="125" w:name="_Toc160390862"/>
      <w:bookmarkStart w:id="126" w:name="_Toc160416540"/>
      <w:r w:rsidRPr="0006501B">
        <w:t>Hotencode</w:t>
      </w:r>
      <w:bookmarkEnd w:id="125"/>
      <w:bookmarkEnd w:id="126"/>
    </w:p>
    <w:p w14:paraId="6C762B7F"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sklearn's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0C6FA911" w14:textId="77777777"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32B5A374"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25% and 10% mark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EndPr/>
        <w:sdtContent>
          <w:r w:rsidR="00BB489A">
            <w:rPr>
              <w:szCs w:val="24"/>
            </w:rPr>
            <w:fldChar w:fldCharType="begin"/>
          </w:r>
          <w:r>
            <w:rPr>
              <w:szCs w:val="24"/>
            </w:rPr>
            <w:instrText xml:space="preserve"> CITATION Mic22 \l 1033 </w:instrText>
          </w:r>
          <w:r w:rsidR="00BB489A">
            <w:rPr>
              <w:szCs w:val="24"/>
            </w:rPr>
            <w:fldChar w:fldCharType="separate"/>
          </w:r>
          <w:r w:rsidRPr="004E4390">
            <w:rPr>
              <w:noProof/>
              <w:szCs w:val="24"/>
            </w:rPr>
            <w:t>[2]</w:t>
          </w:r>
          <w:r w:rsidR="00BB489A">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EndPr/>
        <w:sdtContent>
          <w:r w:rsidR="00BB489A">
            <w:rPr>
              <w:szCs w:val="24"/>
            </w:rPr>
            <w:fldChar w:fldCharType="begin"/>
          </w:r>
          <w:r>
            <w:rPr>
              <w:szCs w:val="24"/>
            </w:rPr>
            <w:instrText xml:space="preserve"> CITATION Tec23 \l 1033 </w:instrText>
          </w:r>
          <w:r w:rsidR="00BB489A">
            <w:rPr>
              <w:szCs w:val="24"/>
            </w:rPr>
            <w:fldChar w:fldCharType="separate"/>
          </w:r>
          <w:r w:rsidRPr="004E4390">
            <w:rPr>
              <w:noProof/>
              <w:szCs w:val="24"/>
            </w:rPr>
            <w:t>[3]</w:t>
          </w:r>
          <w:r w:rsidR="00BB489A">
            <w:rPr>
              <w:szCs w:val="24"/>
            </w:rPr>
            <w:fldChar w:fldCharType="end"/>
          </w:r>
        </w:sdtContent>
      </w:sdt>
      <w:r>
        <w:rPr>
          <w:szCs w:val="24"/>
        </w:rPr>
        <w:t>. We are using threshold using 50%, 25%, 10%, 5% and 1% these each percent we create a file of co-existence. These going to make sure about the features of each a file and we are using 8 files. Each file have a level of the threshold to generate co-existence features.</w:t>
      </w:r>
    </w:p>
    <w:p w14:paraId="7D4C6E68" w14:textId="77777777"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783480BE" w14:textId="77777777" w:rsidR="00D43211" w:rsidRDefault="00D43211" w:rsidP="00D43211">
      <w:pPr>
        <w:pStyle w:val="BodyText"/>
        <w:spacing w:after="0"/>
        <w:ind w:firstLine="480"/>
        <w:rPr>
          <w:sz w:val="24"/>
          <w:szCs w:val="24"/>
        </w:rPr>
      </w:pPr>
      <w:r w:rsidRPr="0069044D">
        <w:rPr>
          <w:sz w:val="24"/>
          <w:szCs w:val="24"/>
        </w:rPr>
        <w:t>In the constantly changing field of cybersecurity operational categorization models are important for properly recognizing and reducing malware or benign app.  The random forest classification system stands out for its integrated machine learning approach it associate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113BE7B2" w14:textId="77777777"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42345614"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6CD722DE" w14:textId="77777777"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1461842E"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7C1890FB" w14:textId="7777777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557ED6D5"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p>
    <w:p w14:paraId="7E0487B6" w14:textId="77777777" w:rsidR="00D43211" w:rsidRDefault="00D43211" w:rsidP="00D43211">
      <w:pPr>
        <w:ind w:firstLineChars="0" w:firstLine="475"/>
      </w:pPr>
      <w:r>
        <w:rPr>
          <w:noProof/>
          <w:lang w:eastAsia="en-US"/>
        </w:rPr>
        <w:drawing>
          <wp:inline distT="0" distB="0" distL="0" distR="0" wp14:anchorId="660C6D71" wp14:editId="05CF826A">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0ED74542"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7388BD6E" w14:textId="77777777"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5FD8179A"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000E457E"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lang w:eastAsia="en-US"/>
        </w:rPr>
        <w:drawing>
          <wp:inline distT="0" distB="0" distL="0" distR="0" wp14:anchorId="04CAC160" wp14:editId="7169416F">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3E8C9E62"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33A4E481" w14:textId="77777777"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57DEF43D"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1F4CBE06" w14:textId="77777777" w:rsidR="00D43211" w:rsidRDefault="00D43211" w:rsidP="00D43211">
      <w:pPr>
        <w:ind w:firstLineChars="0" w:firstLine="475"/>
      </w:pPr>
      <w:r>
        <w:rPr>
          <w:noProof/>
          <w:lang w:eastAsia="en-US"/>
        </w:rPr>
        <w:drawing>
          <wp:inline distT="0" distB="0" distL="0" distR="0" wp14:anchorId="6E003D0D" wp14:editId="1A331423">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5E22BB4D"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757871FB" w14:textId="77777777" w:rsidR="00D43211" w:rsidRDefault="00D43211" w:rsidP="00D43211">
      <w:pPr>
        <w:pStyle w:val="Heading3"/>
        <w:spacing w:before="120"/>
      </w:pPr>
      <w:bookmarkStart w:id="141" w:name="_Toc160390870"/>
      <w:bookmarkStart w:id="142" w:name="_Toc160416548"/>
      <w:r>
        <w:t>Solving Matrices</w:t>
      </w:r>
      <w:bookmarkEnd w:id="141"/>
      <w:bookmarkEnd w:id="142"/>
    </w:p>
    <w:p w14:paraId="28B99170"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720D34D9"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7FB16DC0"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54CC67F1"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40BC78DE"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1975C134"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5581B896"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6C934461"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benign)The number of true positives is denoted by TP (malware samples that are correctly classified as malware)</w:t>
      </w:r>
    </w:p>
    <w:p w14:paraId="68B34109"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3FD2E397"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1871F239" w14:textId="77777777"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66662A6E"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7876A0DD"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7A06357E"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5B3F22AD"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20222316"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58A8CD7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5EDF6390"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3AFB6587"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5972BA31"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215DD4F3"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27BF3E61"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6EC8C961"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27E28CA5"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393A59E7"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0E97C318"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6F2430D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A722F4C"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98D613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6FD8007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4C9745AD"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6258D357"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04B0941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052ED868"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7130C646"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773369F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0A75BA72"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617E6F6B"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4A854B10"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769D93EE"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1640F99D"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55B4C21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1286E631" w14:textId="77777777"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5C39A69D" w14:textId="77777777"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2AB9B372" w14:textId="77777777" w:rsidR="00D009B5" w:rsidRPr="004A3547" w:rsidRDefault="00D009B5" w:rsidP="004A3547">
      <w:pPr>
        <w:ind w:firstLine="480"/>
      </w:pPr>
    </w:p>
    <w:p w14:paraId="3125F129" w14:textId="77777777" w:rsidR="00D009B5" w:rsidRPr="004A3547" w:rsidRDefault="00D009B5" w:rsidP="004A3547">
      <w:pPr>
        <w:ind w:firstLine="480"/>
      </w:pPr>
    </w:p>
    <w:p w14:paraId="17A17615" w14:textId="77777777" w:rsidR="00D009B5" w:rsidRPr="004A3547" w:rsidRDefault="00D009B5" w:rsidP="004A3547">
      <w:pPr>
        <w:ind w:firstLine="480"/>
      </w:pPr>
    </w:p>
    <w:p w14:paraId="283BC258" w14:textId="77777777" w:rsidR="00D009B5" w:rsidRPr="004A3547" w:rsidRDefault="00D009B5" w:rsidP="004A3547">
      <w:pPr>
        <w:ind w:firstLine="480"/>
      </w:pPr>
    </w:p>
    <w:p w14:paraId="179B8516" w14:textId="77777777" w:rsidR="00D009B5" w:rsidRPr="004A3547" w:rsidRDefault="00D009B5" w:rsidP="004A3547">
      <w:pPr>
        <w:ind w:firstLine="480"/>
      </w:pPr>
    </w:p>
    <w:p w14:paraId="444D4BAC" w14:textId="77777777" w:rsidR="00D009B5" w:rsidRPr="00DE4205" w:rsidRDefault="00BB489A" w:rsidP="004A3547">
      <w:pPr>
        <w:ind w:firstLine="480"/>
        <w:rPr>
          <w:color w:val="FFFFFF" w:themeColor="background1"/>
        </w:rPr>
      </w:pPr>
      <w:r w:rsidRPr="00DE4205">
        <w:rPr>
          <w:color w:val="FFFFFF" w:themeColor="background1"/>
        </w:rPr>
        <w:fldChar w:fldCharType="begin"/>
      </w:r>
      <w:r w:rsidR="00660798" w:rsidRPr="00DE4205">
        <w:rPr>
          <w:color w:val="FFFFFF" w:themeColor="background1"/>
        </w:rPr>
        <w:instrText xml:space="preserve"> MACROBUTTON MTEditEquationSection2 </w:instrText>
      </w:r>
      <w:r w:rsidR="00660798" w:rsidRPr="00DE4205">
        <w:rPr>
          <w:b/>
          <w:color w:val="FFFFFF" w:themeColor="background1"/>
        </w:rPr>
        <w:instrText>Equation Chapter (Next) Section 1</w:instrText>
      </w:r>
      <w:r w:rsidRPr="00DE4205">
        <w:rPr>
          <w:color w:val="FFFFFF" w:themeColor="background1"/>
        </w:rPr>
        <w:fldChar w:fldCharType="begin"/>
      </w:r>
      <w:r w:rsidR="00660798"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00660798"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645CE58A" w14:textId="77777777" w:rsidR="00D009B5" w:rsidRPr="004A3547" w:rsidRDefault="00D009B5" w:rsidP="004A3547">
      <w:pPr>
        <w:ind w:firstLine="480"/>
      </w:pPr>
    </w:p>
    <w:p w14:paraId="5ADEDA17"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326180F8" w14:textId="77777777" w:rsidR="00D43211" w:rsidRDefault="00D43211" w:rsidP="009E1779">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Toc156291999"/>
      <w:bookmarkStart w:id="152" w:name="_Toc156291147"/>
      <w:bookmarkStart w:id="153" w:name="_Hlk160390041"/>
      <w:bookmarkEnd w:id="149"/>
      <w:bookmarkEnd w:id="150"/>
      <w:bookmarkEnd w:id="151"/>
      <w:bookmarkEnd w:id="152"/>
    </w:p>
    <w:p w14:paraId="619D710D" w14:textId="77777777" w:rsidR="00D43211" w:rsidRPr="00C95C93" w:rsidRDefault="00D43211" w:rsidP="00D43211">
      <w:pPr>
        <w:pStyle w:val="Heading2"/>
        <w:spacing w:before="240" w:after="120"/>
        <w:rPr>
          <w:rStyle w:val="Heading2Char"/>
        </w:rPr>
      </w:pPr>
      <w:bookmarkStart w:id="154" w:name="_Toc160390873"/>
      <w:bookmarkStart w:id="155" w:name="_Toc160416551"/>
      <w:bookmarkEnd w:id="153"/>
      <w:r w:rsidRPr="00C95C93">
        <w:rPr>
          <w:rStyle w:val="Heading2Char"/>
        </w:rPr>
        <w:t>Introduction</w:t>
      </w:r>
      <w:bookmarkEnd w:id="154"/>
      <w:bookmarkEnd w:id="155"/>
    </w:p>
    <w:p w14:paraId="7006DA15"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51E95A14"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00319440"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We will examine the underlying principles of each method</w:t>
      </w:r>
      <w:r>
        <w:t>s</w:t>
      </w:r>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09110CB5" w14:textId="77777777" w:rsidR="00D43211" w:rsidRPr="00C95C93" w:rsidRDefault="00D43211" w:rsidP="00D43211">
      <w:pPr>
        <w:pStyle w:val="Heading2"/>
        <w:spacing w:before="240" w:after="120"/>
        <w:rPr>
          <w:rStyle w:val="Heading2Char"/>
        </w:rPr>
      </w:pPr>
      <w:bookmarkStart w:id="156" w:name="_Toc160390874"/>
      <w:bookmarkStart w:id="157" w:name="_Toc160416552"/>
      <w:r w:rsidRPr="00C95C93">
        <w:rPr>
          <w:rStyle w:val="Heading2Char"/>
        </w:rPr>
        <w:t>Background Of Malware Analysis</w:t>
      </w:r>
      <w:bookmarkEnd w:id="156"/>
      <w:bookmarkEnd w:id="157"/>
    </w:p>
    <w:p w14:paraId="6E212ABC"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0971523F" w14:textId="77777777"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5B6CEB10" w14:textId="77777777" w:rsidR="00D43211" w:rsidRPr="00502BA3" w:rsidRDefault="00D43211" w:rsidP="00D43211">
      <w:pPr>
        <w:ind w:firstLine="480"/>
      </w:pPr>
      <w:r>
        <w:t>Our thesis we are explaining the has some areas to explore in the thesis of malware detection in the literature analysis the author must know about the previous researches, that researches has theoretical analysis we are going to discuss each point of malware detection.</w:t>
      </w:r>
    </w:p>
    <w:p w14:paraId="7C82BD25" w14:textId="77777777" w:rsidR="00D43211" w:rsidRDefault="00D43211" w:rsidP="00D43211">
      <w:pPr>
        <w:ind w:firstLineChars="0" w:firstLine="475"/>
      </w:pPr>
      <w:r>
        <w:t>In this thesis we are discussing the three-section static, dynamic and hybrid analysis these are major analysis of these parts.</w:t>
      </w:r>
    </w:p>
    <w:p w14:paraId="3E9F29B4" w14:textId="77777777"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7B0FC291" w14:textId="77777777" w:rsidR="00D43211" w:rsidRPr="00FB5DB4" w:rsidRDefault="00D43211" w:rsidP="00D43211">
      <w:pPr>
        <w:ind w:firstLine="480"/>
      </w:pPr>
      <w:r>
        <w:t xml:space="preserve">As we conclude our literature it is the term most of researches used [2, 6, 8]. In a book section [21] its written the landscape of cyber threats particularly malware is constantly evolving, posing, a significant challenge for individual application or organization in the dynamic environment.  </w:t>
      </w:r>
    </w:p>
    <w:p w14:paraId="26A82F43"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1D29D71D" w14:textId="77777777" w:rsidR="00D43211" w:rsidRDefault="00D43211" w:rsidP="00D43211">
      <w:pPr>
        <w:ind w:firstLine="480"/>
      </w:pPr>
      <w:r w:rsidRPr="00C95C93">
        <w:t>Attackers continuously develop new types of malware with novel functionalities [8], making it difficult for traditional detection methods to keep pace. malware designed as  specific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injection , and living-off-the-land</w:t>
      </w:r>
      <w:r w:rsidRPr="003A165E">
        <w:t>.</w:t>
      </w:r>
    </w:p>
    <w:p w14:paraId="692E28BB"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2ADD8CCA" w14:textId="77777777"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106EE8B8" w14:textId="77777777"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09E28B53"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5307B6A2" w14:textId="77777777"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69F649A1"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28738B18" w14:textId="77777777"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73ABD6E1"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225F7AAA" w14:textId="77777777"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43F1883A"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detection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sidRPr="00B13C48">
        <w:rPr>
          <w:rFonts w:eastAsia="Times New Roman"/>
          <w:kern w:val="0"/>
          <w:szCs w:val="24"/>
        </w:rPr>
        <w:t>[26]</w:t>
      </w:r>
      <w:r w:rsidRPr="000E2466">
        <w:rPr>
          <w:rFonts w:eastAsia="Times New Roman"/>
          <w:color w:val="1F1F1F"/>
          <w:kern w:val="0"/>
          <w:szCs w:val="24"/>
        </w:rPr>
        <w:t>. It's used in the advanced threats of  detection systems of malware analysis platforms, and endpoint of the security services</w:t>
      </w:r>
      <w:bookmarkEnd w:id="170"/>
      <w:r w:rsidRPr="000E2466">
        <w:rPr>
          <w:rFonts w:eastAsia="Times New Roman"/>
          <w:color w:val="1F1F1F"/>
          <w:kern w:val="0"/>
          <w:szCs w:val="24"/>
        </w:rPr>
        <w:t>.</w:t>
      </w:r>
    </w:p>
    <w:p w14:paraId="2403E2F4" w14:textId="7777777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442661DD"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tp the system that is continually responding to the evolving threats of the environment</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0F85301B" w14:textId="77777777" w:rsidR="00D43211" w:rsidRDefault="00D43211" w:rsidP="00D43211">
      <w:pPr>
        <w:pStyle w:val="Heading3"/>
        <w:spacing w:before="120"/>
      </w:pPr>
      <w:bookmarkStart w:id="174" w:name="_Toc160390882"/>
      <w:bookmarkStart w:id="175" w:name="_Toc160416560"/>
      <w:r>
        <w:t>Hybrid Analysis</w:t>
      </w:r>
      <w:bookmarkEnd w:id="174"/>
      <w:bookmarkEnd w:id="175"/>
    </w:p>
    <w:p w14:paraId="039346F7" w14:textId="77777777" w:rsidR="00D43211" w:rsidRPr="00CD41B4" w:rsidRDefault="00D43211" w:rsidP="00D43211">
      <w:pPr>
        <w:ind w:firstLine="480"/>
      </w:pPr>
      <w:r>
        <w:t>In the fast developing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44162C53" w14:textId="77777777"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21AF47A4"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4628272F" w14:textId="77777777" w:rsidTr="00E17D8B">
        <w:trPr>
          <w:trHeight w:val="315"/>
        </w:trPr>
        <w:tc>
          <w:tcPr>
            <w:tcW w:w="0" w:type="auto"/>
            <w:tcMar>
              <w:top w:w="30" w:type="dxa"/>
              <w:left w:w="45" w:type="dxa"/>
              <w:bottom w:w="30" w:type="dxa"/>
              <w:right w:w="45" w:type="dxa"/>
            </w:tcMar>
            <w:vAlign w:val="bottom"/>
            <w:hideMark/>
          </w:tcPr>
          <w:p w14:paraId="5C5C3019"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57AE20E6"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4E30EE0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2F9DD8B8" w14:textId="77777777" w:rsidTr="00E17D8B">
        <w:trPr>
          <w:trHeight w:val="315"/>
        </w:trPr>
        <w:tc>
          <w:tcPr>
            <w:tcW w:w="0" w:type="auto"/>
            <w:tcMar>
              <w:top w:w="30" w:type="dxa"/>
              <w:left w:w="45" w:type="dxa"/>
              <w:bottom w:w="30" w:type="dxa"/>
              <w:right w:w="45" w:type="dxa"/>
            </w:tcMar>
            <w:vAlign w:val="bottom"/>
            <w:hideMark/>
          </w:tcPr>
          <w:p w14:paraId="0D740919"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378DC17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5443298D"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05CC399A" w14:textId="77777777" w:rsidTr="00E17D8B">
        <w:trPr>
          <w:trHeight w:val="315"/>
        </w:trPr>
        <w:tc>
          <w:tcPr>
            <w:tcW w:w="0" w:type="auto"/>
            <w:tcMar>
              <w:top w:w="30" w:type="dxa"/>
              <w:left w:w="45" w:type="dxa"/>
              <w:bottom w:w="30" w:type="dxa"/>
              <w:right w:w="45" w:type="dxa"/>
            </w:tcMar>
            <w:vAlign w:val="bottom"/>
            <w:hideMark/>
          </w:tcPr>
          <w:p w14:paraId="558FE428"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0C30C028"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4548680B"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1762364D" w14:textId="77777777" w:rsidTr="00E17D8B">
        <w:trPr>
          <w:trHeight w:val="315"/>
        </w:trPr>
        <w:tc>
          <w:tcPr>
            <w:tcW w:w="0" w:type="auto"/>
            <w:tcMar>
              <w:top w:w="30" w:type="dxa"/>
              <w:left w:w="45" w:type="dxa"/>
              <w:bottom w:w="30" w:type="dxa"/>
              <w:right w:w="45" w:type="dxa"/>
            </w:tcMar>
            <w:vAlign w:val="bottom"/>
            <w:hideMark/>
          </w:tcPr>
          <w:p w14:paraId="06CA86F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22A95AA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56084C4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3E93F46C" w14:textId="77777777" w:rsidTr="00E17D8B">
        <w:trPr>
          <w:trHeight w:val="315"/>
        </w:trPr>
        <w:tc>
          <w:tcPr>
            <w:tcW w:w="0" w:type="auto"/>
            <w:tcMar>
              <w:top w:w="30" w:type="dxa"/>
              <w:left w:w="45" w:type="dxa"/>
              <w:bottom w:w="30" w:type="dxa"/>
              <w:right w:w="45" w:type="dxa"/>
            </w:tcMar>
            <w:vAlign w:val="bottom"/>
            <w:hideMark/>
          </w:tcPr>
          <w:p w14:paraId="2DC9F5E6"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37EB4EC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593AC492"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4D14B5D7" w14:textId="77777777" w:rsidR="00D43211" w:rsidRDefault="00D43211" w:rsidP="009E1779">
      <w:pPr>
        <w:widowControl/>
        <w:shd w:val="clear" w:color="auto" w:fill="FFFFFF"/>
        <w:ind w:firstLine="420"/>
        <w:rPr>
          <w:rStyle w:val="Strong"/>
          <w:b w:val="0"/>
          <w:bCs w:val="0"/>
          <w:color w:val="1F1F1F"/>
          <w:sz w:val="21"/>
          <w:shd w:val="clear" w:color="auto" w:fill="FFFFFF"/>
        </w:rPr>
      </w:pPr>
      <w:r w:rsidRPr="00DF4746">
        <w:rPr>
          <w:rStyle w:val="Strong"/>
          <w:b w:val="0"/>
          <w:bCs w:val="0"/>
          <w:color w:val="1F1F1F"/>
          <w:sz w:val="21"/>
          <w:shd w:val="clear" w:color="auto" w:fill="FFFFFF"/>
        </w:rPr>
        <w:t>Table 2-1 Comparison of techniques analysis of different way to malware</w:t>
      </w:r>
    </w:p>
    <w:p w14:paraId="2E90D472" w14:textId="77777777"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0532DD01" w14:textId="77777777" w:rsidR="00F4035F" w:rsidRDefault="00F4035F" w:rsidP="00F4035F">
      <w:pPr>
        <w:pStyle w:val="Heading3"/>
        <w:spacing w:before="120"/>
      </w:pPr>
      <w:bookmarkStart w:id="180" w:name="_Toc160390885"/>
      <w:bookmarkStart w:id="181" w:name="_Toc160416563"/>
      <w:r>
        <w:t>Static Approach</w:t>
      </w:r>
      <w:bookmarkEnd w:id="180"/>
      <w:bookmarkEnd w:id="181"/>
    </w:p>
    <w:p w14:paraId="0B551CB3" w14:textId="77777777" w:rsidR="00F4035F" w:rsidRPr="009F416B" w:rsidRDefault="00F4035F" w:rsidP="00F4035F">
      <w:pPr>
        <w:ind w:firstLine="480"/>
      </w:pPr>
      <w:r w:rsidRPr="00DF4746">
        <w:t>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identify .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5B3AAE61" w14:textId="77777777" w:rsidR="00F4035F" w:rsidRDefault="00F4035F" w:rsidP="00F4035F">
      <w:pPr>
        <w:pStyle w:val="Heading3"/>
        <w:spacing w:before="120"/>
      </w:pPr>
      <w:bookmarkStart w:id="182" w:name="_Toc160390886"/>
      <w:bookmarkStart w:id="183" w:name="_Toc160416564"/>
      <w:r>
        <w:t>Dynamic Approach</w:t>
      </w:r>
      <w:bookmarkEnd w:id="182"/>
      <w:bookmarkEnd w:id="183"/>
    </w:p>
    <w:p w14:paraId="7540B7A5" w14:textId="77777777" w:rsidR="00F4035F" w:rsidRPr="007A3C7F" w:rsidRDefault="00F4035F" w:rsidP="00F4035F">
      <w:pPr>
        <w:ind w:firstLine="480"/>
      </w:pPr>
      <w:r w:rsidRPr="00DF4746">
        <w:t>Basically, for dynamic appoarch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4ED2312C" w14:textId="77777777" w:rsidR="00F4035F" w:rsidRDefault="00F4035F" w:rsidP="00F4035F">
      <w:pPr>
        <w:pStyle w:val="Heading3"/>
        <w:spacing w:before="120"/>
      </w:pPr>
      <w:bookmarkStart w:id="184" w:name="_Toc160390887"/>
      <w:bookmarkStart w:id="185" w:name="_Toc160416565"/>
      <w:r>
        <w:t>Behavior Based Approach</w:t>
      </w:r>
      <w:bookmarkEnd w:id="184"/>
      <w:bookmarkEnd w:id="185"/>
    </w:p>
    <w:p w14:paraId="70B5451D"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75296B75" w14:textId="77777777" w:rsidR="00F4035F" w:rsidRDefault="00F4035F" w:rsidP="00F4035F">
      <w:pPr>
        <w:pStyle w:val="Heading3"/>
        <w:spacing w:before="120"/>
      </w:pPr>
      <w:bookmarkStart w:id="186" w:name="_Toc160390888"/>
      <w:bookmarkStart w:id="187" w:name="_Toc160416566"/>
      <w:r>
        <w:t>Machine Learning Approach</w:t>
      </w:r>
      <w:bookmarkEnd w:id="186"/>
      <w:bookmarkEnd w:id="187"/>
    </w:p>
    <w:p w14:paraId="510C6682"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63C55E91" w14:textId="77777777"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25C9DC9C"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rStyle w:val="Strong"/>
          <w:b w:val="0"/>
          <w:bCs w:val="0"/>
          <w:color w:val="1F1F1F"/>
          <w:shd w:val="clear" w:color="auto" w:fill="FFFFFF"/>
        </w:rPr>
        <w:t>detailed analysis of program behavior</w:t>
      </w:r>
      <w:r w:rsidRPr="00C8690C">
        <w:rPr>
          <w:color w:val="1F1F1F"/>
          <w:shd w:val="clear" w:color="auto" w:fill="FFFFFF"/>
        </w:rPr>
        <w:t>with the</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4C2110C8" w14:textId="77777777"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Empirical Literature Review Of Malware Detection.</w:t>
      </w:r>
      <w:bookmarkEnd w:id="190"/>
      <w:bookmarkEnd w:id="191"/>
    </w:p>
    <w:p w14:paraId="2B8DA6C5"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74438C6F"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5E6F795B" w14:textId="77777777" w:rsidR="00F4035F" w:rsidRDefault="00F4035F" w:rsidP="00F4035F">
      <w:pPr>
        <w:ind w:firstLineChars="0" w:firstLine="475"/>
      </w:pPr>
      <w:r>
        <w:t>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Contagio dataset, which is a larger and more diverse dataset. The approach is based on the co-existence of features, which means that it is vulnerable to obfuscation techniques that can break the co-existence of features.The paper does not discuss the limitations of the proposed approach in detail. For example, the paper does not discuss how the approach would scale to large datasets or how it would handle new and emerging types of malware.</w:t>
      </w:r>
    </w:p>
    <w:p w14:paraId="758F7BC9" w14:textId="77777777" w:rsidR="00F4035F" w:rsidRDefault="00F4035F" w:rsidP="00F4035F">
      <w:pPr>
        <w:ind w:firstLineChars="0" w:firstLine="475"/>
      </w:pPr>
      <w:r>
        <w:t>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Drebin and Malgenome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p>
    <w:p w14:paraId="1C8CC528" w14:textId="77777777" w:rsidR="00F4035F" w:rsidRDefault="00F4035F" w:rsidP="00F4035F">
      <w:pPr>
        <w:ind w:firstLineChars="0" w:firstLine="475"/>
      </w:pPr>
      <w:r w:rsidRPr="00DB0882">
        <w:t>In [31] The EAODroid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vectors representation, and which preserves the meaning of the links between the APIs. This permits the EAODroid approach to collect patterns in the order in which APIs are applied, even if the particular APIs that are used by the malware shift. Grouping is a method that combines related data points together. The EAODroid approach employs grouping to gather the API embeddings into a set of prototypes. This allows the EAODroid approach to discover the most frequent sequence of APIs that are utilized by malware. Machine learning is a technology that allows computers to learn from data. The EAODroid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rsidRPr="00DB0882">
        <w:br/>
        <w:t>This research by Omer Faruk Turan Cavli and Sevil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F74622D"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established a methodology centered around dynamic analysis of applications for Android. The suggested remedy dynamically identifies malware utilizing Mobile API calls and system calls logs. The researchers utilized distinct data sets from Malgenome project [</w:t>
      </w:r>
      <w:r>
        <w:t>40</w:t>
      </w:r>
      <w:r w:rsidRPr="007F5212">
        <w:t>] and Virusshare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0EE73F9A"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587FB5F5" w14:textId="77777777" w:rsidR="00D43211" w:rsidRDefault="00F4035F" w:rsidP="00F4035F">
      <w:pPr>
        <w:widowControl/>
        <w:shd w:val="clear" w:color="auto" w:fill="FFFFFF"/>
        <w:ind w:firstLine="480"/>
      </w:pPr>
      <w:r>
        <w:t>The literature review we are display by the table 1 which can easy to understand our research related</w:t>
      </w:r>
    </w:p>
    <w:p w14:paraId="36746EFE"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7381AC9F" w14:textId="77777777" w:rsidTr="00CF658C">
        <w:tc>
          <w:tcPr>
            <w:tcW w:w="750" w:type="dxa"/>
          </w:tcPr>
          <w:p w14:paraId="2BD2CAD6" w14:textId="77777777" w:rsidR="00F4035F" w:rsidRPr="001843AC" w:rsidRDefault="00F4035F" w:rsidP="00E17D8B">
            <w:pPr>
              <w:ind w:firstLineChars="0" w:firstLine="0"/>
              <w:rPr>
                <w:b/>
                <w:bCs/>
              </w:rPr>
            </w:pPr>
            <w:r w:rsidRPr="001843AC">
              <w:rPr>
                <w:b/>
                <w:bCs/>
              </w:rPr>
              <w:t>work</w:t>
            </w:r>
          </w:p>
        </w:tc>
        <w:tc>
          <w:tcPr>
            <w:tcW w:w="696" w:type="dxa"/>
          </w:tcPr>
          <w:p w14:paraId="50BC2EEF" w14:textId="77777777" w:rsidR="00F4035F" w:rsidRPr="001843AC" w:rsidRDefault="00F4035F" w:rsidP="00E17D8B">
            <w:pPr>
              <w:ind w:firstLineChars="0" w:firstLine="0"/>
              <w:rPr>
                <w:b/>
                <w:bCs/>
              </w:rPr>
            </w:pPr>
            <w:r w:rsidRPr="001843AC">
              <w:rPr>
                <w:b/>
                <w:bCs/>
              </w:rPr>
              <w:t>Year</w:t>
            </w:r>
          </w:p>
        </w:tc>
        <w:tc>
          <w:tcPr>
            <w:tcW w:w="1096" w:type="dxa"/>
          </w:tcPr>
          <w:p w14:paraId="5E6173B2" w14:textId="77777777" w:rsidR="00F4035F" w:rsidRPr="001843AC" w:rsidRDefault="00F4035F" w:rsidP="00E17D8B">
            <w:pPr>
              <w:ind w:firstLineChars="0" w:firstLine="0"/>
              <w:rPr>
                <w:b/>
                <w:bCs/>
              </w:rPr>
            </w:pPr>
            <w:r w:rsidRPr="001843AC">
              <w:rPr>
                <w:b/>
                <w:bCs/>
              </w:rPr>
              <w:t>Analysis</w:t>
            </w:r>
          </w:p>
        </w:tc>
        <w:tc>
          <w:tcPr>
            <w:tcW w:w="1723" w:type="dxa"/>
          </w:tcPr>
          <w:p w14:paraId="5BA04A94" w14:textId="77777777" w:rsidR="00F4035F" w:rsidRPr="001843AC" w:rsidRDefault="00F4035F" w:rsidP="00E17D8B">
            <w:pPr>
              <w:ind w:firstLineChars="0" w:firstLine="0"/>
              <w:rPr>
                <w:b/>
                <w:bCs/>
              </w:rPr>
            </w:pPr>
            <w:r w:rsidRPr="001843AC">
              <w:rPr>
                <w:b/>
                <w:bCs/>
              </w:rPr>
              <w:t>Features</w:t>
            </w:r>
          </w:p>
        </w:tc>
        <w:tc>
          <w:tcPr>
            <w:tcW w:w="2030" w:type="dxa"/>
          </w:tcPr>
          <w:p w14:paraId="2F5A0495" w14:textId="77777777" w:rsidR="00F4035F" w:rsidRPr="001843AC" w:rsidRDefault="00F4035F" w:rsidP="00E17D8B">
            <w:pPr>
              <w:ind w:firstLineChars="0" w:firstLine="0"/>
              <w:rPr>
                <w:b/>
                <w:bCs/>
              </w:rPr>
            </w:pPr>
            <w:r w:rsidRPr="001843AC">
              <w:rPr>
                <w:b/>
                <w:bCs/>
              </w:rPr>
              <w:t>Datasets</w:t>
            </w:r>
          </w:p>
        </w:tc>
        <w:tc>
          <w:tcPr>
            <w:tcW w:w="1643" w:type="dxa"/>
          </w:tcPr>
          <w:p w14:paraId="2B6E826D" w14:textId="77777777" w:rsidR="00F4035F" w:rsidRPr="001843AC" w:rsidRDefault="00F4035F" w:rsidP="00E17D8B">
            <w:pPr>
              <w:ind w:firstLineChars="0" w:firstLine="0"/>
              <w:rPr>
                <w:b/>
                <w:bCs/>
              </w:rPr>
            </w:pPr>
            <w:r w:rsidRPr="001843AC">
              <w:rPr>
                <w:b/>
                <w:bCs/>
              </w:rPr>
              <w:t>Algorithm</w:t>
            </w:r>
          </w:p>
        </w:tc>
        <w:tc>
          <w:tcPr>
            <w:tcW w:w="1440" w:type="dxa"/>
          </w:tcPr>
          <w:p w14:paraId="498E4F36" w14:textId="77777777" w:rsidR="00F4035F" w:rsidRPr="001843AC" w:rsidRDefault="00F4035F" w:rsidP="00E17D8B">
            <w:pPr>
              <w:ind w:firstLineChars="0" w:firstLine="0"/>
              <w:rPr>
                <w:b/>
                <w:bCs/>
              </w:rPr>
            </w:pPr>
            <w:r w:rsidRPr="001843AC">
              <w:rPr>
                <w:b/>
                <w:bCs/>
              </w:rPr>
              <w:t>Accuracy</w:t>
            </w:r>
          </w:p>
        </w:tc>
      </w:tr>
      <w:tr w:rsidR="00F4035F" w14:paraId="48D348CC" w14:textId="77777777" w:rsidTr="00CF658C">
        <w:tc>
          <w:tcPr>
            <w:tcW w:w="750" w:type="dxa"/>
          </w:tcPr>
          <w:p w14:paraId="50C84014" w14:textId="77777777" w:rsidR="00F4035F" w:rsidRDefault="00F4035F" w:rsidP="00E17D8B">
            <w:pPr>
              <w:ind w:firstLineChars="0" w:firstLine="0"/>
            </w:pPr>
            <w:r>
              <w:t>[34]</w:t>
            </w:r>
          </w:p>
        </w:tc>
        <w:tc>
          <w:tcPr>
            <w:tcW w:w="696" w:type="dxa"/>
          </w:tcPr>
          <w:p w14:paraId="2D4F23E5" w14:textId="77777777" w:rsidR="00F4035F" w:rsidRDefault="00F4035F" w:rsidP="00E17D8B">
            <w:pPr>
              <w:ind w:firstLineChars="0" w:firstLine="0"/>
            </w:pPr>
            <w:r>
              <w:t>2020</w:t>
            </w:r>
          </w:p>
        </w:tc>
        <w:tc>
          <w:tcPr>
            <w:tcW w:w="1096" w:type="dxa"/>
          </w:tcPr>
          <w:p w14:paraId="5020DFDB" w14:textId="77777777" w:rsidR="00F4035F" w:rsidRDefault="00F4035F" w:rsidP="00E17D8B">
            <w:pPr>
              <w:ind w:firstLineChars="0" w:firstLine="0"/>
            </w:pPr>
            <w:r>
              <w:t xml:space="preserve">Static </w:t>
            </w:r>
          </w:p>
        </w:tc>
        <w:tc>
          <w:tcPr>
            <w:tcW w:w="1723" w:type="dxa"/>
          </w:tcPr>
          <w:p w14:paraId="1838C255" w14:textId="77777777" w:rsidR="00F4035F" w:rsidRDefault="00F4035F" w:rsidP="00E17D8B">
            <w:pPr>
              <w:ind w:firstLineChars="0" w:firstLine="0"/>
            </w:pPr>
            <w:r>
              <w:t>Permission and Intents</w:t>
            </w:r>
          </w:p>
        </w:tc>
        <w:tc>
          <w:tcPr>
            <w:tcW w:w="2030" w:type="dxa"/>
          </w:tcPr>
          <w:p w14:paraId="5483EE53" w14:textId="77777777" w:rsidR="00F4035F" w:rsidRDefault="00F4035F" w:rsidP="00E17D8B">
            <w:pPr>
              <w:ind w:firstLineChars="0" w:firstLine="0"/>
            </w:pPr>
            <w:r>
              <w:t xml:space="preserve">Derbin[35], VirusShare[36], </w:t>
            </w:r>
          </w:p>
          <w:p w14:paraId="645ACFE0" w14:textId="77777777" w:rsidR="00F4035F" w:rsidRDefault="00F4035F" w:rsidP="00E17D8B">
            <w:pPr>
              <w:ind w:firstLineChars="0" w:firstLine="0"/>
            </w:pPr>
            <w:r>
              <w:t>Androzoo[37]</w:t>
            </w:r>
          </w:p>
        </w:tc>
        <w:tc>
          <w:tcPr>
            <w:tcW w:w="1643" w:type="dxa"/>
          </w:tcPr>
          <w:p w14:paraId="0AE5A988" w14:textId="77777777" w:rsidR="00F4035F" w:rsidRDefault="00F4035F" w:rsidP="00E17D8B">
            <w:pPr>
              <w:ind w:firstLineChars="0" w:firstLine="0"/>
            </w:pPr>
            <w:r>
              <w:t>E.R Native, Rondom Forest, KNN and SVM</w:t>
            </w:r>
          </w:p>
        </w:tc>
        <w:tc>
          <w:tcPr>
            <w:tcW w:w="1440" w:type="dxa"/>
          </w:tcPr>
          <w:p w14:paraId="27A58220" w14:textId="77777777" w:rsidR="00F4035F" w:rsidRDefault="00F4035F" w:rsidP="00E17D8B">
            <w:pPr>
              <w:ind w:firstLineChars="0" w:firstLine="0"/>
            </w:pPr>
            <w:r>
              <w:t>Drebin, 93%</w:t>
            </w:r>
          </w:p>
          <w:p w14:paraId="137DD68D" w14:textId="77777777" w:rsidR="00F4035F" w:rsidRDefault="00F4035F" w:rsidP="00E17D8B">
            <w:pPr>
              <w:ind w:firstLineChars="0" w:firstLine="0"/>
            </w:pPr>
            <w:r>
              <w:t>VirusShare 94%</w:t>
            </w:r>
          </w:p>
          <w:p w14:paraId="5D9C994A" w14:textId="77777777" w:rsidR="00F4035F" w:rsidRDefault="00F4035F" w:rsidP="00E17D8B">
            <w:pPr>
              <w:ind w:firstLineChars="0" w:firstLine="0"/>
            </w:pPr>
            <w:r>
              <w:t>Androzoo 97.3%</w:t>
            </w:r>
          </w:p>
          <w:p w14:paraId="5BB1A351" w14:textId="77777777" w:rsidR="00F4035F" w:rsidRDefault="00F4035F" w:rsidP="00E17D8B">
            <w:pPr>
              <w:ind w:firstLineChars="0" w:firstLine="0"/>
            </w:pPr>
            <w:r>
              <w:t>Mixed 92.5%</w:t>
            </w:r>
          </w:p>
        </w:tc>
      </w:tr>
      <w:tr w:rsidR="00F4035F" w14:paraId="168BB42B" w14:textId="77777777" w:rsidTr="00CF658C">
        <w:tc>
          <w:tcPr>
            <w:tcW w:w="750" w:type="dxa"/>
          </w:tcPr>
          <w:p w14:paraId="6C9C82F0" w14:textId="77777777" w:rsidR="00F4035F" w:rsidRDefault="00F4035F" w:rsidP="00E17D8B">
            <w:pPr>
              <w:ind w:firstLineChars="0" w:firstLine="0"/>
            </w:pPr>
            <w:r>
              <w:t>[38]</w:t>
            </w:r>
          </w:p>
        </w:tc>
        <w:tc>
          <w:tcPr>
            <w:tcW w:w="696" w:type="dxa"/>
          </w:tcPr>
          <w:p w14:paraId="4B58204E" w14:textId="77777777" w:rsidR="00F4035F" w:rsidRDefault="00F4035F" w:rsidP="00E17D8B">
            <w:pPr>
              <w:ind w:firstLineChars="0" w:firstLine="0"/>
            </w:pPr>
            <w:r>
              <w:t>2020</w:t>
            </w:r>
          </w:p>
        </w:tc>
        <w:tc>
          <w:tcPr>
            <w:tcW w:w="1096" w:type="dxa"/>
          </w:tcPr>
          <w:p w14:paraId="0EDC3891" w14:textId="77777777" w:rsidR="00F4035F" w:rsidRDefault="00F4035F" w:rsidP="00E17D8B">
            <w:pPr>
              <w:ind w:firstLineChars="0" w:firstLine="0"/>
            </w:pPr>
            <w:r>
              <w:t>Static</w:t>
            </w:r>
          </w:p>
        </w:tc>
        <w:tc>
          <w:tcPr>
            <w:tcW w:w="1723" w:type="dxa"/>
          </w:tcPr>
          <w:p w14:paraId="3172B931" w14:textId="77777777" w:rsidR="00F4035F" w:rsidRDefault="00F4035F" w:rsidP="00E17D8B">
            <w:pPr>
              <w:ind w:firstLineChars="0" w:firstLine="0"/>
            </w:pPr>
            <w:r>
              <w:t xml:space="preserve">API calls, intent, and permissions </w:t>
            </w:r>
          </w:p>
        </w:tc>
        <w:tc>
          <w:tcPr>
            <w:tcW w:w="2030" w:type="dxa"/>
          </w:tcPr>
          <w:p w14:paraId="19374E37" w14:textId="77777777" w:rsidR="00F4035F" w:rsidRDefault="00F4035F" w:rsidP="00E17D8B">
            <w:pPr>
              <w:ind w:firstLineChars="0" w:firstLine="0"/>
            </w:pPr>
            <w:r>
              <w:t>Derbin[35], Contagio[39],</w:t>
            </w:r>
          </w:p>
          <w:p w14:paraId="79C05D68" w14:textId="77777777" w:rsidR="00F4035F" w:rsidRDefault="00F4035F" w:rsidP="00E17D8B">
            <w:pPr>
              <w:ind w:firstLineChars="0" w:firstLine="0"/>
            </w:pPr>
            <w:r>
              <w:t>Malgenome[40]</w:t>
            </w:r>
          </w:p>
        </w:tc>
        <w:tc>
          <w:tcPr>
            <w:tcW w:w="1643" w:type="dxa"/>
          </w:tcPr>
          <w:p w14:paraId="63CC5F48" w14:textId="77777777" w:rsidR="00F4035F" w:rsidRDefault="00F4035F" w:rsidP="00E17D8B">
            <w:pPr>
              <w:ind w:firstLineChars="0" w:firstLine="0"/>
            </w:pPr>
            <w:r>
              <w:t xml:space="preserve">Hamming, RNN, ANN, WANN, KMNN </w:t>
            </w:r>
          </w:p>
        </w:tc>
        <w:tc>
          <w:tcPr>
            <w:tcW w:w="1440" w:type="dxa"/>
          </w:tcPr>
          <w:p w14:paraId="32703AC7" w14:textId="77777777" w:rsidR="00F4035F" w:rsidRDefault="00F4035F" w:rsidP="00E17D8B">
            <w:pPr>
              <w:ind w:firstLineChars="0" w:firstLine="0"/>
            </w:pPr>
            <w:r>
              <w:t>Variation between 90% to 99% depends on features</w:t>
            </w:r>
          </w:p>
        </w:tc>
      </w:tr>
      <w:tr w:rsidR="00F4035F" w14:paraId="1A897C11" w14:textId="77777777" w:rsidTr="00CF658C">
        <w:tc>
          <w:tcPr>
            <w:tcW w:w="750" w:type="dxa"/>
          </w:tcPr>
          <w:p w14:paraId="088BA13A" w14:textId="77777777" w:rsidR="00F4035F" w:rsidRDefault="00F4035F" w:rsidP="00E17D8B">
            <w:pPr>
              <w:ind w:firstLineChars="0" w:firstLine="0"/>
            </w:pPr>
            <w:r>
              <w:t>[41]</w:t>
            </w:r>
          </w:p>
        </w:tc>
        <w:tc>
          <w:tcPr>
            <w:tcW w:w="696" w:type="dxa"/>
          </w:tcPr>
          <w:p w14:paraId="6FB4EC1C" w14:textId="77777777" w:rsidR="00F4035F" w:rsidRDefault="00F4035F" w:rsidP="00E17D8B">
            <w:pPr>
              <w:ind w:firstLineChars="0" w:firstLine="0"/>
            </w:pPr>
            <w:r>
              <w:t>2021</w:t>
            </w:r>
          </w:p>
        </w:tc>
        <w:tc>
          <w:tcPr>
            <w:tcW w:w="1096" w:type="dxa"/>
          </w:tcPr>
          <w:p w14:paraId="0AD2D74D" w14:textId="77777777" w:rsidR="00F4035F" w:rsidRDefault="00F4035F" w:rsidP="00E17D8B">
            <w:pPr>
              <w:ind w:firstLineChars="0" w:firstLine="0"/>
            </w:pPr>
            <w:r>
              <w:t>Static</w:t>
            </w:r>
          </w:p>
        </w:tc>
        <w:tc>
          <w:tcPr>
            <w:tcW w:w="1723" w:type="dxa"/>
          </w:tcPr>
          <w:p w14:paraId="559A5274" w14:textId="77777777" w:rsidR="00F4035F" w:rsidRDefault="00F4035F" w:rsidP="00E17D8B">
            <w:pPr>
              <w:ind w:firstLineChars="0" w:firstLine="0"/>
            </w:pPr>
            <w:r>
              <w:t>Raw opcodes, permission and API calls</w:t>
            </w:r>
          </w:p>
        </w:tc>
        <w:tc>
          <w:tcPr>
            <w:tcW w:w="2030" w:type="dxa"/>
          </w:tcPr>
          <w:p w14:paraId="1C5A0FCC" w14:textId="77777777" w:rsidR="00F4035F" w:rsidRDefault="00F4035F" w:rsidP="00E17D8B">
            <w:pPr>
              <w:ind w:firstLineChars="0" w:firstLine="0"/>
            </w:pPr>
            <w:r>
              <w:t>Drebin[35]</w:t>
            </w:r>
          </w:p>
        </w:tc>
        <w:tc>
          <w:tcPr>
            <w:tcW w:w="1643" w:type="dxa"/>
          </w:tcPr>
          <w:p w14:paraId="461CCEEA" w14:textId="77777777" w:rsidR="00F4035F" w:rsidRDefault="00F4035F" w:rsidP="00E17D8B">
            <w:pPr>
              <w:ind w:firstLineChars="0" w:firstLine="0"/>
            </w:pPr>
            <w:r>
              <w:t xml:space="preserve">Discriminative Adversarial Network </w:t>
            </w:r>
          </w:p>
        </w:tc>
        <w:tc>
          <w:tcPr>
            <w:tcW w:w="1440" w:type="dxa"/>
          </w:tcPr>
          <w:p w14:paraId="5A3ABDA0" w14:textId="77777777" w:rsidR="00F4035F" w:rsidRDefault="00F4035F" w:rsidP="00E17D8B">
            <w:pPr>
              <w:ind w:firstLineChars="0" w:firstLine="0"/>
            </w:pPr>
            <w:r>
              <w:t>97.5</w:t>
            </w:r>
          </w:p>
        </w:tc>
      </w:tr>
      <w:tr w:rsidR="00F4035F" w14:paraId="5676FE30" w14:textId="77777777" w:rsidTr="00CF658C">
        <w:tc>
          <w:tcPr>
            <w:tcW w:w="750" w:type="dxa"/>
          </w:tcPr>
          <w:p w14:paraId="276962F5" w14:textId="77777777" w:rsidR="00F4035F" w:rsidRDefault="00F4035F" w:rsidP="00E17D8B">
            <w:pPr>
              <w:ind w:firstLineChars="0" w:firstLine="0"/>
            </w:pPr>
            <w:r>
              <w:t>[</w:t>
            </w:r>
            <w:r w:rsidRPr="00DB0882">
              <w:t>31</w:t>
            </w:r>
            <w:r>
              <w:t>]</w:t>
            </w:r>
          </w:p>
        </w:tc>
        <w:tc>
          <w:tcPr>
            <w:tcW w:w="696" w:type="dxa"/>
          </w:tcPr>
          <w:p w14:paraId="11060F1F" w14:textId="77777777" w:rsidR="00F4035F" w:rsidRDefault="00F4035F" w:rsidP="00E17D8B">
            <w:pPr>
              <w:ind w:firstLineChars="0" w:firstLine="0"/>
            </w:pPr>
            <w:r>
              <w:t>2023</w:t>
            </w:r>
          </w:p>
        </w:tc>
        <w:tc>
          <w:tcPr>
            <w:tcW w:w="1096" w:type="dxa"/>
          </w:tcPr>
          <w:p w14:paraId="307EE1FE" w14:textId="77777777" w:rsidR="00F4035F" w:rsidRDefault="00F4035F" w:rsidP="00E17D8B">
            <w:pPr>
              <w:ind w:firstLineChars="0" w:firstLine="0"/>
            </w:pPr>
            <w:r>
              <w:t xml:space="preserve">Hybrid </w:t>
            </w:r>
          </w:p>
        </w:tc>
        <w:tc>
          <w:tcPr>
            <w:tcW w:w="1723" w:type="dxa"/>
          </w:tcPr>
          <w:p w14:paraId="0EB09CED" w14:textId="77777777" w:rsidR="00F4035F" w:rsidRDefault="00F4035F" w:rsidP="00E17D8B">
            <w:pPr>
              <w:ind w:firstLineChars="0" w:firstLine="0"/>
            </w:pPr>
            <w:r>
              <w:t>API calls and permissions</w:t>
            </w:r>
          </w:p>
        </w:tc>
        <w:tc>
          <w:tcPr>
            <w:tcW w:w="2030" w:type="dxa"/>
          </w:tcPr>
          <w:p w14:paraId="2880E6CC" w14:textId="77777777" w:rsidR="00F4035F" w:rsidRDefault="00F4035F" w:rsidP="00E17D8B">
            <w:pPr>
              <w:ind w:firstLineChars="0" w:firstLine="0"/>
            </w:pPr>
            <w:r>
              <w:t>Google</w:t>
            </w:r>
            <w:r w:rsidRPr="00A54EC2">
              <w:t>10,000 benign and malicious Android applications</w:t>
            </w:r>
          </w:p>
        </w:tc>
        <w:tc>
          <w:tcPr>
            <w:tcW w:w="1643" w:type="dxa"/>
          </w:tcPr>
          <w:p w14:paraId="7422EA83" w14:textId="77777777" w:rsidR="00F4035F" w:rsidRDefault="00F4035F" w:rsidP="00E17D8B">
            <w:pPr>
              <w:ind w:firstLineChars="0" w:firstLine="0"/>
            </w:pPr>
            <w:r>
              <w:t>CNN and RNN models</w:t>
            </w:r>
          </w:p>
        </w:tc>
        <w:tc>
          <w:tcPr>
            <w:tcW w:w="1440" w:type="dxa"/>
          </w:tcPr>
          <w:p w14:paraId="7A8B8B96"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0F43863E" w14:textId="77777777" w:rsidTr="00CF658C">
        <w:tc>
          <w:tcPr>
            <w:tcW w:w="750" w:type="dxa"/>
          </w:tcPr>
          <w:p w14:paraId="2E026BA7" w14:textId="77777777" w:rsidR="00F4035F" w:rsidRDefault="00F4035F" w:rsidP="00E17D8B">
            <w:pPr>
              <w:ind w:firstLineChars="0" w:firstLine="0"/>
            </w:pPr>
            <w:r>
              <w:t>[42]</w:t>
            </w:r>
          </w:p>
        </w:tc>
        <w:tc>
          <w:tcPr>
            <w:tcW w:w="696" w:type="dxa"/>
          </w:tcPr>
          <w:p w14:paraId="2DE8B4F2" w14:textId="77777777" w:rsidR="00F4035F" w:rsidRDefault="00F4035F" w:rsidP="00E17D8B">
            <w:pPr>
              <w:ind w:firstLineChars="0" w:firstLine="0"/>
            </w:pPr>
            <w:r>
              <w:t>2021</w:t>
            </w:r>
          </w:p>
        </w:tc>
        <w:tc>
          <w:tcPr>
            <w:tcW w:w="1096" w:type="dxa"/>
          </w:tcPr>
          <w:p w14:paraId="53726222" w14:textId="77777777" w:rsidR="00F4035F" w:rsidRDefault="00F4035F" w:rsidP="00E17D8B">
            <w:pPr>
              <w:ind w:firstLineChars="0" w:firstLine="0"/>
            </w:pPr>
            <w:r>
              <w:t xml:space="preserve">Dynamic </w:t>
            </w:r>
          </w:p>
        </w:tc>
        <w:tc>
          <w:tcPr>
            <w:tcW w:w="1723" w:type="dxa"/>
          </w:tcPr>
          <w:p w14:paraId="662B915C" w14:textId="77777777" w:rsidR="00F4035F" w:rsidRDefault="00F4035F" w:rsidP="00E17D8B">
            <w:pPr>
              <w:ind w:firstLineChars="0" w:firstLine="0"/>
            </w:pPr>
            <w:r>
              <w:t>Methods calls and intercomponent communication ICC</w:t>
            </w:r>
          </w:p>
        </w:tc>
        <w:tc>
          <w:tcPr>
            <w:tcW w:w="2030" w:type="dxa"/>
          </w:tcPr>
          <w:p w14:paraId="30745C8D" w14:textId="77777777" w:rsidR="00F4035F" w:rsidRPr="007D07CF" w:rsidRDefault="00F4035F" w:rsidP="00E17D8B">
            <w:pPr>
              <w:ind w:firstLineChars="0" w:firstLine="0"/>
            </w:pPr>
            <w:r>
              <w:t>Genome[43] Drebin[35], VirusShare[36], Androzoo[37]</w:t>
            </w:r>
          </w:p>
        </w:tc>
        <w:tc>
          <w:tcPr>
            <w:tcW w:w="1643" w:type="dxa"/>
          </w:tcPr>
          <w:p w14:paraId="7B0F56CD" w14:textId="77777777" w:rsidR="00F4035F" w:rsidRDefault="00F4035F" w:rsidP="00E17D8B">
            <w:pPr>
              <w:ind w:firstLineChars="0" w:firstLine="0"/>
            </w:pPr>
            <w:r>
              <w:t>DriodCat</w:t>
            </w:r>
          </w:p>
        </w:tc>
        <w:tc>
          <w:tcPr>
            <w:tcW w:w="1440" w:type="dxa"/>
          </w:tcPr>
          <w:p w14:paraId="1681DE8D" w14:textId="77777777" w:rsidR="00F4035F" w:rsidRPr="00A54EC2" w:rsidRDefault="00F4035F" w:rsidP="00E17D8B">
            <w:pPr>
              <w:ind w:firstLineChars="0" w:firstLine="0"/>
            </w:pPr>
            <w:r>
              <w:t>97%</w:t>
            </w:r>
          </w:p>
        </w:tc>
      </w:tr>
      <w:tr w:rsidR="00F4035F" w14:paraId="742213BB" w14:textId="77777777" w:rsidTr="00CF658C">
        <w:tc>
          <w:tcPr>
            <w:tcW w:w="750" w:type="dxa"/>
          </w:tcPr>
          <w:p w14:paraId="2C81A2C9" w14:textId="77777777" w:rsidR="00F4035F" w:rsidRDefault="00F4035F" w:rsidP="00E17D8B">
            <w:pPr>
              <w:ind w:firstLineChars="0" w:firstLine="0"/>
            </w:pPr>
            <w:r>
              <w:t>[29]</w:t>
            </w:r>
          </w:p>
        </w:tc>
        <w:tc>
          <w:tcPr>
            <w:tcW w:w="696" w:type="dxa"/>
          </w:tcPr>
          <w:p w14:paraId="044EBD95" w14:textId="77777777" w:rsidR="00F4035F" w:rsidRDefault="00F4035F" w:rsidP="00E17D8B">
            <w:pPr>
              <w:ind w:firstLineChars="0" w:firstLine="0"/>
            </w:pPr>
            <w:r>
              <w:t>2022</w:t>
            </w:r>
          </w:p>
        </w:tc>
        <w:tc>
          <w:tcPr>
            <w:tcW w:w="1096" w:type="dxa"/>
          </w:tcPr>
          <w:p w14:paraId="5BCBB852" w14:textId="77777777" w:rsidR="00F4035F" w:rsidRDefault="00F4035F" w:rsidP="00E17D8B">
            <w:pPr>
              <w:ind w:firstLineChars="0" w:firstLine="0"/>
            </w:pPr>
            <w:r>
              <w:t xml:space="preserve">Static </w:t>
            </w:r>
          </w:p>
        </w:tc>
        <w:tc>
          <w:tcPr>
            <w:tcW w:w="1723" w:type="dxa"/>
          </w:tcPr>
          <w:p w14:paraId="316B0EA9" w14:textId="77777777" w:rsidR="00F4035F" w:rsidRDefault="00F4035F" w:rsidP="00E17D8B">
            <w:pPr>
              <w:ind w:firstLineChars="0" w:firstLine="0"/>
            </w:pPr>
            <w:r>
              <w:t>API Calls</w:t>
            </w:r>
          </w:p>
        </w:tc>
        <w:tc>
          <w:tcPr>
            <w:tcW w:w="2030" w:type="dxa"/>
          </w:tcPr>
          <w:p w14:paraId="731E404F" w14:textId="77777777" w:rsidR="00F4035F" w:rsidRDefault="00F4035F" w:rsidP="00E17D8B">
            <w:pPr>
              <w:ind w:firstLineChars="0" w:firstLine="0"/>
            </w:pPr>
            <w:r w:rsidRPr="007D07CF">
              <w:t>126,000 apps</w:t>
            </w:r>
            <w:r>
              <w:t xml:space="preserve"> Kaggle</w:t>
            </w:r>
          </w:p>
        </w:tc>
        <w:tc>
          <w:tcPr>
            <w:tcW w:w="1643" w:type="dxa"/>
          </w:tcPr>
          <w:p w14:paraId="6A960B83" w14:textId="77777777" w:rsidR="00F4035F" w:rsidRDefault="00F4035F" w:rsidP="00E17D8B">
            <w:pPr>
              <w:ind w:firstLineChars="0" w:firstLine="0"/>
            </w:pPr>
            <w:r>
              <w:t xml:space="preserve">SVM, and Random Forest, </w:t>
            </w:r>
          </w:p>
        </w:tc>
        <w:tc>
          <w:tcPr>
            <w:tcW w:w="1440" w:type="dxa"/>
          </w:tcPr>
          <w:p w14:paraId="19448153" w14:textId="77777777" w:rsidR="00F4035F" w:rsidRDefault="00F4035F" w:rsidP="00E17D8B">
            <w:pPr>
              <w:ind w:firstLineChars="0" w:firstLine="0"/>
            </w:pPr>
            <w:r w:rsidRPr="001843AC">
              <w:t>97.8% and an F1-score of 98.8%.</w:t>
            </w:r>
          </w:p>
        </w:tc>
      </w:tr>
      <w:tr w:rsidR="00F4035F" w14:paraId="6EC39570" w14:textId="77777777" w:rsidTr="00CF658C">
        <w:tc>
          <w:tcPr>
            <w:tcW w:w="750" w:type="dxa"/>
          </w:tcPr>
          <w:p w14:paraId="5A5BF12E" w14:textId="77777777" w:rsidR="00F4035F" w:rsidRDefault="00F4035F" w:rsidP="00E17D8B">
            <w:pPr>
              <w:ind w:firstLineChars="0" w:firstLine="0"/>
            </w:pPr>
            <w:r>
              <w:t>[2]</w:t>
            </w:r>
          </w:p>
        </w:tc>
        <w:tc>
          <w:tcPr>
            <w:tcW w:w="696" w:type="dxa"/>
          </w:tcPr>
          <w:p w14:paraId="1440627B" w14:textId="77777777" w:rsidR="00F4035F" w:rsidRDefault="00F4035F" w:rsidP="00E17D8B">
            <w:pPr>
              <w:ind w:firstLineChars="0" w:firstLine="0"/>
            </w:pPr>
            <w:r>
              <w:t>2023</w:t>
            </w:r>
          </w:p>
        </w:tc>
        <w:tc>
          <w:tcPr>
            <w:tcW w:w="1096" w:type="dxa"/>
          </w:tcPr>
          <w:p w14:paraId="050ECA53" w14:textId="77777777" w:rsidR="00F4035F" w:rsidRDefault="00F4035F" w:rsidP="00E17D8B">
            <w:pPr>
              <w:ind w:firstLineChars="0" w:firstLine="0"/>
            </w:pPr>
            <w:r>
              <w:t xml:space="preserve">Static </w:t>
            </w:r>
          </w:p>
        </w:tc>
        <w:tc>
          <w:tcPr>
            <w:tcW w:w="1723" w:type="dxa"/>
          </w:tcPr>
          <w:p w14:paraId="23748A20" w14:textId="77777777" w:rsidR="00F4035F" w:rsidRDefault="00F4035F" w:rsidP="00E17D8B">
            <w:pPr>
              <w:ind w:firstLineChars="0" w:firstLine="0"/>
            </w:pPr>
            <w:r>
              <w:t>API calls, Permission, combination of API and Permission</w:t>
            </w:r>
          </w:p>
        </w:tc>
        <w:tc>
          <w:tcPr>
            <w:tcW w:w="2030" w:type="dxa"/>
          </w:tcPr>
          <w:p w14:paraId="48E3BB66" w14:textId="77777777" w:rsidR="00F4035F" w:rsidRPr="007D07CF" w:rsidRDefault="00F4035F" w:rsidP="00E17D8B">
            <w:pPr>
              <w:ind w:firstLineChars="0" w:firstLine="0"/>
            </w:pPr>
            <w:r>
              <w:t>Genome[43] Drebin[35], Malgenome[36], CIC_Maldriod[43]</w:t>
            </w:r>
          </w:p>
        </w:tc>
        <w:tc>
          <w:tcPr>
            <w:tcW w:w="1643" w:type="dxa"/>
          </w:tcPr>
          <w:p w14:paraId="639926B9" w14:textId="77777777" w:rsidR="00F4035F" w:rsidRDefault="00F4035F" w:rsidP="00E17D8B">
            <w:pPr>
              <w:ind w:firstLineChars="0" w:firstLine="0"/>
            </w:pPr>
            <w:r>
              <w:t>Machine learning algorithms</w:t>
            </w:r>
          </w:p>
        </w:tc>
        <w:tc>
          <w:tcPr>
            <w:tcW w:w="1440" w:type="dxa"/>
          </w:tcPr>
          <w:p w14:paraId="056F6BEA" w14:textId="77777777" w:rsidR="00F4035F" w:rsidRDefault="00F4035F" w:rsidP="00E17D8B">
            <w:pPr>
              <w:ind w:firstLineChars="0" w:firstLine="0"/>
            </w:pPr>
            <w:r>
              <w:t>Melgenome 98%</w:t>
            </w:r>
          </w:p>
          <w:p w14:paraId="1E8BA848" w14:textId="77777777" w:rsidR="00F4035F" w:rsidRPr="001843AC" w:rsidRDefault="00F4035F" w:rsidP="00E17D8B">
            <w:pPr>
              <w:ind w:firstLineChars="0" w:firstLine="0"/>
            </w:pPr>
            <w:r>
              <w:t xml:space="preserve">Drebin 97% </w:t>
            </w:r>
          </w:p>
        </w:tc>
      </w:tr>
    </w:tbl>
    <w:p w14:paraId="6048EE3C" w14:textId="77777777"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00BB489A" w:rsidRPr="00CF658C">
        <w:rPr>
          <w:rFonts w:eastAsia="Times New Roman"/>
          <w:kern w:val="0"/>
          <w:szCs w:val="24"/>
        </w:rPr>
        <w:fldChar w:fldCharType="begin"/>
      </w:r>
      <w:r w:rsidRPr="00CF658C">
        <w:rPr>
          <w:rFonts w:eastAsia="Times New Roman"/>
          <w:kern w:val="0"/>
          <w:szCs w:val="24"/>
        </w:rPr>
        <w:instrText xml:space="preserve"> STYLEREF 1 \s </w:instrText>
      </w:r>
      <w:r w:rsidR="00BB489A" w:rsidRPr="00CF658C">
        <w:rPr>
          <w:rFonts w:eastAsia="Times New Roman"/>
          <w:kern w:val="0"/>
          <w:szCs w:val="24"/>
        </w:rPr>
        <w:fldChar w:fldCharType="separate"/>
      </w:r>
      <w:r w:rsidRPr="00CF658C">
        <w:rPr>
          <w:rFonts w:eastAsia="Times New Roman"/>
          <w:kern w:val="0"/>
          <w:szCs w:val="24"/>
        </w:rPr>
        <w:t>2</w:t>
      </w:r>
      <w:r w:rsidR="00BB489A"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68E85A12" w14:textId="77777777" w:rsidR="00CF658C" w:rsidRDefault="00CF658C" w:rsidP="00CF658C">
      <w:pPr>
        <w:pStyle w:val="Heading2"/>
        <w:spacing w:before="240" w:after="120"/>
      </w:pPr>
      <w:bookmarkStart w:id="193" w:name="_Toc160390891"/>
      <w:bookmarkStart w:id="194" w:name="_Toc160416569"/>
      <w:r>
        <w:t>Brief Summary</w:t>
      </w:r>
      <w:bookmarkEnd w:id="193"/>
      <w:bookmarkEnd w:id="194"/>
    </w:p>
    <w:p w14:paraId="34D4626B" w14:textId="77777777" w:rsidR="00CF658C" w:rsidRDefault="00CF658C" w:rsidP="00CF658C">
      <w:pPr>
        <w:ind w:firstLine="480"/>
      </w:pPr>
      <w:r>
        <w:t>In this chapter we study about the research work about malware detection</w:t>
      </w:r>
      <w:r w:rsidRPr="00DA590C">
        <w:t>This paper</w:t>
      </w:r>
      <w:r>
        <w:t xml:space="preserve"> [18]</w:t>
      </w:r>
      <w:r w:rsidRPr="00DA590C">
        <w:t xml:space="preserve"> proposes a novel method, called IMCLNet, for classifying malware using deep learning. IMCLNet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The model incorporates Coordinate Attention, Depthwise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52D082B4" w14:textId="77777777"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This paper has only detect malware proposed as dynamically. Dynamically detection malware but 2020, to 2023 these years researchers used hybrid analysis of malware, its increase by day malware changes it behavior we need to detect malware</w:t>
      </w:r>
      <w:bookmarkEnd w:id="1"/>
    </w:p>
    <w:p w14:paraId="24331972" w14:textId="77777777" w:rsidR="00534263" w:rsidRPr="004A3547" w:rsidRDefault="00534263" w:rsidP="004A3547">
      <w:pPr>
        <w:ind w:firstLine="480"/>
      </w:pPr>
    </w:p>
    <w:p w14:paraId="5763ED06" w14:textId="77777777" w:rsidR="00534263" w:rsidRPr="004A3547" w:rsidRDefault="00534263" w:rsidP="004A3547">
      <w:pPr>
        <w:ind w:firstLine="480"/>
      </w:pPr>
    </w:p>
    <w:p w14:paraId="2F88EB61" w14:textId="77777777" w:rsidR="00534263" w:rsidRPr="004A3547" w:rsidRDefault="00534263" w:rsidP="004A3547">
      <w:pPr>
        <w:ind w:firstLine="480"/>
      </w:pPr>
    </w:p>
    <w:p w14:paraId="32BAA6CE"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3D9DFA03" w14:textId="77777777" w:rsidR="00CF658C" w:rsidRPr="00665B14" w:rsidRDefault="00CF658C" w:rsidP="009E1779">
      <w:pPr>
        <w:pStyle w:val="Heading1"/>
        <w:spacing w:beforeLines="200" w:before="480" w:afterLines="100" w:after="240"/>
        <w:ind w:left="0"/>
        <w:rPr>
          <w:bCs w:val="0"/>
        </w:rPr>
      </w:pPr>
      <w:bookmarkStart w:id="195" w:name="_Toc160390892"/>
      <w:bookmarkStart w:id="196" w:name="_Toc160416570"/>
      <w:r>
        <w:rPr>
          <w:bCs w:val="0"/>
        </w:rPr>
        <w:t>Dynamic Co-existenceA</w:t>
      </w:r>
      <w:r w:rsidRPr="00665B14">
        <w:rPr>
          <w:bCs w:val="0"/>
        </w:rPr>
        <w:t xml:space="preserve">nd </w:t>
      </w:r>
      <w:r>
        <w:rPr>
          <w:bCs w:val="0"/>
        </w:rPr>
        <w:t>T</w:t>
      </w:r>
      <w:r w:rsidRPr="00665B14">
        <w:rPr>
          <w:bCs w:val="0"/>
        </w:rPr>
        <w:t>he FPM-IN Algorithm</w:t>
      </w:r>
      <w:bookmarkStart w:id="197" w:name="_Hlk160389846"/>
      <w:bookmarkEnd w:id="195"/>
      <w:bookmarkEnd w:id="196"/>
    </w:p>
    <w:p w14:paraId="708D225F" w14:textId="77777777"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716C9C2E"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pervious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focuses on identifying itemsets that appear frequently within a dataset. However, incorporating negative items presents challenges and requires modifications to the standard techniques</w:t>
      </w:r>
      <w:r>
        <w:t>. in this algorithm we focused on negative association rules mining (NARM). First we discuss these terms separately in our proposed model. In this chapter we are explaining our work, start with problem statement and than proposed model FPM-IN algorithms.</w:t>
      </w:r>
    </w:p>
    <w:p w14:paraId="6EB092B6"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these work into permissions and API calls </w:t>
      </w:r>
    </w:p>
    <w:p w14:paraId="06F92FA8" w14:textId="77777777"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20A5E3ED"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1725AECD"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1BAFAEB0"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3DCD62F7"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0B5A6D15"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27177FD2"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4B8F4FD0"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53F5C510"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695E33D" w14:textId="77777777" w:rsidR="00CF658C" w:rsidRPr="00737770" w:rsidRDefault="00CF658C" w:rsidP="00CF658C">
      <w:pPr>
        <w:ind w:firstLine="480"/>
      </w:pPr>
      <w:r>
        <w:t xml:space="preserve">In the Current Android malware detection approaches, only those employing the FP-growth algorithm within Frequent Pattern Mining (FPM), generally  concentrate on identifying frequent itemsets. These represent combinations of features that frequent item within a dataset. However, this FP-growth approach has limitations. By the analyzing frequent patterns, crucial information may be ignored frequent itemsets. Anti-frequent itemsets are represent sets of features that rarely co-exist, potentially signifying abnormal or malicious behavior  </w:t>
      </w:r>
    </w:p>
    <w:p w14:paraId="0F3B4845" w14:textId="77777777" w:rsidR="00CF658C" w:rsidRDefault="00CF658C" w:rsidP="00CF658C">
      <w:pPr>
        <w:pStyle w:val="Heading2"/>
        <w:spacing w:before="240" w:after="120"/>
      </w:pPr>
      <w:bookmarkStart w:id="202" w:name="_Toc160390895"/>
      <w:bookmarkStart w:id="203" w:name="_Toc160416573"/>
      <w:r>
        <w:t xml:space="preserve">Dynamic Co-existence And </w:t>
      </w:r>
      <w:r>
        <w:rPr>
          <w:szCs w:val="24"/>
        </w:rPr>
        <w:t xml:space="preserve">FPM-IN Algorithm </w:t>
      </w:r>
      <w:r>
        <w:t>Proposed Model</w:t>
      </w:r>
      <w:bookmarkEnd w:id="202"/>
      <w:bookmarkEnd w:id="203"/>
    </w:p>
    <w:p w14:paraId="70503FE0" w14:textId="77777777" w:rsidR="00CF658C" w:rsidRDefault="00CF658C" w:rsidP="00CF658C">
      <w:pPr>
        <w:ind w:firstLine="480"/>
      </w:pPr>
      <w:r w:rsidRPr="00A71782">
        <w:t xml:space="preserve">Our research </w:t>
      </w:r>
      <w:r>
        <w:t xml:space="preserve">proposed model based on two models one model is dynamic co-existence and second features-based detection malware. figure 3-1 shows our research working diagram.Our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its explain in next section 3.3.1.</w:t>
      </w:r>
    </w:p>
    <w:p w14:paraId="51AF7926" w14:textId="77777777"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p>
    <w:p w14:paraId="53C77B8C" w14:textId="77777777" w:rsidR="00973FEF" w:rsidRPr="004A3547" w:rsidRDefault="00CF658C" w:rsidP="004A3547">
      <w:pPr>
        <w:ind w:firstLine="480"/>
      </w:pPr>
      <w:r>
        <w:rPr>
          <w:noProof/>
          <w:lang w:eastAsia="en-US"/>
        </w:rPr>
        <w:drawing>
          <wp:inline distT="0" distB="0" distL="0" distR="0" wp14:anchorId="3498324C" wp14:editId="4DCE4E32">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26DB9469"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p>
    <w:p w14:paraId="50D93EDC" w14:textId="77777777"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p>
    <w:p w14:paraId="394D5909"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Traditional frequent pattern mining (FPM) focuses on identifying itemsets that appear frequently within a dataset. However, incorporating negative items presents challenges and requires modifications to the standard techniques</w:t>
      </w:r>
      <w:r w:rsidRPr="00EF6EA5">
        <w:rPr>
          <w:sz w:val="24"/>
          <w:szCs w:val="24"/>
        </w:rPr>
        <w:t xml:space="preserve">. can uncover patterns where certain sets of items frequently appear togetherwhilespecific itemsdo notappear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 xml:space="preserve">can potentially improve thediscriminationpower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675D8350" w14:textId="77777777"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09837420"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t>Ahigh thresholdmight miss genuine patterns with slightly lower support but potentially higher significance</w:t>
      </w:r>
      <w:r>
        <w:t xml:space="preserve">. </w:t>
      </w:r>
      <w:r w:rsidRPr="005F4430">
        <w:t>A low threshold might lead to an overwhelming number of potentially irrelevant patterns due to the high support of many negative itemsets</w:t>
      </w:r>
      <w:r>
        <w:t xml:space="preserve">.How to solve these challenges to make a good algorithm for malware detection Let’s have the address to challenge. </w:t>
      </w:r>
    </w:p>
    <w:p w14:paraId="130A9DDC" w14:textId="77777777"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1956B72C"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issues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introduce these approach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itemsets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sidRPr="000C3116">
        <w:rPr>
          <w:color w:val="1F1F1F"/>
          <w:shd w:val="clear" w:color="auto" w:fill="FFFFFF"/>
        </w:rPr>
        <w:t>While the approach identifies itemsets involving pseudo-items, it doesn't directly capture the strength or significance of the negative relationships between the actual items.</w:t>
      </w:r>
    </w:p>
    <w:p w14:paraId="2EBDD9F1"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445ECCEA" w14:textId="77777777"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03E80919" w14:textId="77777777" w:rsidR="00CF658C" w:rsidRPr="00D05293" w:rsidRDefault="00CF658C" w:rsidP="00CF658C">
      <w:pPr>
        <w:ind w:firstLine="480"/>
      </w:pPr>
      <w:r w:rsidRPr="00D05293">
        <w:t xml:space="preserve">This approach </w:t>
      </w:r>
      <w:r>
        <w:t>calledP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77B1C09F" w14:textId="77777777"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9B45D0">
        <w:t>F</w:t>
      </w:r>
      <w:r>
        <w:t>PM-IN</w:t>
      </w:r>
      <w:bookmarkEnd w:id="212"/>
      <w:bookmarkEnd w:id="213"/>
    </w:p>
    <w:p w14:paraId="79378AF8"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itemsets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62DB4BFF" w14:textId="77777777" w:rsidR="00CF658C" w:rsidRDefault="00CF658C" w:rsidP="00CF658C">
      <w:pPr>
        <w:pStyle w:val="Heading3"/>
        <w:spacing w:before="120"/>
      </w:pPr>
      <w:bookmarkStart w:id="214" w:name="_Toc160390901"/>
      <w:bookmarkStart w:id="215" w:name="_Toc160416579"/>
      <w:r>
        <w:t>New Datasets Generated By The Dynamic Co-existence Features</w:t>
      </w:r>
      <w:bookmarkEnd w:id="214"/>
      <w:bookmarkEnd w:id="215"/>
    </w:p>
    <w:p w14:paraId="11FF51E0" w14:textId="77777777" w:rsidR="00973FEF" w:rsidRPr="004A3547" w:rsidRDefault="00CF658C" w:rsidP="00CF658C">
      <w:pPr>
        <w:ind w:firstLine="480"/>
      </w:pPr>
      <w:bookmarkStart w:id="216" w:name="_Hlk160340654"/>
      <w:r>
        <w:t>Our methodology is going to reveal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0AF4C8DB" w14:textId="77777777"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6BCA4229" w14:textId="77777777" w:rsidR="00CF658C" w:rsidRDefault="00CF658C" w:rsidP="00CF658C">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49591F79" w14:textId="77777777" w:rsidR="00CF658C" w:rsidRDefault="00CF658C" w:rsidP="00CF658C">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B19331B"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than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We continuously changes from 50% to 1% of thresholds so that only one pattern appears. In this study, we consider 50% to 1% or more frequent elements to be mineable. The most interesting part of our experiment to varying threshold. It is depend upon how to we have fixed the values and remember this directly effect our research and finding the level of dynamic features of co-existence.   </w:t>
      </w:r>
    </w:p>
    <w:p w14:paraId="10CA7DF6" w14:textId="77777777" w:rsidR="00CF658C" w:rsidRDefault="00CF658C" w:rsidP="00CF658C">
      <w:pPr>
        <w:ind w:firstLine="480"/>
      </w:pPr>
      <w:r>
        <w:t>Our exploration continues to generate dynamic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434EF041"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4663B5B2" w14:textId="77777777" w:rsidR="00973FEF" w:rsidRPr="004A3547" w:rsidRDefault="00CF658C" w:rsidP="00CF658C">
      <w:pPr>
        <w:ind w:firstLine="480"/>
      </w:pPr>
      <w:r>
        <w:t>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FPM-IN algorithm used, providing a clear organization for further exploration and potential use in understanding app behavior or security implications</w:t>
      </w:r>
    </w:p>
    <w:p w14:paraId="7A3E3D76" w14:textId="77777777" w:rsidR="00CF658C" w:rsidRDefault="00CF658C" w:rsidP="00CF658C">
      <w:pPr>
        <w:pStyle w:val="Heading3"/>
        <w:spacing w:before="120"/>
        <w:rPr>
          <w:shd w:val="clear" w:color="auto" w:fill="FFFFFF"/>
        </w:rPr>
      </w:pPr>
      <w:bookmarkStart w:id="219" w:name="_Toc160390903"/>
      <w:bookmarkStart w:id="220" w:name="_Toc160416581"/>
      <w:r>
        <w:t>Drebin Dynamic Co-existence Features Results</w:t>
      </w:r>
      <w:bookmarkEnd w:id="219"/>
      <w:bookmarkEnd w:id="220"/>
    </w:p>
    <w:p w14:paraId="40C8C2DD" w14:textId="77777777" w:rsidR="00CF658C" w:rsidRPr="00681699" w:rsidRDefault="00CF658C" w:rsidP="00CF658C">
      <w:pPr>
        <w:ind w:firstLine="480"/>
      </w:pPr>
      <w:r>
        <w:t>In this section we are collecting the result of Drebin dataset. These datasets most famous in the malware detection world. Are basically try each model and get the result and analysis about the result.</w:t>
      </w:r>
    </w:p>
    <w:p w14:paraId="70E880CF" w14:textId="77777777" w:rsidR="00CF658C" w:rsidRDefault="00CF658C" w:rsidP="00CF658C">
      <w:pPr>
        <w:pStyle w:val="Heading4"/>
      </w:pPr>
      <w:r>
        <w:t>Drebin, API-Permission Combination Dynamic Co-existence Features Result</w:t>
      </w:r>
    </w:p>
    <w:p w14:paraId="22A26DF3"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4C60DAB8" w14:textId="77777777" w:rsidR="00CF658C" w:rsidRDefault="00CF658C" w:rsidP="00CF658C">
      <w:pPr>
        <w:pStyle w:val="Heading5"/>
      </w:pPr>
      <w:r>
        <w:t>Decision tree</w:t>
      </w:r>
    </w:p>
    <w:p w14:paraId="3AB39DB6"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06048D31" w14:textId="77777777" w:rsidTr="00E17D8B">
        <w:trPr>
          <w:trHeight w:val="330"/>
        </w:trPr>
        <w:tc>
          <w:tcPr>
            <w:tcW w:w="1341" w:type="dxa"/>
          </w:tcPr>
          <w:p w14:paraId="17B612EE"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3F00F6B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2304FA6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110654C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3AEEFB3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7D28F5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27586AC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1AF994FB" w14:textId="77777777" w:rsidTr="00E17D8B">
        <w:trPr>
          <w:trHeight w:val="330"/>
        </w:trPr>
        <w:tc>
          <w:tcPr>
            <w:tcW w:w="1341" w:type="dxa"/>
            <w:vAlign w:val="bottom"/>
          </w:tcPr>
          <w:p w14:paraId="77A935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3182626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7206BEC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07D271B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2F61A9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50AA2D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2BB35C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2086A2A6" w14:textId="77777777" w:rsidTr="00E17D8B">
        <w:trPr>
          <w:trHeight w:val="330"/>
        </w:trPr>
        <w:tc>
          <w:tcPr>
            <w:tcW w:w="1341" w:type="dxa"/>
            <w:vAlign w:val="bottom"/>
          </w:tcPr>
          <w:p w14:paraId="73D51E3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51F6588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72AE7CB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2AF3849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5B32AE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426A05A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7866F30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2DB2D0BC" w14:textId="77777777" w:rsidTr="00E17D8B">
        <w:trPr>
          <w:trHeight w:val="330"/>
        </w:trPr>
        <w:tc>
          <w:tcPr>
            <w:tcW w:w="1341" w:type="dxa"/>
            <w:vAlign w:val="bottom"/>
          </w:tcPr>
          <w:p w14:paraId="681A6FE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5942DFB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758CFBD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3CA6662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56AAF5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7791C88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2EC7451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5DCBBD1F" w14:textId="77777777" w:rsidTr="00E17D8B">
        <w:trPr>
          <w:trHeight w:val="330"/>
        </w:trPr>
        <w:tc>
          <w:tcPr>
            <w:tcW w:w="1341" w:type="dxa"/>
            <w:vAlign w:val="bottom"/>
          </w:tcPr>
          <w:p w14:paraId="3FFE916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241D768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195936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0E82C5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49DFF60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2FEE304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5FBFD7E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171B724C" w14:textId="77777777" w:rsidTr="00E17D8B">
        <w:trPr>
          <w:trHeight w:val="330"/>
        </w:trPr>
        <w:tc>
          <w:tcPr>
            <w:tcW w:w="1341" w:type="dxa"/>
            <w:vAlign w:val="bottom"/>
          </w:tcPr>
          <w:p w14:paraId="6C232B2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1C3C19D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48B730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36DB0C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0C7369F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42B4347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164CB07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12FC7AA5" w14:textId="77777777"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7AF9C5C8" w14:textId="77777777" w:rsidR="00CF658C" w:rsidRDefault="00CF658C" w:rsidP="00CF658C">
      <w:pPr>
        <w:pStyle w:val="Heading5"/>
      </w:pPr>
      <w:r>
        <w:t>Random Forest</w:t>
      </w:r>
    </w:p>
    <w:p w14:paraId="5B25928D"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1E24F25" w14:textId="77777777" w:rsidTr="00E17D8B">
        <w:trPr>
          <w:trHeight w:val="330"/>
        </w:trPr>
        <w:tc>
          <w:tcPr>
            <w:tcW w:w="1470" w:type="dxa"/>
          </w:tcPr>
          <w:p w14:paraId="4B73FFAB"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2411C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ECB8E4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21F465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4D94E3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F9993A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1C15B9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115FFD3" w14:textId="77777777" w:rsidTr="00E17D8B">
        <w:trPr>
          <w:trHeight w:val="330"/>
        </w:trPr>
        <w:tc>
          <w:tcPr>
            <w:tcW w:w="1470" w:type="dxa"/>
            <w:vAlign w:val="bottom"/>
          </w:tcPr>
          <w:p w14:paraId="2203223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45A2A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37CC8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0532A02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0235BD4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62ABE5F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77A35C3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5AC53AA3" w14:textId="77777777" w:rsidTr="00E17D8B">
        <w:trPr>
          <w:trHeight w:val="330"/>
        </w:trPr>
        <w:tc>
          <w:tcPr>
            <w:tcW w:w="1470" w:type="dxa"/>
            <w:vAlign w:val="bottom"/>
          </w:tcPr>
          <w:p w14:paraId="54042B1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EF5678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92320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6E975F3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402D6F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2A144D4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67E5178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0B82DA7C" w14:textId="77777777" w:rsidTr="00E17D8B">
        <w:trPr>
          <w:trHeight w:val="330"/>
        </w:trPr>
        <w:tc>
          <w:tcPr>
            <w:tcW w:w="1470" w:type="dxa"/>
            <w:vAlign w:val="bottom"/>
          </w:tcPr>
          <w:p w14:paraId="5B6764D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8938B7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F59BF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711C18B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5DECBA0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5DAAB7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7945F2D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2D521818" w14:textId="77777777" w:rsidTr="00E17D8B">
        <w:trPr>
          <w:trHeight w:val="330"/>
        </w:trPr>
        <w:tc>
          <w:tcPr>
            <w:tcW w:w="1470" w:type="dxa"/>
            <w:vAlign w:val="bottom"/>
          </w:tcPr>
          <w:p w14:paraId="3604849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65E670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EA31B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62604B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2338FB8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5C16D08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724A740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28A07247" w14:textId="77777777" w:rsidTr="00E17D8B">
        <w:trPr>
          <w:trHeight w:val="330"/>
        </w:trPr>
        <w:tc>
          <w:tcPr>
            <w:tcW w:w="1470" w:type="dxa"/>
            <w:vAlign w:val="bottom"/>
          </w:tcPr>
          <w:p w14:paraId="41732BC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A627F8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FC4286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134ECBB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50E9EC3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3917F7C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6789B2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2E4CD008"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53D58C43" w14:textId="77777777" w:rsidR="00CF658C" w:rsidRDefault="00CF658C" w:rsidP="00CF658C">
      <w:pPr>
        <w:pStyle w:val="Heading5"/>
      </w:pPr>
      <w:r w:rsidRPr="00C03FFD">
        <w:t>Logistic regression</w:t>
      </w:r>
    </w:p>
    <w:p w14:paraId="4272B983"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740E8D58" w14:textId="77777777" w:rsidTr="00E17D8B">
        <w:trPr>
          <w:trHeight w:val="330"/>
        </w:trPr>
        <w:tc>
          <w:tcPr>
            <w:tcW w:w="1470" w:type="dxa"/>
          </w:tcPr>
          <w:p w14:paraId="4643A1E5"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BA696B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0F10A7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A2AD66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87064E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ADC5EF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335050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6BAE39E" w14:textId="77777777" w:rsidTr="00E17D8B">
        <w:trPr>
          <w:trHeight w:val="330"/>
        </w:trPr>
        <w:tc>
          <w:tcPr>
            <w:tcW w:w="1470" w:type="dxa"/>
            <w:vAlign w:val="bottom"/>
          </w:tcPr>
          <w:p w14:paraId="6D5164D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95D63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1D487E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0131C77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6DBDCE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25A0A1B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1E69AA6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5B27ADE1" w14:textId="77777777" w:rsidTr="00E17D8B">
        <w:trPr>
          <w:trHeight w:val="330"/>
        </w:trPr>
        <w:tc>
          <w:tcPr>
            <w:tcW w:w="1470" w:type="dxa"/>
            <w:vAlign w:val="bottom"/>
          </w:tcPr>
          <w:p w14:paraId="5ABB19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BD4D8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375448A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3773036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5255979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38A5AFF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475D23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33C5FBA7" w14:textId="77777777" w:rsidTr="00E17D8B">
        <w:trPr>
          <w:trHeight w:val="330"/>
        </w:trPr>
        <w:tc>
          <w:tcPr>
            <w:tcW w:w="1470" w:type="dxa"/>
            <w:vAlign w:val="bottom"/>
          </w:tcPr>
          <w:p w14:paraId="1C467C6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71FA2A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73AFF10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3FBF80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30BB17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148143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3E07293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2F6F9AA7" w14:textId="77777777" w:rsidTr="00E17D8B">
        <w:trPr>
          <w:trHeight w:val="330"/>
        </w:trPr>
        <w:tc>
          <w:tcPr>
            <w:tcW w:w="1470" w:type="dxa"/>
            <w:vAlign w:val="bottom"/>
          </w:tcPr>
          <w:p w14:paraId="4D53FE2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A48DD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4875BD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67EC6A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73AF183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1F41261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215E084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3DC1A4FD" w14:textId="77777777" w:rsidTr="00E17D8B">
        <w:trPr>
          <w:trHeight w:val="330"/>
        </w:trPr>
        <w:tc>
          <w:tcPr>
            <w:tcW w:w="1470" w:type="dxa"/>
            <w:vAlign w:val="bottom"/>
          </w:tcPr>
          <w:p w14:paraId="678CC7D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EDC694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08BF12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25346B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670702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12F532A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63A4A10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48E360E4"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5608E2A5" w14:textId="77777777" w:rsidR="00CF658C" w:rsidRDefault="00CF658C" w:rsidP="00CF658C">
      <w:pPr>
        <w:pStyle w:val="Heading5"/>
        <w:rPr>
          <w:shd w:val="clear" w:color="auto" w:fill="FFFFFF"/>
        </w:rPr>
      </w:pPr>
      <w:r>
        <w:rPr>
          <w:shd w:val="clear" w:color="auto" w:fill="FFFFFF"/>
        </w:rPr>
        <w:t>CNN</w:t>
      </w:r>
    </w:p>
    <w:p w14:paraId="2DEBA949"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2D399F6D" w14:textId="77777777" w:rsidTr="00E17D8B">
        <w:trPr>
          <w:trHeight w:val="330"/>
        </w:trPr>
        <w:tc>
          <w:tcPr>
            <w:tcW w:w="1470" w:type="dxa"/>
          </w:tcPr>
          <w:p w14:paraId="44CA2B16"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AE3D578"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1811457"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FF62CD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22308C6"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514778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3378073E" w14:textId="77777777" w:rsidTr="00E17D8B">
        <w:trPr>
          <w:trHeight w:val="330"/>
        </w:trPr>
        <w:tc>
          <w:tcPr>
            <w:tcW w:w="1470" w:type="dxa"/>
            <w:vAlign w:val="bottom"/>
          </w:tcPr>
          <w:p w14:paraId="16A5F35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7502C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EF98D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26B63A4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37E744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3E39337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58834E25" w14:textId="77777777" w:rsidTr="00E17D8B">
        <w:trPr>
          <w:trHeight w:val="330"/>
        </w:trPr>
        <w:tc>
          <w:tcPr>
            <w:tcW w:w="1470" w:type="dxa"/>
            <w:vAlign w:val="bottom"/>
          </w:tcPr>
          <w:p w14:paraId="1EBA930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6A7C55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D4A8B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4FCBE3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5BF0C3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3E7639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6C2EE748" w14:textId="77777777" w:rsidTr="00E17D8B">
        <w:trPr>
          <w:trHeight w:val="330"/>
        </w:trPr>
        <w:tc>
          <w:tcPr>
            <w:tcW w:w="1470" w:type="dxa"/>
            <w:vAlign w:val="bottom"/>
          </w:tcPr>
          <w:p w14:paraId="4059C57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EF9793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3AD0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2F20BF9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166296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5F3AC1E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62845BA9" w14:textId="77777777" w:rsidTr="00E17D8B">
        <w:trPr>
          <w:trHeight w:val="330"/>
        </w:trPr>
        <w:tc>
          <w:tcPr>
            <w:tcW w:w="1470" w:type="dxa"/>
            <w:vAlign w:val="bottom"/>
          </w:tcPr>
          <w:p w14:paraId="5E6B9FD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1E0613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77FE277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6C3DBC3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1769EFF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562848F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3CD7D107" w14:textId="77777777" w:rsidTr="00E17D8B">
        <w:trPr>
          <w:trHeight w:val="330"/>
        </w:trPr>
        <w:tc>
          <w:tcPr>
            <w:tcW w:w="1470" w:type="dxa"/>
            <w:vAlign w:val="bottom"/>
          </w:tcPr>
          <w:p w14:paraId="0ABD4F1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90FAE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3F560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17813B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53E2A0A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383AA4F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3E7ADAF3" w14:textId="77777777" w:rsidR="00CF658C" w:rsidRDefault="00CF658C" w:rsidP="00CF658C">
      <w:pPr>
        <w:ind w:firstLineChars="0" w:firstLine="0"/>
      </w:pPr>
    </w:p>
    <w:p w14:paraId="0A2E7B37"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3439A5C7" w14:textId="77777777" w:rsidR="00CF658C" w:rsidRDefault="00CF658C" w:rsidP="00CF658C">
      <w:pPr>
        <w:pStyle w:val="Heading5"/>
        <w:rPr>
          <w:rStyle w:val="PageNumber"/>
        </w:rPr>
      </w:pPr>
      <w:r w:rsidRPr="00681699">
        <w:rPr>
          <w:rStyle w:val="PageNumber"/>
        </w:rPr>
        <w:t>RNN</w:t>
      </w:r>
    </w:p>
    <w:p w14:paraId="229990FF"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21BCF906" w14:textId="77777777" w:rsidTr="00E17D8B">
        <w:trPr>
          <w:trHeight w:val="330"/>
        </w:trPr>
        <w:tc>
          <w:tcPr>
            <w:tcW w:w="1470" w:type="dxa"/>
          </w:tcPr>
          <w:p w14:paraId="785C47F9"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420449"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AAB1C7F"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170DB8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41A37887"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753B7B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0702A102" w14:textId="77777777" w:rsidTr="00E17D8B">
        <w:trPr>
          <w:trHeight w:val="330"/>
        </w:trPr>
        <w:tc>
          <w:tcPr>
            <w:tcW w:w="1470" w:type="dxa"/>
            <w:vAlign w:val="bottom"/>
          </w:tcPr>
          <w:p w14:paraId="69AA1E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E5F996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48D5DB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6E50DF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2FA160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5D0AEB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20170BC8" w14:textId="77777777" w:rsidTr="00E17D8B">
        <w:trPr>
          <w:trHeight w:val="330"/>
        </w:trPr>
        <w:tc>
          <w:tcPr>
            <w:tcW w:w="1470" w:type="dxa"/>
            <w:vAlign w:val="bottom"/>
          </w:tcPr>
          <w:p w14:paraId="0AE77A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424AF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343DF4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7DDA252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34D0FC8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50747E1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6FE10B25" w14:textId="77777777" w:rsidTr="00E17D8B">
        <w:trPr>
          <w:trHeight w:val="330"/>
        </w:trPr>
        <w:tc>
          <w:tcPr>
            <w:tcW w:w="1470" w:type="dxa"/>
            <w:vAlign w:val="bottom"/>
          </w:tcPr>
          <w:p w14:paraId="2F2BCB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E1991E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60039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01BD99A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61BC16C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07C3715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2BEFEE89" w14:textId="77777777" w:rsidTr="00E17D8B">
        <w:trPr>
          <w:trHeight w:val="330"/>
        </w:trPr>
        <w:tc>
          <w:tcPr>
            <w:tcW w:w="1470" w:type="dxa"/>
            <w:vAlign w:val="bottom"/>
          </w:tcPr>
          <w:p w14:paraId="27758F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0125E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B18EA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25F20E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5231ACB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56BD018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4C7724BF" w14:textId="77777777" w:rsidTr="00E17D8B">
        <w:trPr>
          <w:trHeight w:val="330"/>
        </w:trPr>
        <w:tc>
          <w:tcPr>
            <w:tcW w:w="1470" w:type="dxa"/>
            <w:vAlign w:val="bottom"/>
          </w:tcPr>
          <w:p w14:paraId="2E9EBF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24B6F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A8CD19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3750705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23F3343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4427F88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1C97FF7" w14:textId="77777777" w:rsidR="00CF658C" w:rsidRDefault="00CF658C" w:rsidP="00CF658C">
      <w:pPr>
        <w:ind w:firstLineChars="0" w:firstLine="0"/>
        <w:rPr>
          <w:sz w:val="21"/>
        </w:rPr>
      </w:pPr>
    </w:p>
    <w:p w14:paraId="7A3EF2A1"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5BEF0AC4" w14:textId="77777777" w:rsidR="00CF658C" w:rsidRDefault="00CF658C" w:rsidP="00CF658C">
      <w:pPr>
        <w:pStyle w:val="Heading5"/>
      </w:pPr>
      <w:r>
        <w:t>ANN</w:t>
      </w:r>
    </w:p>
    <w:p w14:paraId="7C7CD9D7"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CF658C" w:rsidRPr="00AD1761" w14:paraId="5F4F4FC8" w14:textId="77777777" w:rsidTr="00E17D8B">
        <w:trPr>
          <w:trHeight w:val="330"/>
        </w:trPr>
        <w:tc>
          <w:tcPr>
            <w:tcW w:w="1470" w:type="dxa"/>
          </w:tcPr>
          <w:p w14:paraId="5CBE08BC"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62096A"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90FD750"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C3ED8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A7D4F97"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46344B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07A24658" w14:textId="77777777" w:rsidTr="00E17D8B">
        <w:trPr>
          <w:trHeight w:val="330"/>
        </w:trPr>
        <w:tc>
          <w:tcPr>
            <w:tcW w:w="1470" w:type="dxa"/>
            <w:vAlign w:val="bottom"/>
          </w:tcPr>
          <w:p w14:paraId="00B493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A97321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056A21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539BF1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208550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355B38E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73BEF896" w14:textId="77777777" w:rsidTr="00E17D8B">
        <w:trPr>
          <w:trHeight w:val="330"/>
        </w:trPr>
        <w:tc>
          <w:tcPr>
            <w:tcW w:w="1470" w:type="dxa"/>
            <w:vAlign w:val="bottom"/>
          </w:tcPr>
          <w:p w14:paraId="777144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F574AB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62DA469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6AD2EF3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392FDB1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7BF4A73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74284103" w14:textId="77777777" w:rsidTr="00E17D8B">
        <w:trPr>
          <w:trHeight w:val="330"/>
        </w:trPr>
        <w:tc>
          <w:tcPr>
            <w:tcW w:w="1470" w:type="dxa"/>
            <w:vAlign w:val="bottom"/>
          </w:tcPr>
          <w:p w14:paraId="0053810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E8926E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0EA7665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470CB1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4D025C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6E9C10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7B53B395" w14:textId="77777777" w:rsidTr="00E17D8B">
        <w:trPr>
          <w:trHeight w:val="330"/>
        </w:trPr>
        <w:tc>
          <w:tcPr>
            <w:tcW w:w="1470" w:type="dxa"/>
            <w:vAlign w:val="bottom"/>
          </w:tcPr>
          <w:p w14:paraId="4753014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665F8D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2108DC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6BFFE6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5336D75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79EFB08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25762F98" w14:textId="77777777" w:rsidTr="00E17D8B">
        <w:trPr>
          <w:trHeight w:val="330"/>
        </w:trPr>
        <w:tc>
          <w:tcPr>
            <w:tcW w:w="1470" w:type="dxa"/>
            <w:vAlign w:val="bottom"/>
          </w:tcPr>
          <w:p w14:paraId="551D50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09C30C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307AB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3851782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287ADFA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0CE417E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420CADEA" w14:textId="77777777" w:rsidR="00CF658C" w:rsidRDefault="00CF658C" w:rsidP="00CF658C">
      <w:pPr>
        <w:ind w:firstLine="480"/>
      </w:pPr>
    </w:p>
    <w:p w14:paraId="7B78BFB9" w14:textId="77777777" w:rsidR="00CF658C" w:rsidRDefault="00CF658C" w:rsidP="00CF658C">
      <w:pPr>
        <w:ind w:firstLine="480"/>
      </w:pPr>
    </w:p>
    <w:p w14:paraId="6260149D" w14:textId="77777777" w:rsidR="00CF658C" w:rsidRDefault="00CF658C" w:rsidP="00CF658C">
      <w:pPr>
        <w:ind w:firstLine="480"/>
      </w:pPr>
    </w:p>
    <w:p w14:paraId="1B03C758" w14:textId="77777777" w:rsidR="00CF658C" w:rsidRDefault="00CF658C" w:rsidP="00CF658C">
      <w:pPr>
        <w:ind w:firstLineChars="0" w:firstLine="0"/>
      </w:pPr>
    </w:p>
    <w:p w14:paraId="7B033B8E"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4610A674" w14:textId="77777777" w:rsidR="00CF658C" w:rsidRDefault="00CF658C" w:rsidP="00CF658C">
      <w:pPr>
        <w:pStyle w:val="Heading4"/>
      </w:pPr>
      <w:r>
        <w:t>Drebin, Only API Calls Dynamic Co-existence Features Result</w:t>
      </w:r>
    </w:p>
    <w:p w14:paraId="07CE9154" w14:textId="77777777" w:rsidR="00A17CFF" w:rsidRPr="00A17CFF" w:rsidRDefault="00A17CFF" w:rsidP="00A17CFF">
      <w:pPr>
        <w:ind w:firstLine="480"/>
      </w:pPr>
      <w:r>
        <w:t xml:space="preserve">In this paragraph we are showing the value of Call API dynamic co-existence features malware detection results and analysis </w:t>
      </w:r>
    </w:p>
    <w:p w14:paraId="1AA9E72F" w14:textId="77777777" w:rsidR="00CF658C" w:rsidRPr="00C65EF5" w:rsidRDefault="00CF658C" w:rsidP="00CF658C">
      <w:pPr>
        <w:pStyle w:val="Heading5"/>
      </w:pPr>
      <w:r>
        <w:t>Decision Tree</w:t>
      </w:r>
    </w:p>
    <w:p w14:paraId="0316BB3D" w14:textId="77777777" w:rsidR="00CF658C" w:rsidRPr="005212BA" w:rsidRDefault="00CF658C" w:rsidP="00CF658C">
      <w:pPr>
        <w:ind w:firstLine="480"/>
      </w:pPr>
      <w:r w:rsidRPr="00371748">
        <w:t>In the Table3-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23E1312" w14:textId="77777777" w:rsidTr="00E17D8B">
        <w:trPr>
          <w:trHeight w:val="330"/>
        </w:trPr>
        <w:tc>
          <w:tcPr>
            <w:tcW w:w="1470" w:type="dxa"/>
          </w:tcPr>
          <w:p w14:paraId="1A19B96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E963C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FA5BA3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3E5793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567230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0B8397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6811CE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2959D591" w14:textId="77777777" w:rsidTr="00E17D8B">
        <w:trPr>
          <w:trHeight w:val="330"/>
        </w:trPr>
        <w:tc>
          <w:tcPr>
            <w:tcW w:w="1470" w:type="dxa"/>
            <w:vAlign w:val="bottom"/>
          </w:tcPr>
          <w:p w14:paraId="326E74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869F5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9B06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0362888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761D5B4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5F433BE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315F1F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38B7E4B2" w14:textId="77777777" w:rsidTr="00E17D8B">
        <w:trPr>
          <w:trHeight w:val="330"/>
        </w:trPr>
        <w:tc>
          <w:tcPr>
            <w:tcW w:w="1470" w:type="dxa"/>
            <w:vAlign w:val="bottom"/>
          </w:tcPr>
          <w:p w14:paraId="7662F42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D3DDCF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952537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4659838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7317B6D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6FCD7BE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3916BF5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79AA5D6A" w14:textId="77777777" w:rsidTr="00E17D8B">
        <w:trPr>
          <w:trHeight w:val="330"/>
        </w:trPr>
        <w:tc>
          <w:tcPr>
            <w:tcW w:w="1470" w:type="dxa"/>
            <w:vAlign w:val="bottom"/>
          </w:tcPr>
          <w:p w14:paraId="01CD43F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AB49F7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E5658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117D92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195A57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39D1CC0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408CEE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7F1244D2" w14:textId="77777777" w:rsidTr="00E17D8B">
        <w:trPr>
          <w:trHeight w:val="330"/>
        </w:trPr>
        <w:tc>
          <w:tcPr>
            <w:tcW w:w="1470" w:type="dxa"/>
            <w:vAlign w:val="bottom"/>
          </w:tcPr>
          <w:p w14:paraId="17CE92B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ADE22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6CD75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73148C5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76580B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2AB4214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5B6CFC2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644E903C" w14:textId="77777777" w:rsidTr="00E17D8B">
        <w:trPr>
          <w:trHeight w:val="330"/>
        </w:trPr>
        <w:tc>
          <w:tcPr>
            <w:tcW w:w="1470" w:type="dxa"/>
            <w:vAlign w:val="bottom"/>
          </w:tcPr>
          <w:p w14:paraId="7AE738A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3745A9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1C3640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6FE194A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3C11577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00542C2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382E53B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35004695" w14:textId="77777777" w:rsidR="00CF658C" w:rsidRPr="0058435C" w:rsidRDefault="00CF658C" w:rsidP="00CF658C">
      <w:pPr>
        <w:ind w:firstLineChars="0" w:firstLine="0"/>
        <w:jc w:val="center"/>
        <w:rPr>
          <w:sz w:val="21"/>
        </w:rPr>
      </w:pPr>
      <w:r w:rsidRPr="0058435C">
        <w:rPr>
          <w:sz w:val="21"/>
        </w:rPr>
        <w:t>Table 3-7  Decision tree model result of dynamic co-existence features</w:t>
      </w:r>
    </w:p>
    <w:p w14:paraId="66A09479" w14:textId="77777777" w:rsidR="00CF658C" w:rsidRDefault="00CF658C" w:rsidP="00CF658C">
      <w:pPr>
        <w:pStyle w:val="Heading5"/>
      </w:pPr>
      <w:r>
        <w:t>Random Forest</w:t>
      </w:r>
    </w:p>
    <w:p w14:paraId="396CD7B3" w14:textId="77777777" w:rsidR="00973FEF" w:rsidRPr="004A3547" w:rsidRDefault="00CF658C" w:rsidP="00CF658C">
      <w:pPr>
        <w:ind w:firstLine="480"/>
      </w:pPr>
      <w:r w:rsidRPr="00371748">
        <w:t>In the Table3-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0AF1DD3B" w14:textId="77777777" w:rsidTr="00E17D8B">
        <w:trPr>
          <w:trHeight w:val="330"/>
        </w:trPr>
        <w:tc>
          <w:tcPr>
            <w:tcW w:w="1470" w:type="dxa"/>
          </w:tcPr>
          <w:p w14:paraId="1F9BBD87"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4C2B32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C604B4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53456F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3F8B40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71EF47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994579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7CCA965" w14:textId="77777777" w:rsidTr="00E17D8B">
        <w:trPr>
          <w:trHeight w:val="330"/>
        </w:trPr>
        <w:tc>
          <w:tcPr>
            <w:tcW w:w="1470" w:type="dxa"/>
            <w:vAlign w:val="bottom"/>
          </w:tcPr>
          <w:p w14:paraId="7BC0E6F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268827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E62040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4141FA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1B39BEC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115961B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2D0585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43E3E2D" w14:textId="77777777" w:rsidTr="00E17D8B">
        <w:trPr>
          <w:trHeight w:val="330"/>
        </w:trPr>
        <w:tc>
          <w:tcPr>
            <w:tcW w:w="1470" w:type="dxa"/>
            <w:vAlign w:val="bottom"/>
          </w:tcPr>
          <w:p w14:paraId="118B515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8BC8C0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6454304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0CCCB77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24A6EF0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332CAC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3D3ED2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53A2CFF2" w14:textId="77777777" w:rsidTr="00E17D8B">
        <w:trPr>
          <w:trHeight w:val="330"/>
        </w:trPr>
        <w:tc>
          <w:tcPr>
            <w:tcW w:w="1470" w:type="dxa"/>
            <w:vAlign w:val="bottom"/>
          </w:tcPr>
          <w:p w14:paraId="62E3F69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E792D6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69CF4A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5061E77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56FA110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526D28D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40C4A96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5949B9D9" w14:textId="77777777" w:rsidTr="00E17D8B">
        <w:trPr>
          <w:trHeight w:val="330"/>
        </w:trPr>
        <w:tc>
          <w:tcPr>
            <w:tcW w:w="1470" w:type="dxa"/>
            <w:vAlign w:val="bottom"/>
          </w:tcPr>
          <w:p w14:paraId="28104B5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427D71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773A9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0B3208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198750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772FA26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7976AFF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2933BD56" w14:textId="77777777" w:rsidTr="00E17D8B">
        <w:trPr>
          <w:trHeight w:val="330"/>
        </w:trPr>
        <w:tc>
          <w:tcPr>
            <w:tcW w:w="1470" w:type="dxa"/>
            <w:vAlign w:val="bottom"/>
          </w:tcPr>
          <w:p w14:paraId="7C6BA44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8B227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CB54E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72970AF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278CD60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60FC008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3EADB6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40F35AEB" w14:textId="77777777" w:rsidR="00CF658C" w:rsidRPr="0058435C" w:rsidRDefault="00CF658C" w:rsidP="00CF658C">
      <w:pPr>
        <w:ind w:firstLineChars="0" w:firstLine="0"/>
        <w:jc w:val="center"/>
        <w:rPr>
          <w:sz w:val="21"/>
        </w:rPr>
      </w:pPr>
      <w:r w:rsidRPr="0058435C">
        <w:rPr>
          <w:sz w:val="21"/>
        </w:rPr>
        <w:t>Table 3-8  Random forest model result of dynamic co-existence features</w:t>
      </w:r>
    </w:p>
    <w:p w14:paraId="52F3B892" w14:textId="77777777" w:rsidR="00D937F5" w:rsidRDefault="00D937F5" w:rsidP="00D937F5">
      <w:pPr>
        <w:pStyle w:val="Heading5"/>
      </w:pPr>
      <w:r w:rsidRPr="00C03FFD">
        <w:t>Logistic regression</w:t>
      </w:r>
    </w:p>
    <w:p w14:paraId="6AFC92A7" w14:textId="77777777" w:rsidR="00D937F5" w:rsidRDefault="00D937F5" w:rsidP="00D937F5">
      <w:pPr>
        <w:ind w:firstLine="480"/>
      </w:pPr>
      <w:r w:rsidRPr="00371748">
        <w:t>In the Table3-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31204EA" w14:textId="77777777" w:rsidTr="00E17D8B">
        <w:trPr>
          <w:trHeight w:val="330"/>
        </w:trPr>
        <w:tc>
          <w:tcPr>
            <w:tcW w:w="1470" w:type="dxa"/>
          </w:tcPr>
          <w:p w14:paraId="7692F3C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9FBEE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16CD1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6A7831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35DFC8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7AE813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CA00CA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4902131" w14:textId="77777777" w:rsidTr="00E17D8B">
        <w:trPr>
          <w:trHeight w:val="330"/>
        </w:trPr>
        <w:tc>
          <w:tcPr>
            <w:tcW w:w="1470" w:type="dxa"/>
            <w:vAlign w:val="bottom"/>
          </w:tcPr>
          <w:p w14:paraId="055338F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4BBFD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09ED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6EC173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0A445C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B8FE13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59C0CD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7F1D6D78" w14:textId="77777777" w:rsidTr="00E17D8B">
        <w:trPr>
          <w:trHeight w:val="330"/>
        </w:trPr>
        <w:tc>
          <w:tcPr>
            <w:tcW w:w="1470" w:type="dxa"/>
            <w:vAlign w:val="bottom"/>
          </w:tcPr>
          <w:p w14:paraId="38562D1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0BBD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6838F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2035B0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46C2B3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67A15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04A3130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0065E0D5" w14:textId="77777777" w:rsidTr="00E17D8B">
        <w:trPr>
          <w:trHeight w:val="330"/>
        </w:trPr>
        <w:tc>
          <w:tcPr>
            <w:tcW w:w="1470" w:type="dxa"/>
            <w:vAlign w:val="bottom"/>
          </w:tcPr>
          <w:p w14:paraId="26FD9F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E8B4E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C718A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2AE365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70B2E8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1A9653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140E37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2C2159B6" w14:textId="77777777" w:rsidTr="00E17D8B">
        <w:trPr>
          <w:trHeight w:val="330"/>
        </w:trPr>
        <w:tc>
          <w:tcPr>
            <w:tcW w:w="1470" w:type="dxa"/>
            <w:vAlign w:val="bottom"/>
          </w:tcPr>
          <w:p w14:paraId="5F6EF7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F25B5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4AC82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0916C1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491CD2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71D04F7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5F85D3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4C2ADFE3" w14:textId="77777777" w:rsidTr="00E17D8B">
        <w:trPr>
          <w:trHeight w:val="330"/>
        </w:trPr>
        <w:tc>
          <w:tcPr>
            <w:tcW w:w="1470" w:type="dxa"/>
            <w:vAlign w:val="bottom"/>
          </w:tcPr>
          <w:p w14:paraId="167B70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9ED4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039AE7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5FE710D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3E7D69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6C4C42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4492BB5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23DBE008" w14:textId="77777777" w:rsidR="00D937F5" w:rsidRPr="000A540A" w:rsidRDefault="00D937F5" w:rsidP="00D937F5">
      <w:pPr>
        <w:ind w:firstLineChars="0" w:firstLine="0"/>
        <w:jc w:val="center"/>
        <w:rPr>
          <w:szCs w:val="24"/>
        </w:rPr>
      </w:pPr>
      <w:r w:rsidRPr="000A540A">
        <w:rPr>
          <w:szCs w:val="24"/>
        </w:rPr>
        <w:t>Table 3-</w:t>
      </w:r>
      <w:r>
        <w:rPr>
          <w:szCs w:val="24"/>
        </w:rPr>
        <w:t xml:space="preserve">9 </w:t>
      </w:r>
      <w:r w:rsidRPr="000A540A">
        <w:rPr>
          <w:szCs w:val="24"/>
        </w:rPr>
        <w:t xml:space="preserve"> Logistic regression model result of dynamic co-existence features</w:t>
      </w:r>
    </w:p>
    <w:p w14:paraId="452E6135" w14:textId="77777777" w:rsidR="00D937F5" w:rsidRDefault="00D937F5" w:rsidP="00D937F5">
      <w:pPr>
        <w:pStyle w:val="Heading5"/>
        <w:rPr>
          <w:shd w:val="clear" w:color="auto" w:fill="FFFFFF"/>
        </w:rPr>
      </w:pPr>
      <w:r>
        <w:rPr>
          <w:shd w:val="clear" w:color="auto" w:fill="FFFFFF"/>
        </w:rPr>
        <w:t>CNN</w:t>
      </w:r>
    </w:p>
    <w:p w14:paraId="1F5400FA"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70C4C26A" w14:textId="77777777" w:rsidTr="00E17D8B">
        <w:trPr>
          <w:trHeight w:val="330"/>
        </w:trPr>
        <w:tc>
          <w:tcPr>
            <w:tcW w:w="1470" w:type="dxa"/>
          </w:tcPr>
          <w:p w14:paraId="74B63EA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E8F541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B9A60F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C8665F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B0312E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FF8A45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022213F" w14:textId="77777777" w:rsidTr="00E17D8B">
        <w:trPr>
          <w:trHeight w:val="330"/>
        </w:trPr>
        <w:tc>
          <w:tcPr>
            <w:tcW w:w="1470" w:type="dxa"/>
            <w:vAlign w:val="bottom"/>
          </w:tcPr>
          <w:p w14:paraId="47635A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99527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A2076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4A75F90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2AE074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7FD16B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3583D071" w14:textId="77777777" w:rsidTr="00E17D8B">
        <w:trPr>
          <w:trHeight w:val="330"/>
        </w:trPr>
        <w:tc>
          <w:tcPr>
            <w:tcW w:w="1470" w:type="dxa"/>
            <w:vAlign w:val="bottom"/>
          </w:tcPr>
          <w:p w14:paraId="58622C2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944ABD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A80F8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0BCA7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10771B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4470C6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58DB2F6A" w14:textId="77777777" w:rsidTr="00E17D8B">
        <w:trPr>
          <w:trHeight w:val="330"/>
        </w:trPr>
        <w:tc>
          <w:tcPr>
            <w:tcW w:w="1470" w:type="dxa"/>
            <w:vAlign w:val="bottom"/>
          </w:tcPr>
          <w:p w14:paraId="1CE04BD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3CACB0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5DAB2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620E94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646E3A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73D1F6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075952F2" w14:textId="77777777" w:rsidTr="00E17D8B">
        <w:trPr>
          <w:trHeight w:val="330"/>
        </w:trPr>
        <w:tc>
          <w:tcPr>
            <w:tcW w:w="1470" w:type="dxa"/>
            <w:vAlign w:val="bottom"/>
          </w:tcPr>
          <w:p w14:paraId="6BB6EB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38769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CEB10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40F77D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71A1C4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65F51C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1FA945CA" w14:textId="77777777" w:rsidTr="00E17D8B">
        <w:trPr>
          <w:trHeight w:val="330"/>
        </w:trPr>
        <w:tc>
          <w:tcPr>
            <w:tcW w:w="1470" w:type="dxa"/>
            <w:vAlign w:val="bottom"/>
          </w:tcPr>
          <w:p w14:paraId="08CFAF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2862A2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00C88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4BE6A1B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69D5AD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456A722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3BE71C24" w14:textId="77777777" w:rsidR="00D937F5" w:rsidRDefault="00D937F5" w:rsidP="00D937F5">
      <w:pPr>
        <w:ind w:firstLineChars="0" w:firstLine="0"/>
      </w:pPr>
    </w:p>
    <w:p w14:paraId="2C2F6F0A" w14:textId="77777777" w:rsidR="00D937F5" w:rsidRDefault="00D937F5" w:rsidP="00D937F5">
      <w:pPr>
        <w:ind w:firstLineChars="0" w:firstLine="0"/>
      </w:pPr>
    </w:p>
    <w:p w14:paraId="32C3A3EE" w14:textId="77777777" w:rsidR="00D937F5" w:rsidRDefault="00D937F5" w:rsidP="00D937F5">
      <w:pPr>
        <w:ind w:firstLineChars="0" w:firstLine="0"/>
      </w:pPr>
    </w:p>
    <w:p w14:paraId="1674BE60" w14:textId="77777777" w:rsidR="00D937F5" w:rsidRDefault="00D937F5" w:rsidP="00D937F5">
      <w:pPr>
        <w:ind w:firstLineChars="0" w:firstLine="0"/>
      </w:pPr>
    </w:p>
    <w:p w14:paraId="17B82558" w14:textId="77777777" w:rsidR="00D937F5" w:rsidRDefault="00D937F5" w:rsidP="00D937F5">
      <w:pPr>
        <w:ind w:firstLineChars="0" w:firstLine="0"/>
      </w:pPr>
    </w:p>
    <w:p w14:paraId="0E7D6ADA" w14:textId="77777777" w:rsidR="00D937F5" w:rsidRDefault="00D937F5" w:rsidP="00D937F5">
      <w:pPr>
        <w:ind w:firstLineChars="0" w:firstLine="0"/>
      </w:pPr>
    </w:p>
    <w:p w14:paraId="7C78E46A" w14:textId="77777777" w:rsidR="00D937F5" w:rsidRDefault="00D937F5" w:rsidP="00D937F5">
      <w:pPr>
        <w:ind w:firstLineChars="0" w:firstLine="0"/>
      </w:pPr>
    </w:p>
    <w:p w14:paraId="44DFB1B1" w14:textId="77777777" w:rsidR="00D937F5" w:rsidRDefault="00D937F5" w:rsidP="00D937F5">
      <w:pPr>
        <w:ind w:firstLineChars="0" w:firstLine="0"/>
      </w:pPr>
    </w:p>
    <w:p w14:paraId="54B09E74" w14:textId="77777777" w:rsidR="00D937F5" w:rsidRPr="0058435C" w:rsidRDefault="00D937F5" w:rsidP="00D937F5">
      <w:pPr>
        <w:ind w:firstLineChars="0" w:firstLine="0"/>
        <w:jc w:val="center"/>
        <w:rPr>
          <w:sz w:val="21"/>
        </w:rPr>
      </w:pPr>
      <w:r w:rsidRPr="0058435C">
        <w:rPr>
          <w:sz w:val="21"/>
        </w:rPr>
        <w:t>Table 3-10  CNN model result of dynamic co-existence features</w:t>
      </w:r>
    </w:p>
    <w:p w14:paraId="16BBA91A" w14:textId="77777777" w:rsidR="00D937F5" w:rsidRDefault="00D937F5" w:rsidP="00D937F5">
      <w:pPr>
        <w:pStyle w:val="Heading5"/>
        <w:rPr>
          <w:rStyle w:val="PageNumber"/>
        </w:rPr>
      </w:pPr>
      <w:r w:rsidRPr="00681699">
        <w:rPr>
          <w:rStyle w:val="PageNumber"/>
        </w:rPr>
        <w:t>RNN</w:t>
      </w:r>
    </w:p>
    <w:p w14:paraId="3852FF92" w14:textId="77777777" w:rsidR="00D937F5" w:rsidRDefault="00D937F5" w:rsidP="00D937F5">
      <w:pPr>
        <w:ind w:firstLine="480"/>
      </w:pPr>
      <w:r w:rsidRPr="00376E33">
        <w:t>In Table3–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r>
        <w:t>varing</w:t>
      </w:r>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4A73B213" w14:textId="77777777" w:rsidTr="00E17D8B">
        <w:trPr>
          <w:trHeight w:val="330"/>
        </w:trPr>
        <w:tc>
          <w:tcPr>
            <w:tcW w:w="1470" w:type="dxa"/>
          </w:tcPr>
          <w:p w14:paraId="6323558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D9640C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83F75A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592127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FDC186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A217B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B1237DF" w14:textId="77777777" w:rsidTr="00E17D8B">
        <w:trPr>
          <w:trHeight w:val="330"/>
        </w:trPr>
        <w:tc>
          <w:tcPr>
            <w:tcW w:w="1470" w:type="dxa"/>
            <w:vAlign w:val="bottom"/>
          </w:tcPr>
          <w:p w14:paraId="538355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07003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43E1A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2D95C78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6613E5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245925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3F6E51E3" w14:textId="77777777" w:rsidTr="00E17D8B">
        <w:trPr>
          <w:trHeight w:val="330"/>
        </w:trPr>
        <w:tc>
          <w:tcPr>
            <w:tcW w:w="1470" w:type="dxa"/>
            <w:vAlign w:val="bottom"/>
          </w:tcPr>
          <w:p w14:paraId="54F60F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ECCB2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0DEDE7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7AC449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573799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0B044F9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07A9FCBE" w14:textId="77777777" w:rsidTr="00E17D8B">
        <w:trPr>
          <w:trHeight w:val="330"/>
        </w:trPr>
        <w:tc>
          <w:tcPr>
            <w:tcW w:w="1470" w:type="dxa"/>
            <w:vAlign w:val="bottom"/>
          </w:tcPr>
          <w:p w14:paraId="064838E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BBAA0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61B8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7E60923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59D736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3056A9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4944F254" w14:textId="77777777" w:rsidTr="00E17D8B">
        <w:trPr>
          <w:trHeight w:val="330"/>
        </w:trPr>
        <w:tc>
          <w:tcPr>
            <w:tcW w:w="1470" w:type="dxa"/>
            <w:vAlign w:val="bottom"/>
          </w:tcPr>
          <w:p w14:paraId="1F51AB9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B316E6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65C4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2523F3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6F36B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21CCCF9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03E3EFF1" w14:textId="77777777" w:rsidTr="00E17D8B">
        <w:trPr>
          <w:trHeight w:val="330"/>
        </w:trPr>
        <w:tc>
          <w:tcPr>
            <w:tcW w:w="1470" w:type="dxa"/>
            <w:vAlign w:val="bottom"/>
          </w:tcPr>
          <w:p w14:paraId="751160D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6BE3B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AFCA9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0A0E38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5EA94A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1FAE7C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5A78B316" w14:textId="77777777" w:rsidR="00973FEF" w:rsidRPr="004A3547" w:rsidRDefault="00D937F5" w:rsidP="00D937F5">
      <w:pPr>
        <w:ind w:firstLine="420"/>
        <w:jc w:val="center"/>
      </w:pPr>
      <w:r w:rsidRPr="0058435C">
        <w:rPr>
          <w:sz w:val="21"/>
        </w:rPr>
        <w:t>Table 3-11  RNN model result of dynamic co-existence features</w:t>
      </w:r>
    </w:p>
    <w:p w14:paraId="637B3838" w14:textId="77777777" w:rsidR="00D937F5" w:rsidRDefault="00D937F5" w:rsidP="00D937F5">
      <w:pPr>
        <w:pStyle w:val="Heading5"/>
      </w:pPr>
      <w:r>
        <w:t>ANN</w:t>
      </w:r>
    </w:p>
    <w:p w14:paraId="0928A566"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448DFF86" w14:textId="77777777" w:rsidTr="00E17D8B">
        <w:trPr>
          <w:trHeight w:val="330"/>
        </w:trPr>
        <w:tc>
          <w:tcPr>
            <w:tcW w:w="1470" w:type="dxa"/>
          </w:tcPr>
          <w:p w14:paraId="775DE07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77A229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38D7BA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5CE9BF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242908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EAF424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0632FF6" w14:textId="77777777" w:rsidTr="00E17D8B">
        <w:trPr>
          <w:trHeight w:val="330"/>
        </w:trPr>
        <w:tc>
          <w:tcPr>
            <w:tcW w:w="1470" w:type="dxa"/>
            <w:vAlign w:val="bottom"/>
          </w:tcPr>
          <w:p w14:paraId="169082D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F806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17EC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5EE193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0EE2BA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2B2B1F7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7655895D" w14:textId="77777777" w:rsidTr="00E17D8B">
        <w:trPr>
          <w:trHeight w:val="330"/>
        </w:trPr>
        <w:tc>
          <w:tcPr>
            <w:tcW w:w="1470" w:type="dxa"/>
            <w:vAlign w:val="bottom"/>
          </w:tcPr>
          <w:p w14:paraId="6833C36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4DB90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4ACD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4EB814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06EB28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06794B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082DEA84" w14:textId="77777777" w:rsidTr="00E17D8B">
        <w:trPr>
          <w:trHeight w:val="330"/>
        </w:trPr>
        <w:tc>
          <w:tcPr>
            <w:tcW w:w="1470" w:type="dxa"/>
            <w:vAlign w:val="bottom"/>
          </w:tcPr>
          <w:p w14:paraId="4A83A6C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7A0F83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55FB92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344F4F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61B9545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1DE57E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2E45B142" w14:textId="77777777" w:rsidTr="00E17D8B">
        <w:trPr>
          <w:trHeight w:val="330"/>
        </w:trPr>
        <w:tc>
          <w:tcPr>
            <w:tcW w:w="1470" w:type="dxa"/>
            <w:vAlign w:val="bottom"/>
          </w:tcPr>
          <w:p w14:paraId="648A81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0A72EE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8BE0F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4E6C6AE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304E71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4C6A8A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6D107122" w14:textId="77777777" w:rsidTr="00E17D8B">
        <w:trPr>
          <w:trHeight w:val="330"/>
        </w:trPr>
        <w:tc>
          <w:tcPr>
            <w:tcW w:w="1470" w:type="dxa"/>
            <w:vAlign w:val="bottom"/>
          </w:tcPr>
          <w:p w14:paraId="42ADF0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5FC52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BF4CF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59D903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75614D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30DEC3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2AD10B1B" w14:textId="77777777" w:rsidR="00D937F5" w:rsidRPr="00065772" w:rsidRDefault="00D937F5" w:rsidP="00591C82">
      <w:pPr>
        <w:ind w:firstLineChars="0" w:firstLine="0"/>
        <w:rPr>
          <w:szCs w:val="24"/>
        </w:rPr>
      </w:pPr>
    </w:p>
    <w:p w14:paraId="30A3D810" w14:textId="77777777" w:rsidR="00D937F5" w:rsidRPr="0058435C" w:rsidRDefault="00D937F5" w:rsidP="00D937F5">
      <w:pPr>
        <w:ind w:firstLine="420"/>
        <w:jc w:val="center"/>
        <w:rPr>
          <w:sz w:val="21"/>
        </w:rPr>
      </w:pPr>
      <w:r w:rsidRPr="0058435C">
        <w:rPr>
          <w:sz w:val="21"/>
        </w:rPr>
        <w:t>Table 3-12  ANN model result of dynamic co-existence features</w:t>
      </w:r>
    </w:p>
    <w:p w14:paraId="18A49BB5" w14:textId="77777777" w:rsidR="00D937F5" w:rsidRDefault="00D937F5" w:rsidP="00D937F5">
      <w:pPr>
        <w:pStyle w:val="Heading4"/>
      </w:pPr>
      <w:r>
        <w:t>Drebin, Only Permissions Dynamic Co-existence Features Result</w:t>
      </w:r>
    </w:p>
    <w:p w14:paraId="7DF62393" w14:textId="77777777" w:rsidR="00D937F5" w:rsidRDefault="00D937F5" w:rsidP="00D937F5">
      <w:pPr>
        <w:pStyle w:val="Heading5"/>
      </w:pPr>
      <w:r>
        <w:t>Decision tree</w:t>
      </w:r>
    </w:p>
    <w:p w14:paraId="66BFC0C7"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0DD741E" w14:textId="77777777" w:rsidTr="00E17D8B">
        <w:trPr>
          <w:trHeight w:val="330"/>
        </w:trPr>
        <w:tc>
          <w:tcPr>
            <w:tcW w:w="1470" w:type="dxa"/>
          </w:tcPr>
          <w:p w14:paraId="65536E3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B8A26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23B228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1A7ADF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8C8D2C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B4B59D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4C33BE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0892DC0" w14:textId="77777777" w:rsidTr="00E17D8B">
        <w:trPr>
          <w:trHeight w:val="330"/>
        </w:trPr>
        <w:tc>
          <w:tcPr>
            <w:tcW w:w="1470" w:type="dxa"/>
            <w:vAlign w:val="bottom"/>
          </w:tcPr>
          <w:p w14:paraId="6ABC78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B5518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A98F7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094E96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26F12F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0DC1C4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5DAA7C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3533B545" w14:textId="77777777" w:rsidTr="00E17D8B">
        <w:trPr>
          <w:trHeight w:val="330"/>
        </w:trPr>
        <w:tc>
          <w:tcPr>
            <w:tcW w:w="1470" w:type="dxa"/>
            <w:vAlign w:val="bottom"/>
          </w:tcPr>
          <w:p w14:paraId="59AD220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1FF230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3EEF3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51124E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46613E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1B9584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51F814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4E5FA31F" w14:textId="77777777" w:rsidTr="00E17D8B">
        <w:trPr>
          <w:trHeight w:val="330"/>
        </w:trPr>
        <w:tc>
          <w:tcPr>
            <w:tcW w:w="1470" w:type="dxa"/>
            <w:vAlign w:val="bottom"/>
          </w:tcPr>
          <w:p w14:paraId="1BBDE99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FB711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D1FDA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1A016E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3FDC3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934462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6574D6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523C0CC6" w14:textId="77777777" w:rsidTr="00E17D8B">
        <w:trPr>
          <w:trHeight w:val="330"/>
        </w:trPr>
        <w:tc>
          <w:tcPr>
            <w:tcW w:w="1470" w:type="dxa"/>
            <w:vAlign w:val="bottom"/>
          </w:tcPr>
          <w:p w14:paraId="4601C3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CB65D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B3FC3B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28442E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5AB506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DD96B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48F74C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5FAAF591" w14:textId="77777777" w:rsidTr="00E17D8B">
        <w:trPr>
          <w:trHeight w:val="330"/>
        </w:trPr>
        <w:tc>
          <w:tcPr>
            <w:tcW w:w="1470" w:type="dxa"/>
            <w:vAlign w:val="bottom"/>
          </w:tcPr>
          <w:p w14:paraId="64C2E8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461A8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188E59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0BDD0EE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3A9172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8D36C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620472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3C9BA8EC" w14:textId="77777777" w:rsidR="00D937F5" w:rsidRPr="0058435C" w:rsidRDefault="00D937F5" w:rsidP="00D937F5">
      <w:pPr>
        <w:ind w:firstLineChars="0" w:firstLine="0"/>
        <w:jc w:val="center"/>
        <w:rPr>
          <w:sz w:val="21"/>
        </w:rPr>
      </w:pPr>
      <w:r w:rsidRPr="0058435C">
        <w:rPr>
          <w:sz w:val="21"/>
        </w:rPr>
        <w:t>Table 3-13  Decision tree model result of dynamic co-existence features</w:t>
      </w:r>
    </w:p>
    <w:p w14:paraId="3AAC3921" w14:textId="77777777" w:rsidR="00D937F5" w:rsidRDefault="00D937F5" w:rsidP="00D937F5">
      <w:pPr>
        <w:pStyle w:val="Heading5"/>
      </w:pPr>
      <w:r>
        <w:t>Random Forest</w:t>
      </w:r>
    </w:p>
    <w:p w14:paraId="7C188731"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DC7B6E0" w14:textId="77777777" w:rsidTr="00E17D8B">
        <w:trPr>
          <w:trHeight w:val="330"/>
        </w:trPr>
        <w:tc>
          <w:tcPr>
            <w:tcW w:w="1470" w:type="dxa"/>
          </w:tcPr>
          <w:p w14:paraId="54076BB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BBB601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E62E0D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258B40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FFF708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58C817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A4ED82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6A7739B" w14:textId="77777777" w:rsidTr="00E17D8B">
        <w:trPr>
          <w:trHeight w:val="330"/>
        </w:trPr>
        <w:tc>
          <w:tcPr>
            <w:tcW w:w="1470" w:type="dxa"/>
            <w:vAlign w:val="bottom"/>
          </w:tcPr>
          <w:p w14:paraId="61BF6D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7CFA4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3F59A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404206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3FEEA8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41D4E4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1F5B25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1AD9DFDD" w14:textId="77777777" w:rsidTr="00E17D8B">
        <w:trPr>
          <w:trHeight w:val="330"/>
        </w:trPr>
        <w:tc>
          <w:tcPr>
            <w:tcW w:w="1470" w:type="dxa"/>
            <w:vAlign w:val="bottom"/>
          </w:tcPr>
          <w:p w14:paraId="610AA56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790F3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6F4918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622E91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2FA24F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00C63B2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4FD78A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5E043648" w14:textId="77777777" w:rsidTr="00E17D8B">
        <w:trPr>
          <w:trHeight w:val="330"/>
        </w:trPr>
        <w:tc>
          <w:tcPr>
            <w:tcW w:w="1470" w:type="dxa"/>
            <w:vAlign w:val="bottom"/>
          </w:tcPr>
          <w:p w14:paraId="336DED1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B2E447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905FF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56258D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79AAE1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2BA6122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1D1231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3A958718" w14:textId="77777777" w:rsidTr="00E17D8B">
        <w:trPr>
          <w:trHeight w:val="330"/>
        </w:trPr>
        <w:tc>
          <w:tcPr>
            <w:tcW w:w="1470" w:type="dxa"/>
            <w:vAlign w:val="bottom"/>
          </w:tcPr>
          <w:p w14:paraId="62A3413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C0AE69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393D7E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071E9B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3C425F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594AB5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220F28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2DC0A281" w14:textId="77777777" w:rsidTr="00E17D8B">
        <w:trPr>
          <w:trHeight w:val="330"/>
        </w:trPr>
        <w:tc>
          <w:tcPr>
            <w:tcW w:w="1470" w:type="dxa"/>
            <w:vAlign w:val="bottom"/>
          </w:tcPr>
          <w:p w14:paraId="156C73D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A3F96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9A4EF5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077FAD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4820DB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2F8BA67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1B7D37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5226F48C" w14:textId="77777777" w:rsidR="00D937F5" w:rsidRPr="0058435C" w:rsidRDefault="00D937F5" w:rsidP="00D937F5">
      <w:pPr>
        <w:ind w:firstLineChars="0" w:firstLine="0"/>
        <w:jc w:val="center"/>
        <w:rPr>
          <w:sz w:val="21"/>
        </w:rPr>
      </w:pPr>
      <w:r w:rsidRPr="0058435C">
        <w:rPr>
          <w:sz w:val="21"/>
        </w:rPr>
        <w:t>Table 3-14  Random Forest model result of dynamic co-existence features</w:t>
      </w:r>
    </w:p>
    <w:p w14:paraId="3B8075DA" w14:textId="77777777" w:rsidR="00D937F5" w:rsidRDefault="00D937F5" w:rsidP="00D937F5">
      <w:pPr>
        <w:pStyle w:val="Heading5"/>
      </w:pPr>
      <w:r w:rsidRPr="00C03FFD">
        <w:t>Logistic regression</w:t>
      </w:r>
    </w:p>
    <w:p w14:paraId="4A36019D"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1D9F1C1" w14:textId="77777777" w:rsidTr="00E17D8B">
        <w:trPr>
          <w:trHeight w:val="330"/>
        </w:trPr>
        <w:tc>
          <w:tcPr>
            <w:tcW w:w="1470" w:type="dxa"/>
          </w:tcPr>
          <w:p w14:paraId="14E8C093"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030876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0C6E5D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96B384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15ABBD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0E5A60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51E98D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6BCED94" w14:textId="77777777" w:rsidTr="00E17D8B">
        <w:trPr>
          <w:trHeight w:val="330"/>
        </w:trPr>
        <w:tc>
          <w:tcPr>
            <w:tcW w:w="1470" w:type="dxa"/>
            <w:vAlign w:val="bottom"/>
          </w:tcPr>
          <w:p w14:paraId="611C52C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6A16C9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9CEFE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250CD9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791285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568B6B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D97E1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3EEABA56" w14:textId="77777777" w:rsidTr="00E17D8B">
        <w:trPr>
          <w:trHeight w:val="330"/>
        </w:trPr>
        <w:tc>
          <w:tcPr>
            <w:tcW w:w="1470" w:type="dxa"/>
            <w:vAlign w:val="bottom"/>
          </w:tcPr>
          <w:p w14:paraId="18F3044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DF81C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2783A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09788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705248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1FC3ED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3A7F40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7ED2CDCF" w14:textId="77777777" w:rsidTr="00E17D8B">
        <w:trPr>
          <w:trHeight w:val="330"/>
        </w:trPr>
        <w:tc>
          <w:tcPr>
            <w:tcW w:w="1470" w:type="dxa"/>
            <w:vAlign w:val="bottom"/>
          </w:tcPr>
          <w:p w14:paraId="4DFB40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AF382E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AF08E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6989A8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611179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677EF3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722133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4706D2FF" w14:textId="77777777" w:rsidTr="00E17D8B">
        <w:trPr>
          <w:trHeight w:val="330"/>
        </w:trPr>
        <w:tc>
          <w:tcPr>
            <w:tcW w:w="1470" w:type="dxa"/>
            <w:vAlign w:val="bottom"/>
          </w:tcPr>
          <w:p w14:paraId="782E8AF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C96F17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5B934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1D1917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66A501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345AE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033944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493E4C12" w14:textId="77777777" w:rsidTr="00E17D8B">
        <w:trPr>
          <w:trHeight w:val="330"/>
        </w:trPr>
        <w:tc>
          <w:tcPr>
            <w:tcW w:w="1470" w:type="dxa"/>
            <w:vAlign w:val="bottom"/>
          </w:tcPr>
          <w:p w14:paraId="6BD966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E370E9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1367B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5236AC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67DC6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243F1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3907D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75F91D5C" w14:textId="77777777" w:rsidR="00973FEF" w:rsidRPr="004A3547" w:rsidRDefault="00D937F5" w:rsidP="004A3547">
      <w:pPr>
        <w:ind w:firstLine="420"/>
      </w:pPr>
      <w:r w:rsidRPr="0058435C">
        <w:rPr>
          <w:sz w:val="21"/>
        </w:rPr>
        <w:t>Table 3-15 Logistic regression model result of dynamic co-existence features</w:t>
      </w:r>
    </w:p>
    <w:p w14:paraId="70E855EB" w14:textId="77777777" w:rsidR="00D937F5" w:rsidRDefault="00D937F5" w:rsidP="00D937F5">
      <w:pPr>
        <w:pStyle w:val="Heading5"/>
        <w:rPr>
          <w:shd w:val="clear" w:color="auto" w:fill="FFFFFF"/>
        </w:rPr>
      </w:pPr>
      <w:r>
        <w:rPr>
          <w:shd w:val="clear" w:color="auto" w:fill="FFFFFF"/>
        </w:rPr>
        <w:t>CNN</w:t>
      </w:r>
    </w:p>
    <w:p w14:paraId="1C35102F"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07517373" w14:textId="77777777" w:rsidTr="00E17D8B">
        <w:trPr>
          <w:trHeight w:val="330"/>
        </w:trPr>
        <w:tc>
          <w:tcPr>
            <w:tcW w:w="1470" w:type="dxa"/>
          </w:tcPr>
          <w:p w14:paraId="3ABA9FA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8AEB6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075E1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55E9A9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95D3AF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8AB1BA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663E6C5" w14:textId="77777777" w:rsidTr="00E17D8B">
        <w:trPr>
          <w:trHeight w:val="330"/>
        </w:trPr>
        <w:tc>
          <w:tcPr>
            <w:tcW w:w="1470" w:type="dxa"/>
            <w:vAlign w:val="bottom"/>
          </w:tcPr>
          <w:p w14:paraId="5AC6AD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302FC0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48B7B5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2608DB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3CE358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78D45F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5C3870FD" w14:textId="77777777" w:rsidTr="00E17D8B">
        <w:trPr>
          <w:trHeight w:val="330"/>
        </w:trPr>
        <w:tc>
          <w:tcPr>
            <w:tcW w:w="1470" w:type="dxa"/>
            <w:vAlign w:val="bottom"/>
          </w:tcPr>
          <w:p w14:paraId="4198CE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4974F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318CB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6953EC4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539D68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58CA19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7E0DB46E" w14:textId="77777777" w:rsidTr="00E17D8B">
        <w:trPr>
          <w:trHeight w:val="330"/>
        </w:trPr>
        <w:tc>
          <w:tcPr>
            <w:tcW w:w="1470" w:type="dxa"/>
            <w:vAlign w:val="bottom"/>
          </w:tcPr>
          <w:p w14:paraId="7C537C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9DF8F2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083FD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62A976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1A2B53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0B4200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60AE0F69" w14:textId="77777777" w:rsidTr="00E17D8B">
        <w:trPr>
          <w:trHeight w:val="330"/>
        </w:trPr>
        <w:tc>
          <w:tcPr>
            <w:tcW w:w="1470" w:type="dxa"/>
            <w:vAlign w:val="bottom"/>
          </w:tcPr>
          <w:p w14:paraId="6ECFEA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95E6B6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4BB0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50CF51C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3C805B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233FC6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3617668A" w14:textId="77777777" w:rsidTr="00E17D8B">
        <w:trPr>
          <w:trHeight w:val="330"/>
        </w:trPr>
        <w:tc>
          <w:tcPr>
            <w:tcW w:w="1470" w:type="dxa"/>
            <w:vAlign w:val="bottom"/>
          </w:tcPr>
          <w:p w14:paraId="109207D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D445F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303725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464795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433E69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4C716A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3AC58C3B" w14:textId="77777777" w:rsidR="00D937F5" w:rsidRDefault="00D937F5" w:rsidP="00D937F5">
      <w:pPr>
        <w:ind w:firstLineChars="0" w:firstLine="0"/>
      </w:pPr>
    </w:p>
    <w:p w14:paraId="47A193F1" w14:textId="77777777" w:rsidR="00D937F5" w:rsidRDefault="00D937F5" w:rsidP="00D937F5">
      <w:pPr>
        <w:ind w:firstLineChars="0" w:firstLine="0"/>
      </w:pPr>
    </w:p>
    <w:p w14:paraId="1CB55C98" w14:textId="77777777" w:rsidR="00D937F5" w:rsidRDefault="00D937F5" w:rsidP="00D937F5">
      <w:pPr>
        <w:ind w:firstLineChars="0" w:firstLine="0"/>
      </w:pPr>
    </w:p>
    <w:p w14:paraId="74ADF71A" w14:textId="77777777" w:rsidR="00D937F5" w:rsidRDefault="00D937F5" w:rsidP="00D937F5">
      <w:pPr>
        <w:ind w:firstLineChars="0" w:firstLine="0"/>
      </w:pPr>
    </w:p>
    <w:p w14:paraId="50ED9003" w14:textId="77777777" w:rsidR="00D937F5" w:rsidRDefault="00D937F5" w:rsidP="00D937F5">
      <w:pPr>
        <w:ind w:firstLineChars="0" w:firstLine="0"/>
      </w:pPr>
    </w:p>
    <w:p w14:paraId="44BAAEC3" w14:textId="77777777" w:rsidR="00D937F5" w:rsidRDefault="00D937F5" w:rsidP="00D937F5">
      <w:pPr>
        <w:ind w:firstLineChars="0" w:firstLine="0"/>
      </w:pPr>
    </w:p>
    <w:p w14:paraId="48CF495A" w14:textId="77777777" w:rsidR="00D937F5" w:rsidRDefault="00D937F5" w:rsidP="00D937F5">
      <w:pPr>
        <w:ind w:firstLineChars="0" w:firstLine="0"/>
      </w:pPr>
    </w:p>
    <w:p w14:paraId="533DEBB8" w14:textId="77777777" w:rsidR="00D937F5" w:rsidRDefault="00D937F5" w:rsidP="00D937F5">
      <w:pPr>
        <w:ind w:firstLineChars="0" w:firstLine="0"/>
      </w:pPr>
    </w:p>
    <w:p w14:paraId="0988CC83" w14:textId="77777777" w:rsidR="00D937F5" w:rsidRPr="0058435C" w:rsidRDefault="00D937F5" w:rsidP="00D937F5">
      <w:pPr>
        <w:ind w:firstLineChars="0" w:firstLine="0"/>
        <w:jc w:val="center"/>
        <w:rPr>
          <w:sz w:val="21"/>
        </w:rPr>
      </w:pPr>
      <w:r w:rsidRPr="0058435C">
        <w:rPr>
          <w:sz w:val="21"/>
        </w:rPr>
        <w:t>Table 3-16  CNN model result of dynamic co-existence features</w:t>
      </w:r>
    </w:p>
    <w:p w14:paraId="601A68D2" w14:textId="77777777" w:rsidR="00D937F5" w:rsidRDefault="00D937F5" w:rsidP="00D937F5">
      <w:pPr>
        <w:pStyle w:val="Heading5"/>
        <w:rPr>
          <w:rStyle w:val="PageNumber"/>
        </w:rPr>
      </w:pPr>
      <w:r w:rsidRPr="00681699">
        <w:rPr>
          <w:rStyle w:val="PageNumber"/>
        </w:rPr>
        <w:t>RNN</w:t>
      </w:r>
    </w:p>
    <w:p w14:paraId="70343912"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630F5DBD" w14:textId="77777777" w:rsidTr="00E17D8B">
        <w:trPr>
          <w:trHeight w:val="330"/>
        </w:trPr>
        <w:tc>
          <w:tcPr>
            <w:tcW w:w="1470" w:type="dxa"/>
          </w:tcPr>
          <w:p w14:paraId="1E7E6040"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13F42B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EEC9D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DC2C81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48261D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8F1106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3F00189" w14:textId="77777777" w:rsidTr="00E17D8B">
        <w:trPr>
          <w:trHeight w:val="330"/>
        </w:trPr>
        <w:tc>
          <w:tcPr>
            <w:tcW w:w="1470" w:type="dxa"/>
            <w:vAlign w:val="bottom"/>
          </w:tcPr>
          <w:p w14:paraId="5F8C147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BF92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110A33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36526A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12D9AF9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44322C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5177D132" w14:textId="77777777" w:rsidTr="00E17D8B">
        <w:trPr>
          <w:trHeight w:val="330"/>
        </w:trPr>
        <w:tc>
          <w:tcPr>
            <w:tcW w:w="1470" w:type="dxa"/>
            <w:vAlign w:val="bottom"/>
          </w:tcPr>
          <w:p w14:paraId="3977CA2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392E46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552148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68EA13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77093F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8C3FA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080CD90C" w14:textId="77777777" w:rsidTr="00E17D8B">
        <w:trPr>
          <w:trHeight w:val="330"/>
        </w:trPr>
        <w:tc>
          <w:tcPr>
            <w:tcW w:w="1470" w:type="dxa"/>
            <w:vAlign w:val="bottom"/>
          </w:tcPr>
          <w:p w14:paraId="7CA15A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51A03E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2152E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61A026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57F8E84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02F4E5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38E482EE" w14:textId="77777777" w:rsidTr="00E17D8B">
        <w:trPr>
          <w:trHeight w:val="330"/>
        </w:trPr>
        <w:tc>
          <w:tcPr>
            <w:tcW w:w="1470" w:type="dxa"/>
            <w:vAlign w:val="bottom"/>
          </w:tcPr>
          <w:p w14:paraId="6FEF45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94379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C8CA3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7A7B14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5ED996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5C68BB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104C418A" w14:textId="77777777" w:rsidTr="00E17D8B">
        <w:trPr>
          <w:trHeight w:val="330"/>
        </w:trPr>
        <w:tc>
          <w:tcPr>
            <w:tcW w:w="1470" w:type="dxa"/>
            <w:vAlign w:val="bottom"/>
          </w:tcPr>
          <w:p w14:paraId="317FC7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E24511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247C2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35F735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67BB55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18D722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587B02E1" w14:textId="77777777" w:rsidR="00D937F5" w:rsidRPr="005B376F" w:rsidRDefault="00D937F5" w:rsidP="00D937F5">
      <w:pPr>
        <w:ind w:firstLine="480"/>
      </w:pPr>
    </w:p>
    <w:p w14:paraId="022A50FA" w14:textId="77777777" w:rsidR="00D937F5" w:rsidRDefault="00D937F5" w:rsidP="00D937F5">
      <w:pPr>
        <w:pStyle w:val="BodyText"/>
        <w:spacing w:before="34" w:line="249" w:lineRule="auto"/>
        <w:ind w:right="112" w:firstLine="440"/>
        <w:rPr>
          <w:color w:val="1F1F1F"/>
          <w:sz w:val="22"/>
          <w:szCs w:val="22"/>
          <w:shd w:val="clear" w:color="auto" w:fill="FFFFFF"/>
        </w:rPr>
      </w:pPr>
    </w:p>
    <w:p w14:paraId="2C713521" w14:textId="77777777" w:rsidR="00D937F5" w:rsidRDefault="00D937F5" w:rsidP="00D937F5">
      <w:pPr>
        <w:ind w:firstLineChars="0" w:firstLine="0"/>
        <w:rPr>
          <w:sz w:val="21"/>
        </w:rPr>
      </w:pPr>
    </w:p>
    <w:p w14:paraId="0E0FF036" w14:textId="77777777" w:rsidR="00D937F5" w:rsidRDefault="00D937F5" w:rsidP="00D937F5">
      <w:pPr>
        <w:ind w:firstLineChars="0" w:firstLine="0"/>
        <w:rPr>
          <w:sz w:val="21"/>
        </w:rPr>
      </w:pPr>
    </w:p>
    <w:p w14:paraId="147EFB19" w14:textId="77777777" w:rsidR="00D937F5" w:rsidRDefault="00D937F5" w:rsidP="00D937F5">
      <w:pPr>
        <w:ind w:firstLineChars="0" w:firstLine="0"/>
        <w:rPr>
          <w:sz w:val="21"/>
        </w:rPr>
      </w:pPr>
    </w:p>
    <w:p w14:paraId="66739963" w14:textId="77777777" w:rsidR="00D937F5" w:rsidRDefault="00D937F5" w:rsidP="00D937F5">
      <w:pPr>
        <w:ind w:firstLineChars="0" w:firstLine="0"/>
        <w:rPr>
          <w:sz w:val="21"/>
        </w:rPr>
      </w:pPr>
    </w:p>
    <w:p w14:paraId="7BD06AB7" w14:textId="77777777" w:rsidR="00D937F5" w:rsidRDefault="00D937F5" w:rsidP="00D937F5">
      <w:pPr>
        <w:ind w:firstLineChars="0" w:firstLine="0"/>
        <w:rPr>
          <w:sz w:val="21"/>
        </w:rPr>
      </w:pPr>
    </w:p>
    <w:p w14:paraId="059AE313" w14:textId="77777777" w:rsidR="00D937F5" w:rsidRDefault="00D937F5" w:rsidP="00D937F5">
      <w:pPr>
        <w:ind w:firstLineChars="0" w:firstLine="0"/>
        <w:rPr>
          <w:sz w:val="21"/>
        </w:rPr>
      </w:pPr>
    </w:p>
    <w:p w14:paraId="2205F54B" w14:textId="77777777" w:rsidR="00D937F5" w:rsidRDefault="00D937F5" w:rsidP="00D937F5">
      <w:pPr>
        <w:ind w:firstLineChars="0" w:firstLine="0"/>
        <w:rPr>
          <w:sz w:val="21"/>
        </w:rPr>
      </w:pPr>
    </w:p>
    <w:p w14:paraId="59A00A39" w14:textId="77777777" w:rsidR="00D937F5" w:rsidRPr="0058435C" w:rsidRDefault="00D937F5" w:rsidP="00D937F5">
      <w:pPr>
        <w:ind w:firstLineChars="0" w:firstLine="0"/>
        <w:jc w:val="center"/>
        <w:rPr>
          <w:sz w:val="21"/>
        </w:rPr>
      </w:pPr>
      <w:r w:rsidRPr="0058435C">
        <w:rPr>
          <w:sz w:val="21"/>
        </w:rPr>
        <w:t>Table 3-17  RNN model result of dynamic co-existence features</w:t>
      </w:r>
    </w:p>
    <w:p w14:paraId="6BB50D96" w14:textId="77777777" w:rsidR="00D937F5" w:rsidRDefault="00D937F5" w:rsidP="00D937F5">
      <w:pPr>
        <w:pStyle w:val="Heading5"/>
      </w:pPr>
      <w:r>
        <w:t>ANN</w:t>
      </w:r>
    </w:p>
    <w:p w14:paraId="1BD72E61"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1532639F" w14:textId="77777777" w:rsidTr="00E17D8B">
        <w:trPr>
          <w:trHeight w:val="330"/>
        </w:trPr>
        <w:tc>
          <w:tcPr>
            <w:tcW w:w="1470" w:type="dxa"/>
          </w:tcPr>
          <w:p w14:paraId="291AEE8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93D2F6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B500FAF"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97665D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6E2CFA6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E9069A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EA6267C" w14:textId="77777777" w:rsidTr="00E17D8B">
        <w:trPr>
          <w:trHeight w:val="330"/>
        </w:trPr>
        <w:tc>
          <w:tcPr>
            <w:tcW w:w="1470" w:type="dxa"/>
            <w:vAlign w:val="bottom"/>
          </w:tcPr>
          <w:p w14:paraId="49247B7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7A160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50465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34C2C3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2ECAC8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3487F3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1B97FD58" w14:textId="77777777" w:rsidTr="00E17D8B">
        <w:trPr>
          <w:trHeight w:val="330"/>
        </w:trPr>
        <w:tc>
          <w:tcPr>
            <w:tcW w:w="1470" w:type="dxa"/>
            <w:vAlign w:val="bottom"/>
          </w:tcPr>
          <w:p w14:paraId="271F5D4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9496A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07EA2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653B1B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27A2A8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261F58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3C8155F0" w14:textId="77777777" w:rsidTr="00E17D8B">
        <w:trPr>
          <w:trHeight w:val="330"/>
        </w:trPr>
        <w:tc>
          <w:tcPr>
            <w:tcW w:w="1470" w:type="dxa"/>
            <w:vAlign w:val="bottom"/>
          </w:tcPr>
          <w:p w14:paraId="30DEDF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24A2C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584A5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6CBC9C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1AD047E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4362B3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6BF58BCA" w14:textId="77777777" w:rsidTr="00E17D8B">
        <w:trPr>
          <w:trHeight w:val="330"/>
        </w:trPr>
        <w:tc>
          <w:tcPr>
            <w:tcW w:w="1470" w:type="dxa"/>
            <w:vAlign w:val="bottom"/>
          </w:tcPr>
          <w:p w14:paraId="48CAAA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02D4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1ADF61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69C679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E3E05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2C5C4C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AC9D445" w14:textId="77777777" w:rsidTr="00E17D8B">
        <w:trPr>
          <w:trHeight w:val="330"/>
        </w:trPr>
        <w:tc>
          <w:tcPr>
            <w:tcW w:w="1470" w:type="dxa"/>
            <w:vAlign w:val="bottom"/>
          </w:tcPr>
          <w:p w14:paraId="4600BE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599AAC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339E3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2ECFB5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7181A2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154A9F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5BE1411E" w14:textId="77777777" w:rsidR="00D937F5" w:rsidRDefault="00D937F5" w:rsidP="00D937F5">
      <w:pPr>
        <w:ind w:firstLine="480"/>
      </w:pPr>
    </w:p>
    <w:p w14:paraId="6B8C0505" w14:textId="77777777" w:rsidR="00D937F5" w:rsidRDefault="00D937F5" w:rsidP="00D937F5">
      <w:pPr>
        <w:ind w:firstLine="480"/>
      </w:pPr>
    </w:p>
    <w:p w14:paraId="75A98AF2" w14:textId="77777777" w:rsidR="00D937F5" w:rsidRDefault="00D937F5" w:rsidP="00D937F5">
      <w:pPr>
        <w:ind w:firstLine="480"/>
      </w:pPr>
    </w:p>
    <w:p w14:paraId="0444691E" w14:textId="77777777" w:rsidR="00D937F5" w:rsidRDefault="00D937F5" w:rsidP="00D937F5">
      <w:pPr>
        <w:ind w:firstLine="480"/>
      </w:pPr>
    </w:p>
    <w:p w14:paraId="4F815979" w14:textId="77777777" w:rsidR="00D937F5" w:rsidRDefault="00D937F5" w:rsidP="00D937F5">
      <w:pPr>
        <w:ind w:firstLine="480"/>
      </w:pPr>
    </w:p>
    <w:p w14:paraId="30524BED" w14:textId="77777777" w:rsidR="00D937F5" w:rsidRDefault="00D937F5" w:rsidP="00D937F5">
      <w:pPr>
        <w:ind w:firstLine="480"/>
      </w:pPr>
    </w:p>
    <w:p w14:paraId="60379C30" w14:textId="77777777" w:rsidR="00D937F5" w:rsidRDefault="00D937F5" w:rsidP="00D937F5">
      <w:pPr>
        <w:ind w:firstLine="480"/>
      </w:pPr>
    </w:p>
    <w:p w14:paraId="506FB627" w14:textId="77777777" w:rsidR="00D937F5" w:rsidRPr="00EA4EC4" w:rsidRDefault="00D937F5" w:rsidP="00D937F5">
      <w:pPr>
        <w:ind w:firstLine="480"/>
        <w:rPr>
          <w:szCs w:val="24"/>
        </w:rPr>
      </w:pPr>
    </w:p>
    <w:p w14:paraId="68ABD267" w14:textId="77777777" w:rsidR="00D937F5" w:rsidRPr="0058435C" w:rsidRDefault="00D937F5" w:rsidP="00D937F5">
      <w:pPr>
        <w:ind w:firstLine="420"/>
        <w:jc w:val="center"/>
        <w:rPr>
          <w:sz w:val="21"/>
        </w:rPr>
      </w:pPr>
      <w:r w:rsidRPr="0058435C">
        <w:rPr>
          <w:sz w:val="21"/>
        </w:rPr>
        <w:t>Table 3-18  ANN model result of dynamic co-existence features</w:t>
      </w:r>
    </w:p>
    <w:p w14:paraId="22B3AA43" w14:textId="77777777" w:rsidR="00D937F5" w:rsidRDefault="00D937F5" w:rsidP="00D937F5">
      <w:pPr>
        <w:pStyle w:val="Heading3"/>
        <w:spacing w:before="120"/>
      </w:pPr>
      <w:bookmarkStart w:id="223" w:name="_Toc160390904"/>
      <w:bookmarkStart w:id="224" w:name="_Toc160416582"/>
      <w:r w:rsidRPr="00D271E1">
        <w:t>M</w:t>
      </w:r>
      <w:r>
        <w:t>a</w:t>
      </w:r>
      <w:r w:rsidRPr="00D271E1">
        <w:t xml:space="preserve">lgenome </w:t>
      </w:r>
      <w:r>
        <w:t>Dynamic Co-existence Features Results</w:t>
      </w:r>
      <w:bookmarkEnd w:id="223"/>
      <w:bookmarkEnd w:id="224"/>
    </w:p>
    <w:p w14:paraId="619794F2" w14:textId="77777777" w:rsidR="00D937F5" w:rsidRPr="00042C9F" w:rsidRDefault="00D937F5" w:rsidP="00D937F5">
      <w:pPr>
        <w:ind w:firstLine="480"/>
      </w:pPr>
      <w:r>
        <w:t>In this section we are collecting the result of Malgenome Dataset. These datasets most famous in the malware detection world. Are basically try each model and get the result and analysis about the result.</w:t>
      </w:r>
    </w:p>
    <w:p w14:paraId="0F39E222" w14:textId="77777777" w:rsidR="00D937F5" w:rsidRDefault="00D937F5" w:rsidP="00D937F5">
      <w:pPr>
        <w:pStyle w:val="Heading4"/>
      </w:pPr>
      <w:r>
        <w:t>Malgenome, API-Permission Combination Dynamic Co-existence Features Result</w:t>
      </w:r>
    </w:p>
    <w:p w14:paraId="3AA4DA24"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datasets. The threshold of the dynamic features. </w:t>
      </w:r>
    </w:p>
    <w:p w14:paraId="61515BDC" w14:textId="77777777" w:rsidR="00D937F5" w:rsidRDefault="00D937F5" w:rsidP="00D937F5">
      <w:pPr>
        <w:pStyle w:val="Heading5"/>
      </w:pPr>
      <w:r>
        <w:t>Decision tree</w:t>
      </w:r>
    </w:p>
    <w:p w14:paraId="093DFD6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F038DD6" w14:textId="77777777" w:rsidTr="00E17D8B">
        <w:trPr>
          <w:trHeight w:val="330"/>
        </w:trPr>
        <w:tc>
          <w:tcPr>
            <w:tcW w:w="1470" w:type="dxa"/>
          </w:tcPr>
          <w:p w14:paraId="2A2E791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3E8FF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C93A4D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728A1D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CD613C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BC2264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243D30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5D0C1FE" w14:textId="77777777" w:rsidTr="00E17D8B">
        <w:trPr>
          <w:trHeight w:val="330"/>
        </w:trPr>
        <w:tc>
          <w:tcPr>
            <w:tcW w:w="1470" w:type="dxa"/>
            <w:vAlign w:val="bottom"/>
          </w:tcPr>
          <w:p w14:paraId="1664F98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AC4642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436F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052235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0C7B62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7471F7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533A11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580D8BA3" w14:textId="77777777" w:rsidTr="00E17D8B">
        <w:trPr>
          <w:trHeight w:val="330"/>
        </w:trPr>
        <w:tc>
          <w:tcPr>
            <w:tcW w:w="1470" w:type="dxa"/>
            <w:vAlign w:val="bottom"/>
          </w:tcPr>
          <w:p w14:paraId="64AF18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3D380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39A30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0D45F8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506D61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0F43D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38F632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CE01A4" w14:textId="77777777" w:rsidTr="00E17D8B">
        <w:trPr>
          <w:trHeight w:val="330"/>
        </w:trPr>
        <w:tc>
          <w:tcPr>
            <w:tcW w:w="1470" w:type="dxa"/>
            <w:vAlign w:val="bottom"/>
          </w:tcPr>
          <w:p w14:paraId="1AB2D3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96D21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AA542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40E4BE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226FE7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3A20E60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1B259B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0A43152C" w14:textId="77777777" w:rsidTr="00E17D8B">
        <w:trPr>
          <w:trHeight w:val="330"/>
        </w:trPr>
        <w:tc>
          <w:tcPr>
            <w:tcW w:w="1470" w:type="dxa"/>
            <w:vAlign w:val="bottom"/>
          </w:tcPr>
          <w:p w14:paraId="56219C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282EB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393BE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66075B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4359969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5EF33E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34A71E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722EE7B1" w14:textId="77777777" w:rsidTr="00E17D8B">
        <w:trPr>
          <w:trHeight w:val="330"/>
        </w:trPr>
        <w:tc>
          <w:tcPr>
            <w:tcW w:w="1470" w:type="dxa"/>
            <w:vAlign w:val="bottom"/>
          </w:tcPr>
          <w:p w14:paraId="4A8FE33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D0DAC7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09D72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135080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12705AA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7B5260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2256ACC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0C7B613F" w14:textId="77777777" w:rsidR="00D937F5" w:rsidRPr="0058435C" w:rsidRDefault="00D937F5" w:rsidP="00D937F5">
      <w:pPr>
        <w:ind w:firstLineChars="0" w:firstLine="0"/>
        <w:jc w:val="center"/>
        <w:rPr>
          <w:sz w:val="21"/>
        </w:rPr>
      </w:pPr>
      <w:r w:rsidRPr="0058435C">
        <w:rPr>
          <w:sz w:val="21"/>
        </w:rPr>
        <w:t>Table 3-19  Decision tree model result of dynamic co-existence features</w:t>
      </w:r>
    </w:p>
    <w:p w14:paraId="744E6FBF" w14:textId="77777777" w:rsidR="00D937F5" w:rsidRDefault="00D937F5" w:rsidP="00D937F5">
      <w:pPr>
        <w:pStyle w:val="Heading5"/>
      </w:pPr>
      <w:r>
        <w:t>Random Forest</w:t>
      </w:r>
    </w:p>
    <w:p w14:paraId="0021E5A1"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A40B190" w14:textId="77777777" w:rsidTr="00E17D8B">
        <w:trPr>
          <w:trHeight w:val="330"/>
        </w:trPr>
        <w:tc>
          <w:tcPr>
            <w:tcW w:w="1470" w:type="dxa"/>
          </w:tcPr>
          <w:p w14:paraId="2F73130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AEB11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4CC9FA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91519C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8B319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BFAA4E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99528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1C5DEC2" w14:textId="77777777" w:rsidTr="00E17D8B">
        <w:trPr>
          <w:trHeight w:val="330"/>
        </w:trPr>
        <w:tc>
          <w:tcPr>
            <w:tcW w:w="1470" w:type="dxa"/>
            <w:vAlign w:val="bottom"/>
          </w:tcPr>
          <w:p w14:paraId="5EE8B8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0EABE2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88D53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10DB83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503F4C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276324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218D38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5CCAD054" w14:textId="77777777" w:rsidTr="00E17D8B">
        <w:trPr>
          <w:trHeight w:val="330"/>
        </w:trPr>
        <w:tc>
          <w:tcPr>
            <w:tcW w:w="1470" w:type="dxa"/>
            <w:vAlign w:val="bottom"/>
          </w:tcPr>
          <w:p w14:paraId="5EFF923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D9A1F3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CACD1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3CF10E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6D882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3B1482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CF0CB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403B549D" w14:textId="77777777" w:rsidTr="00E17D8B">
        <w:trPr>
          <w:trHeight w:val="330"/>
        </w:trPr>
        <w:tc>
          <w:tcPr>
            <w:tcW w:w="1470" w:type="dxa"/>
            <w:vAlign w:val="bottom"/>
          </w:tcPr>
          <w:p w14:paraId="6BA712E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38E54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65298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29ABC7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3E0DAD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2DBD8E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C0ED6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31BE3F44" w14:textId="77777777" w:rsidTr="00E17D8B">
        <w:trPr>
          <w:trHeight w:val="330"/>
        </w:trPr>
        <w:tc>
          <w:tcPr>
            <w:tcW w:w="1470" w:type="dxa"/>
            <w:vAlign w:val="bottom"/>
          </w:tcPr>
          <w:p w14:paraId="3F29E3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515F8D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F8D6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434151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3BD282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15E76F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AAAB3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0A9BD5EE" w14:textId="77777777" w:rsidTr="00E17D8B">
        <w:trPr>
          <w:trHeight w:val="330"/>
        </w:trPr>
        <w:tc>
          <w:tcPr>
            <w:tcW w:w="1470" w:type="dxa"/>
            <w:vAlign w:val="bottom"/>
          </w:tcPr>
          <w:p w14:paraId="6A8DD2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DDF6D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6D6C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03F8EF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7FFAAA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4E77E7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690BF3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176AB499" w14:textId="77777777" w:rsidR="00D937F5" w:rsidRPr="0058435C" w:rsidRDefault="00D937F5" w:rsidP="00D937F5">
      <w:pPr>
        <w:ind w:firstLineChars="0" w:firstLine="0"/>
        <w:jc w:val="center"/>
        <w:rPr>
          <w:sz w:val="21"/>
        </w:rPr>
      </w:pPr>
      <w:r w:rsidRPr="0058435C">
        <w:rPr>
          <w:sz w:val="21"/>
        </w:rPr>
        <w:t>Table 3-20 Random forest model result of dynamic co-existence features</w:t>
      </w:r>
    </w:p>
    <w:p w14:paraId="739F20B4" w14:textId="77777777" w:rsidR="00D937F5" w:rsidRDefault="00D937F5" w:rsidP="00D937F5">
      <w:pPr>
        <w:pStyle w:val="Heading5"/>
      </w:pPr>
      <w:r w:rsidRPr="00C03FFD">
        <w:t>Logistic regression</w:t>
      </w:r>
    </w:p>
    <w:p w14:paraId="3AB6926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92BF4B7" w14:textId="77777777" w:rsidTr="00E17D8B">
        <w:trPr>
          <w:trHeight w:val="330"/>
        </w:trPr>
        <w:tc>
          <w:tcPr>
            <w:tcW w:w="1470" w:type="dxa"/>
          </w:tcPr>
          <w:p w14:paraId="091B3A6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9B87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DAD51F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D2F68A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ECE66F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F5026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0D0E69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BCDDB29" w14:textId="77777777" w:rsidTr="00E17D8B">
        <w:trPr>
          <w:trHeight w:val="330"/>
        </w:trPr>
        <w:tc>
          <w:tcPr>
            <w:tcW w:w="1470" w:type="dxa"/>
            <w:vAlign w:val="bottom"/>
          </w:tcPr>
          <w:p w14:paraId="56580EF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B42C9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C4022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63655B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4278EC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34069F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7D2692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05578A7F" w14:textId="77777777" w:rsidTr="00E17D8B">
        <w:trPr>
          <w:trHeight w:val="330"/>
        </w:trPr>
        <w:tc>
          <w:tcPr>
            <w:tcW w:w="1470" w:type="dxa"/>
            <w:vAlign w:val="bottom"/>
          </w:tcPr>
          <w:p w14:paraId="335D9E8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9971A0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CD4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72760DB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35F81B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0A50C7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7F5A2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4B4758B8" w14:textId="77777777" w:rsidTr="00E17D8B">
        <w:trPr>
          <w:trHeight w:val="330"/>
        </w:trPr>
        <w:tc>
          <w:tcPr>
            <w:tcW w:w="1470" w:type="dxa"/>
            <w:vAlign w:val="bottom"/>
          </w:tcPr>
          <w:p w14:paraId="0A68EA9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5FBEB5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C80053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36556A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05F2B1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4A8E75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64FB7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1A356B3A" w14:textId="77777777" w:rsidTr="00E17D8B">
        <w:trPr>
          <w:trHeight w:val="330"/>
        </w:trPr>
        <w:tc>
          <w:tcPr>
            <w:tcW w:w="1470" w:type="dxa"/>
            <w:vAlign w:val="bottom"/>
          </w:tcPr>
          <w:p w14:paraId="0B236D0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91970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00CB7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52DAB1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2AD94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6D59B1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25005E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7584D797" w14:textId="77777777" w:rsidTr="00E17D8B">
        <w:trPr>
          <w:trHeight w:val="330"/>
        </w:trPr>
        <w:tc>
          <w:tcPr>
            <w:tcW w:w="1470" w:type="dxa"/>
            <w:vAlign w:val="bottom"/>
          </w:tcPr>
          <w:p w14:paraId="0E5F620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410E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6E54B4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05866F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117E2F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30E4AC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4FBBDF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044FB731"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013385AE" w14:textId="77777777" w:rsidR="00D937F5" w:rsidRDefault="00D937F5" w:rsidP="00D937F5">
      <w:pPr>
        <w:pStyle w:val="Heading5"/>
        <w:rPr>
          <w:shd w:val="clear" w:color="auto" w:fill="FFFFFF"/>
        </w:rPr>
      </w:pPr>
      <w:r>
        <w:rPr>
          <w:shd w:val="clear" w:color="auto" w:fill="FFFFFF"/>
        </w:rPr>
        <w:t>CNN</w:t>
      </w:r>
    </w:p>
    <w:p w14:paraId="309C2480"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589876F3" w14:textId="77777777" w:rsidTr="00E17D8B">
        <w:trPr>
          <w:trHeight w:val="330"/>
        </w:trPr>
        <w:tc>
          <w:tcPr>
            <w:tcW w:w="1470" w:type="dxa"/>
          </w:tcPr>
          <w:p w14:paraId="7131167E"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338DCDF"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77E00E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7F53FA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697370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226766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CD5ABF6" w14:textId="77777777" w:rsidTr="00E17D8B">
        <w:trPr>
          <w:trHeight w:val="330"/>
        </w:trPr>
        <w:tc>
          <w:tcPr>
            <w:tcW w:w="1470" w:type="dxa"/>
            <w:vAlign w:val="bottom"/>
          </w:tcPr>
          <w:p w14:paraId="6C1830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1AD0F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ACF62C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610D5E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58EBAE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6483BC2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53D6DAB7" w14:textId="77777777" w:rsidTr="00E17D8B">
        <w:trPr>
          <w:trHeight w:val="330"/>
        </w:trPr>
        <w:tc>
          <w:tcPr>
            <w:tcW w:w="1470" w:type="dxa"/>
            <w:vAlign w:val="bottom"/>
          </w:tcPr>
          <w:p w14:paraId="1C32D2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4AF882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D07B3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6B8247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7FF566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04628D6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58899200" w14:textId="77777777" w:rsidTr="00E17D8B">
        <w:trPr>
          <w:trHeight w:val="330"/>
        </w:trPr>
        <w:tc>
          <w:tcPr>
            <w:tcW w:w="1470" w:type="dxa"/>
            <w:vAlign w:val="bottom"/>
          </w:tcPr>
          <w:p w14:paraId="749190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6DA9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CFFD1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7D17F7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B7A0B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340C57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34768270" w14:textId="77777777" w:rsidTr="00E17D8B">
        <w:trPr>
          <w:trHeight w:val="330"/>
        </w:trPr>
        <w:tc>
          <w:tcPr>
            <w:tcW w:w="1470" w:type="dxa"/>
            <w:vAlign w:val="bottom"/>
          </w:tcPr>
          <w:p w14:paraId="30B2E8C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99383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30F78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438D54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1FE358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6FCA06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03EA1F74" w14:textId="77777777" w:rsidTr="00E17D8B">
        <w:trPr>
          <w:trHeight w:val="330"/>
        </w:trPr>
        <w:tc>
          <w:tcPr>
            <w:tcW w:w="1470" w:type="dxa"/>
            <w:vAlign w:val="bottom"/>
          </w:tcPr>
          <w:p w14:paraId="4176CC0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7E952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42D5D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3B7915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2F3F94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3539C2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47C55266" w14:textId="77777777" w:rsidR="00591C82" w:rsidRDefault="00591C82" w:rsidP="00591C82">
      <w:pPr>
        <w:ind w:firstLineChars="0" w:firstLine="0"/>
        <w:rPr>
          <w:sz w:val="21"/>
        </w:rPr>
      </w:pPr>
    </w:p>
    <w:p w14:paraId="77F6E1CD" w14:textId="77777777" w:rsidR="00591C82" w:rsidRDefault="00591C82" w:rsidP="00591C82">
      <w:pPr>
        <w:ind w:firstLineChars="0" w:firstLine="0"/>
        <w:rPr>
          <w:sz w:val="21"/>
        </w:rPr>
      </w:pPr>
    </w:p>
    <w:p w14:paraId="55417201" w14:textId="77777777" w:rsidR="00591C82" w:rsidRDefault="00591C82" w:rsidP="00591C82">
      <w:pPr>
        <w:ind w:firstLineChars="0" w:firstLine="0"/>
        <w:rPr>
          <w:sz w:val="21"/>
        </w:rPr>
      </w:pPr>
    </w:p>
    <w:p w14:paraId="4ABF6602" w14:textId="77777777" w:rsidR="00591C82" w:rsidRDefault="00591C82" w:rsidP="00591C82">
      <w:pPr>
        <w:ind w:firstLineChars="0" w:firstLine="0"/>
        <w:rPr>
          <w:sz w:val="21"/>
        </w:rPr>
      </w:pPr>
    </w:p>
    <w:p w14:paraId="2BB925CE" w14:textId="77777777" w:rsidR="00591C82" w:rsidRDefault="00591C82" w:rsidP="00591C82">
      <w:pPr>
        <w:ind w:firstLineChars="0" w:firstLine="0"/>
        <w:rPr>
          <w:sz w:val="21"/>
        </w:rPr>
      </w:pPr>
    </w:p>
    <w:p w14:paraId="78EC29D2" w14:textId="77777777" w:rsidR="00591C82" w:rsidRDefault="00591C82" w:rsidP="00591C82">
      <w:pPr>
        <w:ind w:firstLineChars="0" w:firstLine="0"/>
        <w:rPr>
          <w:sz w:val="21"/>
        </w:rPr>
      </w:pPr>
    </w:p>
    <w:p w14:paraId="170D6343" w14:textId="77777777" w:rsidR="00591C82" w:rsidRDefault="00591C82" w:rsidP="00591C82">
      <w:pPr>
        <w:ind w:firstLineChars="0" w:firstLine="0"/>
        <w:rPr>
          <w:sz w:val="21"/>
        </w:rPr>
      </w:pPr>
    </w:p>
    <w:p w14:paraId="77A5D27C" w14:textId="77777777" w:rsidR="00591C82" w:rsidRDefault="00591C82" w:rsidP="00591C82">
      <w:pPr>
        <w:ind w:firstLineChars="0" w:firstLine="0"/>
        <w:rPr>
          <w:sz w:val="21"/>
        </w:rPr>
      </w:pPr>
    </w:p>
    <w:p w14:paraId="2F88D463" w14:textId="77777777" w:rsidR="00591C82" w:rsidRDefault="00591C82" w:rsidP="00591C82">
      <w:pPr>
        <w:ind w:firstLineChars="0" w:firstLine="0"/>
        <w:rPr>
          <w:sz w:val="21"/>
        </w:rPr>
      </w:pPr>
    </w:p>
    <w:p w14:paraId="2F489ED3" w14:textId="77777777" w:rsidR="00D937F5" w:rsidRPr="0058435C" w:rsidRDefault="00D937F5" w:rsidP="00591C82">
      <w:pPr>
        <w:ind w:firstLineChars="0" w:firstLine="0"/>
        <w:jc w:val="center"/>
        <w:rPr>
          <w:sz w:val="21"/>
        </w:rPr>
      </w:pPr>
      <w:r w:rsidRPr="0058435C">
        <w:rPr>
          <w:sz w:val="21"/>
        </w:rPr>
        <w:t>Table 3-22  CNN model result of dynamic co-existence features</w:t>
      </w:r>
    </w:p>
    <w:p w14:paraId="1001DBB9" w14:textId="77777777" w:rsidR="00D937F5" w:rsidRDefault="00D937F5" w:rsidP="00D937F5">
      <w:pPr>
        <w:pStyle w:val="Heading5"/>
        <w:rPr>
          <w:rStyle w:val="PageNumber"/>
        </w:rPr>
      </w:pPr>
      <w:r w:rsidRPr="00681699">
        <w:rPr>
          <w:rStyle w:val="PageNumber"/>
        </w:rPr>
        <w:t>RNN</w:t>
      </w:r>
    </w:p>
    <w:p w14:paraId="3256FE3B"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2FEB6BA1" w14:textId="77777777" w:rsidTr="00E17D8B">
        <w:trPr>
          <w:trHeight w:val="330"/>
        </w:trPr>
        <w:tc>
          <w:tcPr>
            <w:tcW w:w="1470" w:type="dxa"/>
          </w:tcPr>
          <w:p w14:paraId="4E63F5D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BDB6C8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BE084E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57CC4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6441C93"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E09255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1802D77C" w14:textId="77777777" w:rsidTr="00E17D8B">
        <w:trPr>
          <w:trHeight w:val="330"/>
        </w:trPr>
        <w:tc>
          <w:tcPr>
            <w:tcW w:w="1470" w:type="dxa"/>
            <w:vAlign w:val="bottom"/>
          </w:tcPr>
          <w:p w14:paraId="758CC9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51038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A6745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76DE9E8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557411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60DCF72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7C5C5264" w14:textId="77777777" w:rsidTr="00E17D8B">
        <w:trPr>
          <w:trHeight w:val="330"/>
        </w:trPr>
        <w:tc>
          <w:tcPr>
            <w:tcW w:w="1470" w:type="dxa"/>
            <w:vAlign w:val="bottom"/>
          </w:tcPr>
          <w:p w14:paraId="40115F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58E641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2A21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503692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58A899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572332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64076CC0" w14:textId="77777777" w:rsidTr="00E17D8B">
        <w:trPr>
          <w:trHeight w:val="330"/>
        </w:trPr>
        <w:tc>
          <w:tcPr>
            <w:tcW w:w="1470" w:type="dxa"/>
            <w:vAlign w:val="bottom"/>
          </w:tcPr>
          <w:p w14:paraId="7CD1B8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4B1D8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D0B7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33135B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089EE0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520D51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7AA2511E" w14:textId="77777777" w:rsidTr="00E17D8B">
        <w:trPr>
          <w:trHeight w:val="330"/>
        </w:trPr>
        <w:tc>
          <w:tcPr>
            <w:tcW w:w="1470" w:type="dxa"/>
            <w:vAlign w:val="bottom"/>
          </w:tcPr>
          <w:p w14:paraId="0BE3EEB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24900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A6EB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6FA761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034ADD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6A0FC91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6A220700" w14:textId="77777777" w:rsidTr="00E17D8B">
        <w:trPr>
          <w:trHeight w:val="330"/>
        </w:trPr>
        <w:tc>
          <w:tcPr>
            <w:tcW w:w="1470" w:type="dxa"/>
            <w:vAlign w:val="bottom"/>
          </w:tcPr>
          <w:p w14:paraId="400EF3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B2458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A228D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6AA70D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25B9DB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662D12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36737E77" w14:textId="77777777" w:rsidR="00D937F5" w:rsidRDefault="00D937F5" w:rsidP="00D937F5">
      <w:pPr>
        <w:ind w:firstLine="480"/>
      </w:pPr>
    </w:p>
    <w:p w14:paraId="07C7718D" w14:textId="77777777" w:rsidR="00D937F5" w:rsidRDefault="00D937F5" w:rsidP="00D937F5">
      <w:pPr>
        <w:ind w:firstLine="480"/>
      </w:pPr>
    </w:p>
    <w:p w14:paraId="095BEB4B" w14:textId="77777777" w:rsidR="00D937F5" w:rsidRDefault="00D937F5" w:rsidP="00D937F5">
      <w:pPr>
        <w:ind w:firstLine="480"/>
      </w:pPr>
    </w:p>
    <w:p w14:paraId="265E5126" w14:textId="77777777" w:rsidR="00D937F5" w:rsidRDefault="00D937F5" w:rsidP="00D937F5">
      <w:pPr>
        <w:ind w:firstLine="480"/>
      </w:pPr>
    </w:p>
    <w:p w14:paraId="0B5BDB6D" w14:textId="77777777" w:rsidR="00D937F5" w:rsidRDefault="00D937F5" w:rsidP="00D937F5">
      <w:pPr>
        <w:ind w:firstLine="480"/>
      </w:pPr>
    </w:p>
    <w:p w14:paraId="5DFD960D" w14:textId="77777777" w:rsidR="00D937F5" w:rsidRDefault="00D937F5" w:rsidP="00D937F5">
      <w:pPr>
        <w:ind w:firstLine="480"/>
      </w:pPr>
    </w:p>
    <w:p w14:paraId="64724610" w14:textId="77777777" w:rsidR="00D937F5" w:rsidRDefault="00D937F5" w:rsidP="00D937F5">
      <w:pPr>
        <w:ind w:firstLine="480"/>
      </w:pPr>
    </w:p>
    <w:p w14:paraId="0EF6CFBF" w14:textId="77777777" w:rsidR="00D937F5" w:rsidRDefault="00D937F5" w:rsidP="00D937F5">
      <w:pPr>
        <w:ind w:firstLineChars="0" w:firstLine="0"/>
      </w:pPr>
    </w:p>
    <w:p w14:paraId="2D8C967F" w14:textId="77777777" w:rsidR="00D937F5" w:rsidRPr="005C3649" w:rsidRDefault="00D937F5" w:rsidP="00D937F5">
      <w:pPr>
        <w:ind w:firstLineChars="0" w:firstLine="0"/>
        <w:jc w:val="center"/>
        <w:rPr>
          <w:szCs w:val="24"/>
        </w:rPr>
      </w:pPr>
      <w:r w:rsidRPr="0058435C">
        <w:rPr>
          <w:sz w:val="21"/>
        </w:rPr>
        <w:t>Table 3-23  RNN model result of dynamic co-existence feature</w:t>
      </w:r>
      <w:r w:rsidRPr="005C3649">
        <w:rPr>
          <w:szCs w:val="24"/>
        </w:rPr>
        <w:t>s</w:t>
      </w:r>
    </w:p>
    <w:p w14:paraId="05766440" w14:textId="77777777" w:rsidR="00D937F5" w:rsidRDefault="00D937F5" w:rsidP="00D937F5">
      <w:pPr>
        <w:pStyle w:val="Heading5"/>
      </w:pPr>
      <w:r>
        <w:t>ANN</w:t>
      </w:r>
    </w:p>
    <w:p w14:paraId="29F0A41F"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4F113B20" w14:textId="77777777" w:rsidTr="00E17D8B">
        <w:trPr>
          <w:trHeight w:val="330"/>
        </w:trPr>
        <w:tc>
          <w:tcPr>
            <w:tcW w:w="1470" w:type="dxa"/>
          </w:tcPr>
          <w:p w14:paraId="0FD50DE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B84470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A633D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F1F4D1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EDE507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11C1B38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57DC1C1" w14:textId="77777777" w:rsidTr="00E17D8B">
        <w:trPr>
          <w:trHeight w:val="330"/>
        </w:trPr>
        <w:tc>
          <w:tcPr>
            <w:tcW w:w="1470" w:type="dxa"/>
            <w:vAlign w:val="bottom"/>
          </w:tcPr>
          <w:p w14:paraId="631628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429C7B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1DFFB9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8C2D1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64DBB9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5C5D61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06269BE4" w14:textId="77777777" w:rsidTr="00E17D8B">
        <w:trPr>
          <w:trHeight w:val="330"/>
        </w:trPr>
        <w:tc>
          <w:tcPr>
            <w:tcW w:w="1470" w:type="dxa"/>
            <w:vAlign w:val="bottom"/>
          </w:tcPr>
          <w:p w14:paraId="447EB9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C9184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59413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1CBB79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5F2654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5C716B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397E12EE" w14:textId="77777777" w:rsidTr="00E17D8B">
        <w:trPr>
          <w:trHeight w:val="330"/>
        </w:trPr>
        <w:tc>
          <w:tcPr>
            <w:tcW w:w="1470" w:type="dxa"/>
            <w:vAlign w:val="bottom"/>
          </w:tcPr>
          <w:p w14:paraId="12372C5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9AC7CB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3854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210FFB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7D2FBD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2B88C8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D5CBE9C" w14:textId="77777777" w:rsidTr="00E17D8B">
        <w:trPr>
          <w:trHeight w:val="330"/>
        </w:trPr>
        <w:tc>
          <w:tcPr>
            <w:tcW w:w="1470" w:type="dxa"/>
            <w:vAlign w:val="bottom"/>
          </w:tcPr>
          <w:p w14:paraId="34A90E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4A4D0F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F2B1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669B3C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C5E2B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73B40C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72540059" w14:textId="77777777" w:rsidTr="00E17D8B">
        <w:trPr>
          <w:trHeight w:val="330"/>
        </w:trPr>
        <w:tc>
          <w:tcPr>
            <w:tcW w:w="1470" w:type="dxa"/>
            <w:vAlign w:val="bottom"/>
          </w:tcPr>
          <w:p w14:paraId="4A095D4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44C81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614C0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453324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55F9BC5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68BB3E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1B9E47A0" w14:textId="77777777" w:rsidR="00D937F5" w:rsidRDefault="00D937F5" w:rsidP="00D937F5">
      <w:pPr>
        <w:ind w:firstLineChars="0" w:firstLine="0"/>
      </w:pPr>
    </w:p>
    <w:p w14:paraId="222E912E" w14:textId="77777777" w:rsidR="00D937F5" w:rsidRPr="0058435C" w:rsidRDefault="00D937F5" w:rsidP="00D937F5">
      <w:pPr>
        <w:ind w:firstLine="420"/>
        <w:jc w:val="center"/>
        <w:rPr>
          <w:sz w:val="21"/>
        </w:rPr>
      </w:pPr>
      <w:r w:rsidRPr="0058435C">
        <w:rPr>
          <w:sz w:val="21"/>
        </w:rPr>
        <w:t>Table 3-24  ANN model result of dynamic co-existence features</w:t>
      </w:r>
    </w:p>
    <w:p w14:paraId="6F845332" w14:textId="77777777" w:rsidR="00D937F5" w:rsidRDefault="00D937F5" w:rsidP="00D937F5">
      <w:pPr>
        <w:pStyle w:val="Heading4"/>
      </w:pPr>
      <w:r>
        <w:t>Malgenome, API Calls Dynamic Co-existence Features Result</w:t>
      </w:r>
    </w:p>
    <w:p w14:paraId="42789BED" w14:textId="77777777" w:rsidR="00D937F5" w:rsidRDefault="00D937F5" w:rsidP="00D937F5">
      <w:pPr>
        <w:pStyle w:val="Heading5"/>
      </w:pPr>
      <w:r>
        <w:t>Decision tree</w:t>
      </w:r>
    </w:p>
    <w:p w14:paraId="2802A931"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6EF2578" w14:textId="77777777" w:rsidTr="00E17D8B">
        <w:trPr>
          <w:trHeight w:val="330"/>
        </w:trPr>
        <w:tc>
          <w:tcPr>
            <w:tcW w:w="1470" w:type="dxa"/>
          </w:tcPr>
          <w:p w14:paraId="09218B5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EAD6C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A3E72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8ADFE3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5FD3DD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F3B63F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476A6F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E3F6298" w14:textId="77777777" w:rsidTr="00E17D8B">
        <w:trPr>
          <w:trHeight w:val="330"/>
        </w:trPr>
        <w:tc>
          <w:tcPr>
            <w:tcW w:w="1470" w:type="dxa"/>
            <w:vAlign w:val="bottom"/>
          </w:tcPr>
          <w:p w14:paraId="5F7D561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5CA6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B7E40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570CE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53A14C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DFE4D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4FE4F95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1A97BD77" w14:textId="77777777" w:rsidTr="00E17D8B">
        <w:trPr>
          <w:trHeight w:val="330"/>
        </w:trPr>
        <w:tc>
          <w:tcPr>
            <w:tcW w:w="1470" w:type="dxa"/>
            <w:vAlign w:val="bottom"/>
          </w:tcPr>
          <w:p w14:paraId="00B613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41F64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34CD60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55BCABE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421BAE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3AFFB9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7F73DA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27401B04" w14:textId="77777777" w:rsidTr="00E17D8B">
        <w:trPr>
          <w:trHeight w:val="330"/>
        </w:trPr>
        <w:tc>
          <w:tcPr>
            <w:tcW w:w="1470" w:type="dxa"/>
            <w:vAlign w:val="bottom"/>
          </w:tcPr>
          <w:p w14:paraId="4A4C49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BB3950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36991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6412DD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42B8CC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4686F1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41EC74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508B5467" w14:textId="77777777" w:rsidTr="00E17D8B">
        <w:trPr>
          <w:trHeight w:val="330"/>
        </w:trPr>
        <w:tc>
          <w:tcPr>
            <w:tcW w:w="1470" w:type="dxa"/>
            <w:vAlign w:val="bottom"/>
          </w:tcPr>
          <w:p w14:paraId="6159417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8316A5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AC96B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7C3FAC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31D659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0742887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1E7A2F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45275890" w14:textId="77777777" w:rsidTr="00E17D8B">
        <w:trPr>
          <w:trHeight w:val="330"/>
        </w:trPr>
        <w:tc>
          <w:tcPr>
            <w:tcW w:w="1470" w:type="dxa"/>
            <w:vAlign w:val="bottom"/>
          </w:tcPr>
          <w:p w14:paraId="0C31DDD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017721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E7FD9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19C90A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0B21B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5BE4093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564236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117D7211" w14:textId="77777777" w:rsidR="00D937F5" w:rsidRPr="00BA231C" w:rsidRDefault="00D937F5" w:rsidP="00D937F5">
      <w:pPr>
        <w:ind w:firstLineChars="0" w:firstLine="0"/>
        <w:jc w:val="center"/>
        <w:rPr>
          <w:sz w:val="21"/>
        </w:rPr>
      </w:pPr>
      <w:r w:rsidRPr="00BA231C">
        <w:rPr>
          <w:sz w:val="21"/>
        </w:rPr>
        <w:t>Table 3-25  Decision tree model result of dynamic co-existence features</w:t>
      </w:r>
    </w:p>
    <w:p w14:paraId="148DC348" w14:textId="77777777" w:rsidR="00D937F5" w:rsidRDefault="00D937F5" w:rsidP="00D937F5">
      <w:pPr>
        <w:pStyle w:val="Heading5"/>
      </w:pPr>
      <w:r>
        <w:t>Random Forest</w:t>
      </w:r>
    </w:p>
    <w:p w14:paraId="1D89511D"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C02A561" w14:textId="77777777" w:rsidTr="00E17D8B">
        <w:trPr>
          <w:trHeight w:val="330"/>
        </w:trPr>
        <w:tc>
          <w:tcPr>
            <w:tcW w:w="1470" w:type="dxa"/>
          </w:tcPr>
          <w:p w14:paraId="37F9829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14293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27DB9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380AB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CFEDE5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8A3EE9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404176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B104942" w14:textId="77777777" w:rsidTr="00E17D8B">
        <w:trPr>
          <w:trHeight w:val="330"/>
        </w:trPr>
        <w:tc>
          <w:tcPr>
            <w:tcW w:w="1470" w:type="dxa"/>
            <w:vAlign w:val="bottom"/>
          </w:tcPr>
          <w:p w14:paraId="0C8F67B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48A732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6F93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1985FF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4494B9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18AFAC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266FD3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02A5622" w14:textId="77777777" w:rsidTr="00E17D8B">
        <w:trPr>
          <w:trHeight w:val="330"/>
        </w:trPr>
        <w:tc>
          <w:tcPr>
            <w:tcW w:w="1470" w:type="dxa"/>
            <w:vAlign w:val="bottom"/>
          </w:tcPr>
          <w:p w14:paraId="2AD7385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D98AF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59967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691BF54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709E2A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7ED7B5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345E49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7DEE2629" w14:textId="77777777" w:rsidTr="00E17D8B">
        <w:trPr>
          <w:trHeight w:val="330"/>
        </w:trPr>
        <w:tc>
          <w:tcPr>
            <w:tcW w:w="1470" w:type="dxa"/>
            <w:vAlign w:val="bottom"/>
          </w:tcPr>
          <w:p w14:paraId="133729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64C447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6EB67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3FF3D35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07FEDB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573437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093629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6A93E6D7" w14:textId="77777777" w:rsidTr="00E17D8B">
        <w:trPr>
          <w:trHeight w:val="330"/>
        </w:trPr>
        <w:tc>
          <w:tcPr>
            <w:tcW w:w="1470" w:type="dxa"/>
            <w:vAlign w:val="bottom"/>
          </w:tcPr>
          <w:p w14:paraId="343AF5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4F4532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C27A47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57DC34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35CE6E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4B759F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7A675E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1B2C006A" w14:textId="77777777" w:rsidTr="00E17D8B">
        <w:trPr>
          <w:trHeight w:val="330"/>
        </w:trPr>
        <w:tc>
          <w:tcPr>
            <w:tcW w:w="1470" w:type="dxa"/>
            <w:vAlign w:val="bottom"/>
          </w:tcPr>
          <w:p w14:paraId="470BBC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85966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8C475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73E3599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73F0FD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7F41A2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13F0E2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0218A38D" w14:textId="77777777" w:rsidR="00D937F5" w:rsidRPr="00BA231C" w:rsidRDefault="00D937F5" w:rsidP="00D937F5">
      <w:pPr>
        <w:ind w:firstLineChars="0" w:firstLine="0"/>
        <w:jc w:val="center"/>
        <w:rPr>
          <w:sz w:val="21"/>
        </w:rPr>
      </w:pPr>
      <w:r w:rsidRPr="00BA231C">
        <w:rPr>
          <w:sz w:val="21"/>
        </w:rPr>
        <w:t>Table 3-26  Random Forest model result of dynamic co-existence features</w:t>
      </w:r>
    </w:p>
    <w:p w14:paraId="0646FED1" w14:textId="77777777" w:rsidR="00D937F5" w:rsidRDefault="00D937F5" w:rsidP="00D937F5">
      <w:pPr>
        <w:pStyle w:val="Heading5"/>
      </w:pPr>
      <w:r w:rsidRPr="00C03FFD">
        <w:t>Logistic regression</w:t>
      </w:r>
    </w:p>
    <w:p w14:paraId="6CAA39F1"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6FDE744" w14:textId="77777777" w:rsidTr="00E17D8B">
        <w:trPr>
          <w:trHeight w:val="330"/>
        </w:trPr>
        <w:tc>
          <w:tcPr>
            <w:tcW w:w="1470" w:type="dxa"/>
          </w:tcPr>
          <w:p w14:paraId="597DD53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B6987A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A86085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2FB5A1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FBCAFD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4B3035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29486A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B9E876D" w14:textId="77777777" w:rsidTr="00E17D8B">
        <w:trPr>
          <w:trHeight w:val="330"/>
        </w:trPr>
        <w:tc>
          <w:tcPr>
            <w:tcW w:w="1470" w:type="dxa"/>
            <w:vAlign w:val="bottom"/>
          </w:tcPr>
          <w:p w14:paraId="359E038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9FB2EF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4464F9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186735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4A72042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13173A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7D204FB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443E5AD5" w14:textId="77777777" w:rsidTr="00E17D8B">
        <w:trPr>
          <w:trHeight w:val="330"/>
        </w:trPr>
        <w:tc>
          <w:tcPr>
            <w:tcW w:w="1470" w:type="dxa"/>
            <w:vAlign w:val="bottom"/>
          </w:tcPr>
          <w:p w14:paraId="6BBE551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FD3FE5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2D060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0F0127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3A6047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1A967AB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9ED6B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04FDAF78" w14:textId="77777777" w:rsidTr="00E17D8B">
        <w:trPr>
          <w:trHeight w:val="330"/>
        </w:trPr>
        <w:tc>
          <w:tcPr>
            <w:tcW w:w="1470" w:type="dxa"/>
            <w:vAlign w:val="bottom"/>
          </w:tcPr>
          <w:p w14:paraId="272F86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54216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3750DC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2C9D98A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34F61B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609B3E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3ECACBE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0F8A00D0" w14:textId="77777777" w:rsidTr="00E17D8B">
        <w:trPr>
          <w:trHeight w:val="330"/>
        </w:trPr>
        <w:tc>
          <w:tcPr>
            <w:tcW w:w="1470" w:type="dxa"/>
            <w:vAlign w:val="bottom"/>
          </w:tcPr>
          <w:p w14:paraId="134151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BEC23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D09940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338160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056128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7B6A3A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3540BC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16D7C5F2" w14:textId="77777777" w:rsidTr="00E17D8B">
        <w:trPr>
          <w:trHeight w:val="330"/>
        </w:trPr>
        <w:tc>
          <w:tcPr>
            <w:tcW w:w="1470" w:type="dxa"/>
            <w:vAlign w:val="bottom"/>
          </w:tcPr>
          <w:p w14:paraId="3C4DE3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3106D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839CDB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5C95A1F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7372B1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12060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C93A2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6ED183BE" w14:textId="77777777" w:rsidR="00D937F5" w:rsidRPr="00E65BF0" w:rsidRDefault="00D937F5" w:rsidP="00D937F5">
      <w:pPr>
        <w:ind w:firstLineChars="0" w:firstLine="0"/>
        <w:jc w:val="center"/>
        <w:rPr>
          <w:szCs w:val="24"/>
        </w:rPr>
      </w:pPr>
      <w:r w:rsidRPr="00E65BF0">
        <w:rPr>
          <w:szCs w:val="24"/>
        </w:rPr>
        <w:t>Table 3-27  Logistic regression model result of dynamic co-existence features</w:t>
      </w:r>
    </w:p>
    <w:p w14:paraId="76B7FE04" w14:textId="77777777" w:rsidR="00D937F5" w:rsidRDefault="00D937F5" w:rsidP="00D937F5">
      <w:pPr>
        <w:pStyle w:val="Heading5"/>
        <w:rPr>
          <w:shd w:val="clear" w:color="auto" w:fill="FFFFFF"/>
        </w:rPr>
      </w:pPr>
      <w:r>
        <w:rPr>
          <w:shd w:val="clear" w:color="auto" w:fill="FFFFFF"/>
        </w:rPr>
        <w:t>CNN</w:t>
      </w:r>
    </w:p>
    <w:p w14:paraId="0B98D22C"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D937F5" w:rsidRPr="00AD1761" w14:paraId="69C8D75A" w14:textId="77777777" w:rsidTr="00E17D8B">
        <w:trPr>
          <w:trHeight w:val="330"/>
        </w:trPr>
        <w:tc>
          <w:tcPr>
            <w:tcW w:w="1470" w:type="dxa"/>
          </w:tcPr>
          <w:p w14:paraId="00C39910"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AD39B5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2FADF4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D546C4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AC9BBB4"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1832A3F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2C10D35" w14:textId="77777777" w:rsidTr="00E17D8B">
        <w:trPr>
          <w:trHeight w:val="330"/>
        </w:trPr>
        <w:tc>
          <w:tcPr>
            <w:tcW w:w="1470" w:type="dxa"/>
            <w:vAlign w:val="bottom"/>
          </w:tcPr>
          <w:p w14:paraId="58FA80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D1B8CD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4F6BCC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48B583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767FB19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1BCD6C5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4274AD33" w14:textId="77777777" w:rsidTr="00E17D8B">
        <w:trPr>
          <w:trHeight w:val="330"/>
        </w:trPr>
        <w:tc>
          <w:tcPr>
            <w:tcW w:w="1470" w:type="dxa"/>
            <w:vAlign w:val="bottom"/>
          </w:tcPr>
          <w:p w14:paraId="3324836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AD27F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87442B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3F2FBE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25A23BF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5BE385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0EF7EFF6" w14:textId="77777777" w:rsidTr="00E17D8B">
        <w:trPr>
          <w:trHeight w:val="330"/>
        </w:trPr>
        <w:tc>
          <w:tcPr>
            <w:tcW w:w="1470" w:type="dxa"/>
            <w:vAlign w:val="bottom"/>
          </w:tcPr>
          <w:p w14:paraId="112557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08A03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9AEE4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35721FA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763416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4761D3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E2C8D21" w14:textId="77777777" w:rsidTr="00E17D8B">
        <w:trPr>
          <w:trHeight w:val="330"/>
        </w:trPr>
        <w:tc>
          <w:tcPr>
            <w:tcW w:w="1470" w:type="dxa"/>
            <w:vAlign w:val="bottom"/>
          </w:tcPr>
          <w:p w14:paraId="58BD662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50543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5ED3C1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5926A5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3A98CE7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13361E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714083C7" w14:textId="77777777" w:rsidTr="00E17D8B">
        <w:trPr>
          <w:trHeight w:val="330"/>
        </w:trPr>
        <w:tc>
          <w:tcPr>
            <w:tcW w:w="1470" w:type="dxa"/>
            <w:vAlign w:val="bottom"/>
          </w:tcPr>
          <w:p w14:paraId="2E2EF6B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ABCA30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1C617E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778F0D9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460A626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176DFA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530C6B25" w14:textId="77777777" w:rsidR="00D937F5" w:rsidRDefault="00D937F5" w:rsidP="00D937F5">
      <w:pPr>
        <w:ind w:firstLineChars="0" w:firstLine="0"/>
      </w:pPr>
    </w:p>
    <w:p w14:paraId="1E773C0A" w14:textId="77777777" w:rsidR="00D937F5" w:rsidRDefault="00D937F5" w:rsidP="00D937F5">
      <w:pPr>
        <w:ind w:firstLineChars="0" w:firstLine="0"/>
        <w:jc w:val="center"/>
        <w:rPr>
          <w:sz w:val="21"/>
        </w:rPr>
      </w:pPr>
    </w:p>
    <w:p w14:paraId="5F471E0D" w14:textId="77777777" w:rsidR="00D937F5" w:rsidRDefault="00D937F5" w:rsidP="00D937F5">
      <w:pPr>
        <w:ind w:firstLineChars="0" w:firstLine="0"/>
        <w:jc w:val="center"/>
        <w:rPr>
          <w:sz w:val="21"/>
        </w:rPr>
      </w:pPr>
    </w:p>
    <w:p w14:paraId="4658D16F" w14:textId="77777777" w:rsidR="00D937F5" w:rsidRDefault="00D937F5" w:rsidP="00D937F5">
      <w:pPr>
        <w:ind w:firstLineChars="0" w:firstLine="0"/>
        <w:jc w:val="center"/>
        <w:rPr>
          <w:sz w:val="21"/>
        </w:rPr>
      </w:pPr>
    </w:p>
    <w:p w14:paraId="58675AB3" w14:textId="77777777" w:rsidR="00D937F5" w:rsidRDefault="00D937F5" w:rsidP="00D937F5">
      <w:pPr>
        <w:ind w:firstLineChars="0" w:firstLine="0"/>
        <w:jc w:val="center"/>
        <w:rPr>
          <w:sz w:val="21"/>
        </w:rPr>
      </w:pPr>
    </w:p>
    <w:p w14:paraId="100F7AE5" w14:textId="77777777" w:rsidR="00D937F5" w:rsidRDefault="00D937F5" w:rsidP="00D937F5">
      <w:pPr>
        <w:ind w:firstLineChars="0" w:firstLine="0"/>
        <w:jc w:val="center"/>
        <w:rPr>
          <w:sz w:val="21"/>
        </w:rPr>
      </w:pPr>
    </w:p>
    <w:p w14:paraId="3CEA4BF4" w14:textId="77777777" w:rsidR="00D937F5" w:rsidRDefault="00D937F5" w:rsidP="00D937F5">
      <w:pPr>
        <w:ind w:firstLineChars="0" w:firstLine="0"/>
        <w:jc w:val="center"/>
        <w:rPr>
          <w:sz w:val="21"/>
        </w:rPr>
      </w:pPr>
    </w:p>
    <w:p w14:paraId="0370A24A" w14:textId="77777777" w:rsidR="00D937F5" w:rsidRDefault="00D937F5" w:rsidP="00D937F5">
      <w:pPr>
        <w:ind w:firstLineChars="0" w:firstLine="0"/>
        <w:jc w:val="center"/>
        <w:rPr>
          <w:sz w:val="21"/>
        </w:rPr>
      </w:pPr>
    </w:p>
    <w:p w14:paraId="130EB1C6" w14:textId="77777777" w:rsidR="00D937F5" w:rsidRDefault="00D937F5" w:rsidP="00D937F5">
      <w:pPr>
        <w:ind w:firstLineChars="0" w:firstLine="0"/>
        <w:jc w:val="center"/>
        <w:rPr>
          <w:sz w:val="21"/>
        </w:rPr>
      </w:pPr>
    </w:p>
    <w:p w14:paraId="35C6B7F2"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238B8F8A" w14:textId="77777777" w:rsidR="00D937F5" w:rsidRDefault="00D937F5" w:rsidP="00D937F5">
      <w:pPr>
        <w:pStyle w:val="Heading5"/>
        <w:rPr>
          <w:rStyle w:val="PageNumber"/>
        </w:rPr>
      </w:pPr>
      <w:r w:rsidRPr="00681699">
        <w:rPr>
          <w:rStyle w:val="PageNumber"/>
        </w:rPr>
        <w:t>RNN</w:t>
      </w:r>
    </w:p>
    <w:p w14:paraId="3C0E65B1"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572F44AB" w14:textId="77777777" w:rsidTr="00E17D8B">
        <w:trPr>
          <w:trHeight w:val="330"/>
        </w:trPr>
        <w:tc>
          <w:tcPr>
            <w:tcW w:w="1470" w:type="dxa"/>
          </w:tcPr>
          <w:p w14:paraId="0F6018D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A6766D"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11A30E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4D1F63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5DE7019"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17F2EB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3A893C1" w14:textId="77777777" w:rsidTr="00E17D8B">
        <w:trPr>
          <w:trHeight w:val="330"/>
        </w:trPr>
        <w:tc>
          <w:tcPr>
            <w:tcW w:w="1470" w:type="dxa"/>
            <w:vAlign w:val="bottom"/>
          </w:tcPr>
          <w:p w14:paraId="4B6A44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6D061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32F58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0A584E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78BE31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337391A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69769BBE" w14:textId="77777777" w:rsidTr="00E17D8B">
        <w:trPr>
          <w:trHeight w:val="330"/>
        </w:trPr>
        <w:tc>
          <w:tcPr>
            <w:tcW w:w="1470" w:type="dxa"/>
            <w:vAlign w:val="bottom"/>
          </w:tcPr>
          <w:p w14:paraId="2539414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0895B6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084D49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12DB77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0874CB4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03A845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05F1E806" w14:textId="77777777" w:rsidTr="00E17D8B">
        <w:trPr>
          <w:trHeight w:val="330"/>
        </w:trPr>
        <w:tc>
          <w:tcPr>
            <w:tcW w:w="1470" w:type="dxa"/>
            <w:vAlign w:val="bottom"/>
          </w:tcPr>
          <w:p w14:paraId="0641B7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23886F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6D9D68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4AB5288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22E0B5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21A9B0D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50A6C52A" w14:textId="77777777" w:rsidTr="00E17D8B">
        <w:trPr>
          <w:trHeight w:val="330"/>
        </w:trPr>
        <w:tc>
          <w:tcPr>
            <w:tcW w:w="1470" w:type="dxa"/>
            <w:vAlign w:val="bottom"/>
          </w:tcPr>
          <w:p w14:paraId="2C5EDF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EAA9FB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2BDEF2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4B8D2D9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021B0C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62B83A7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7D4D09D3" w14:textId="77777777" w:rsidTr="00E17D8B">
        <w:trPr>
          <w:trHeight w:val="330"/>
        </w:trPr>
        <w:tc>
          <w:tcPr>
            <w:tcW w:w="1470" w:type="dxa"/>
            <w:vAlign w:val="bottom"/>
          </w:tcPr>
          <w:p w14:paraId="28E6AB0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43B41E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05BC3A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3B6EF4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2A9685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6B8C37F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0F7EDBEA" w14:textId="77777777" w:rsidR="00D937F5" w:rsidRDefault="00D937F5" w:rsidP="00D937F5">
      <w:pPr>
        <w:ind w:firstLine="480"/>
      </w:pPr>
    </w:p>
    <w:p w14:paraId="10C76804" w14:textId="77777777" w:rsidR="00D937F5" w:rsidRDefault="00D937F5" w:rsidP="00D937F5">
      <w:pPr>
        <w:ind w:firstLineChars="0" w:firstLine="0"/>
        <w:jc w:val="center"/>
        <w:rPr>
          <w:sz w:val="21"/>
        </w:rPr>
      </w:pPr>
    </w:p>
    <w:p w14:paraId="4CEE2A48" w14:textId="77777777" w:rsidR="00D937F5" w:rsidRDefault="00D937F5" w:rsidP="00D937F5">
      <w:pPr>
        <w:ind w:firstLineChars="0" w:firstLine="0"/>
        <w:jc w:val="center"/>
        <w:rPr>
          <w:sz w:val="21"/>
        </w:rPr>
      </w:pPr>
    </w:p>
    <w:p w14:paraId="67D8FB46" w14:textId="77777777" w:rsidR="00D937F5" w:rsidRDefault="00D937F5" w:rsidP="00D937F5">
      <w:pPr>
        <w:ind w:firstLineChars="0" w:firstLine="0"/>
        <w:jc w:val="center"/>
        <w:rPr>
          <w:sz w:val="21"/>
        </w:rPr>
      </w:pPr>
    </w:p>
    <w:p w14:paraId="0A2C9495" w14:textId="77777777" w:rsidR="00D937F5" w:rsidRDefault="00D937F5" w:rsidP="00D937F5">
      <w:pPr>
        <w:ind w:firstLineChars="0" w:firstLine="0"/>
        <w:jc w:val="center"/>
        <w:rPr>
          <w:sz w:val="21"/>
        </w:rPr>
      </w:pPr>
    </w:p>
    <w:p w14:paraId="6B4CDE09" w14:textId="77777777" w:rsidR="00D937F5" w:rsidRDefault="00D937F5" w:rsidP="00D937F5">
      <w:pPr>
        <w:ind w:firstLineChars="0" w:firstLine="0"/>
        <w:jc w:val="center"/>
        <w:rPr>
          <w:sz w:val="21"/>
        </w:rPr>
      </w:pPr>
    </w:p>
    <w:p w14:paraId="7EEEEB2A" w14:textId="77777777" w:rsidR="00D937F5" w:rsidRDefault="00D937F5" w:rsidP="00D937F5">
      <w:pPr>
        <w:ind w:firstLineChars="0" w:firstLine="0"/>
        <w:jc w:val="center"/>
        <w:rPr>
          <w:sz w:val="21"/>
        </w:rPr>
      </w:pPr>
    </w:p>
    <w:p w14:paraId="2EC099AD" w14:textId="77777777" w:rsidR="00D937F5" w:rsidRDefault="00D937F5" w:rsidP="00D937F5">
      <w:pPr>
        <w:ind w:firstLineChars="0" w:firstLine="0"/>
        <w:jc w:val="center"/>
        <w:rPr>
          <w:sz w:val="21"/>
        </w:rPr>
      </w:pPr>
    </w:p>
    <w:p w14:paraId="2DD45F96" w14:textId="77777777" w:rsidR="00D937F5" w:rsidRDefault="00D937F5" w:rsidP="00D937F5">
      <w:pPr>
        <w:ind w:firstLineChars="0" w:firstLine="0"/>
        <w:jc w:val="center"/>
        <w:rPr>
          <w:sz w:val="21"/>
        </w:rPr>
      </w:pPr>
    </w:p>
    <w:p w14:paraId="4763B9E2"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57DEFC60" w14:textId="77777777" w:rsidR="00D937F5" w:rsidRDefault="00D937F5" w:rsidP="00D937F5">
      <w:pPr>
        <w:pStyle w:val="Heading5"/>
      </w:pPr>
      <w:r>
        <w:t>ANN</w:t>
      </w:r>
    </w:p>
    <w:p w14:paraId="2084D095"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D937F5" w:rsidRPr="00AD1761" w14:paraId="75FF5A8B" w14:textId="77777777" w:rsidTr="00E17D8B">
        <w:trPr>
          <w:trHeight w:val="330"/>
        </w:trPr>
        <w:tc>
          <w:tcPr>
            <w:tcW w:w="1470" w:type="dxa"/>
          </w:tcPr>
          <w:p w14:paraId="2242B893"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AFAE1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2B6047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BD622E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1067B79"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BB8C3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0571541E" w14:textId="77777777" w:rsidTr="00E17D8B">
        <w:trPr>
          <w:trHeight w:val="330"/>
        </w:trPr>
        <w:tc>
          <w:tcPr>
            <w:tcW w:w="1470" w:type="dxa"/>
            <w:vAlign w:val="bottom"/>
          </w:tcPr>
          <w:p w14:paraId="60417FA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4BCB1EE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A6E74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0A7AABE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1F2287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0AAF62E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56CBDBF2" w14:textId="77777777" w:rsidTr="00E17D8B">
        <w:trPr>
          <w:trHeight w:val="330"/>
        </w:trPr>
        <w:tc>
          <w:tcPr>
            <w:tcW w:w="1470" w:type="dxa"/>
            <w:vAlign w:val="bottom"/>
          </w:tcPr>
          <w:p w14:paraId="67B4B87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1B15CEE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2EB0333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38A8912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35D5616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56069D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6BC677DD" w14:textId="77777777" w:rsidTr="00E17D8B">
        <w:trPr>
          <w:trHeight w:val="330"/>
        </w:trPr>
        <w:tc>
          <w:tcPr>
            <w:tcW w:w="1470" w:type="dxa"/>
            <w:vAlign w:val="bottom"/>
          </w:tcPr>
          <w:p w14:paraId="65C1AD2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521B99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07CEBED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217CF46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51B8341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2B3EE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6172F611" w14:textId="77777777" w:rsidTr="00E17D8B">
        <w:trPr>
          <w:trHeight w:val="330"/>
        </w:trPr>
        <w:tc>
          <w:tcPr>
            <w:tcW w:w="1470" w:type="dxa"/>
            <w:vAlign w:val="bottom"/>
          </w:tcPr>
          <w:p w14:paraId="37F148D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3E84BED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59B25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BED7FE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515135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336C6BD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1108AC47" w14:textId="77777777" w:rsidTr="00E17D8B">
        <w:trPr>
          <w:trHeight w:val="330"/>
        </w:trPr>
        <w:tc>
          <w:tcPr>
            <w:tcW w:w="1470" w:type="dxa"/>
            <w:vAlign w:val="bottom"/>
          </w:tcPr>
          <w:p w14:paraId="1256E2E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2A4AE9D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6F9D2F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091F43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0F628DF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52EE0A2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14C5CA0E"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02E53FA6" w14:textId="77777777" w:rsidR="00D937F5" w:rsidRDefault="00D937F5" w:rsidP="00D937F5">
      <w:pPr>
        <w:pStyle w:val="Heading4"/>
      </w:pPr>
      <w:r>
        <w:t>Malgenome, Only Permissions Dynamic Co-existence Features Result</w:t>
      </w:r>
    </w:p>
    <w:p w14:paraId="2FC77E80" w14:textId="77777777" w:rsidR="00D937F5" w:rsidRDefault="00D937F5" w:rsidP="00D937F5">
      <w:pPr>
        <w:pStyle w:val="Heading5"/>
      </w:pPr>
      <w:r>
        <w:t>Decision tree</w:t>
      </w:r>
    </w:p>
    <w:p w14:paraId="134CBB03"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DC2DED9" w14:textId="77777777" w:rsidTr="00E17D8B">
        <w:trPr>
          <w:trHeight w:val="330"/>
        </w:trPr>
        <w:tc>
          <w:tcPr>
            <w:tcW w:w="1470" w:type="dxa"/>
          </w:tcPr>
          <w:p w14:paraId="01AF29A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7DD8AB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91E636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DD8FCC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866304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3566F9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6044B2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0295FCC" w14:textId="77777777" w:rsidTr="00E17D8B">
        <w:trPr>
          <w:trHeight w:val="330"/>
        </w:trPr>
        <w:tc>
          <w:tcPr>
            <w:tcW w:w="1470" w:type="dxa"/>
            <w:vAlign w:val="bottom"/>
          </w:tcPr>
          <w:p w14:paraId="07EBE4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FADC38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8322A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479D9C4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0480211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4281262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6FA24B2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0F430F6B" w14:textId="77777777" w:rsidTr="00E17D8B">
        <w:trPr>
          <w:trHeight w:val="330"/>
        </w:trPr>
        <w:tc>
          <w:tcPr>
            <w:tcW w:w="1470" w:type="dxa"/>
            <w:vAlign w:val="bottom"/>
          </w:tcPr>
          <w:p w14:paraId="0E4CE61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724813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0E7DC19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0977C6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5303E28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5716C90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202A3B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0303392B" w14:textId="77777777" w:rsidTr="00E17D8B">
        <w:trPr>
          <w:trHeight w:val="330"/>
        </w:trPr>
        <w:tc>
          <w:tcPr>
            <w:tcW w:w="1470" w:type="dxa"/>
            <w:vAlign w:val="bottom"/>
          </w:tcPr>
          <w:p w14:paraId="1AB3271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5F0093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49EEEC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03B3A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1B2E3AC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579166B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001D66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32F3B83D" w14:textId="77777777" w:rsidTr="00E17D8B">
        <w:trPr>
          <w:trHeight w:val="330"/>
        </w:trPr>
        <w:tc>
          <w:tcPr>
            <w:tcW w:w="1470" w:type="dxa"/>
            <w:vAlign w:val="bottom"/>
          </w:tcPr>
          <w:p w14:paraId="2DB4E5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DA7D3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C0266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1330C6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5146689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1527D18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339D41D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057BC1ED" w14:textId="77777777" w:rsidTr="00E17D8B">
        <w:trPr>
          <w:trHeight w:val="330"/>
        </w:trPr>
        <w:tc>
          <w:tcPr>
            <w:tcW w:w="1470" w:type="dxa"/>
            <w:vAlign w:val="bottom"/>
          </w:tcPr>
          <w:p w14:paraId="4AEFBB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9FADD5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58098F7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01D1D20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69730B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7D8AD10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51820E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77CB5818"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4EFF76FF" w14:textId="77777777" w:rsidR="00D937F5" w:rsidRDefault="00D937F5" w:rsidP="00D937F5">
      <w:pPr>
        <w:pStyle w:val="Heading5"/>
      </w:pPr>
      <w:r>
        <w:t>Random Forest</w:t>
      </w:r>
    </w:p>
    <w:p w14:paraId="3984EC3B"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1762C15E" w14:textId="77777777" w:rsidTr="00E17D8B">
        <w:trPr>
          <w:trHeight w:val="330"/>
        </w:trPr>
        <w:tc>
          <w:tcPr>
            <w:tcW w:w="1470" w:type="dxa"/>
          </w:tcPr>
          <w:p w14:paraId="3B6753D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60973F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3B1CDE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734D93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17E7CC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C84ED8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2991FB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51E11FA" w14:textId="77777777" w:rsidTr="00E17D8B">
        <w:trPr>
          <w:trHeight w:val="330"/>
        </w:trPr>
        <w:tc>
          <w:tcPr>
            <w:tcW w:w="1470" w:type="dxa"/>
            <w:vAlign w:val="bottom"/>
          </w:tcPr>
          <w:p w14:paraId="42A0FFB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357F4E7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6FF251D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3E3BB0A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12F4CC0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544364A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38796B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511F8AAB" w14:textId="77777777" w:rsidTr="00E17D8B">
        <w:trPr>
          <w:trHeight w:val="330"/>
        </w:trPr>
        <w:tc>
          <w:tcPr>
            <w:tcW w:w="1470" w:type="dxa"/>
            <w:vAlign w:val="bottom"/>
          </w:tcPr>
          <w:p w14:paraId="0DA45CB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7584C6F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01D1FBA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6FB0DEC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6F5E9A2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1B4DE8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16E102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08F8D2A2" w14:textId="77777777" w:rsidTr="00E17D8B">
        <w:trPr>
          <w:trHeight w:val="330"/>
        </w:trPr>
        <w:tc>
          <w:tcPr>
            <w:tcW w:w="1470" w:type="dxa"/>
            <w:vAlign w:val="bottom"/>
          </w:tcPr>
          <w:p w14:paraId="421797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E2BC50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103248E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74248C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392D2E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1561E2E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67497A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2D620273" w14:textId="77777777" w:rsidTr="00E17D8B">
        <w:trPr>
          <w:trHeight w:val="330"/>
        </w:trPr>
        <w:tc>
          <w:tcPr>
            <w:tcW w:w="1470" w:type="dxa"/>
            <w:vAlign w:val="bottom"/>
          </w:tcPr>
          <w:p w14:paraId="4CB541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095417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58FE414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2D1C58E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338C652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2C112F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2A5C2E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1C574A72" w14:textId="77777777" w:rsidTr="00E17D8B">
        <w:trPr>
          <w:trHeight w:val="330"/>
        </w:trPr>
        <w:tc>
          <w:tcPr>
            <w:tcW w:w="1470" w:type="dxa"/>
            <w:vAlign w:val="bottom"/>
          </w:tcPr>
          <w:p w14:paraId="2404CF8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679AD23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397ECC0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506669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03E9895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3145EF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62FCEE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5BCFC0FE"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4C2BB859" w14:textId="77777777" w:rsidR="00D937F5" w:rsidRDefault="00D937F5" w:rsidP="00D937F5">
      <w:pPr>
        <w:pStyle w:val="Heading5"/>
      </w:pPr>
      <w:r w:rsidRPr="00C03FFD">
        <w:t>Logistic regression</w:t>
      </w:r>
    </w:p>
    <w:p w14:paraId="444C13A3"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4A361667" w14:textId="77777777" w:rsidTr="00E17D8B">
        <w:trPr>
          <w:trHeight w:val="330"/>
        </w:trPr>
        <w:tc>
          <w:tcPr>
            <w:tcW w:w="1470" w:type="dxa"/>
          </w:tcPr>
          <w:p w14:paraId="359A1DD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478BCB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6EBB37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B51662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CC8B24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A6CD6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C5D168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37BADEFA" w14:textId="77777777" w:rsidTr="00E17D8B">
        <w:trPr>
          <w:trHeight w:val="330"/>
        </w:trPr>
        <w:tc>
          <w:tcPr>
            <w:tcW w:w="1470" w:type="dxa"/>
            <w:vAlign w:val="bottom"/>
          </w:tcPr>
          <w:p w14:paraId="180653D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45CB6AE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27D1B75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3372D1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56ED5F9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6B784D6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013DB7A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0291F4D4" w14:textId="77777777" w:rsidTr="00E17D8B">
        <w:trPr>
          <w:trHeight w:val="330"/>
        </w:trPr>
        <w:tc>
          <w:tcPr>
            <w:tcW w:w="1470" w:type="dxa"/>
            <w:vAlign w:val="bottom"/>
          </w:tcPr>
          <w:p w14:paraId="1708F2D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D58F52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8C0B0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433A63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3214B4E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5F6BCE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45E5238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6F6F4AA0" w14:textId="77777777" w:rsidTr="00E17D8B">
        <w:trPr>
          <w:trHeight w:val="330"/>
        </w:trPr>
        <w:tc>
          <w:tcPr>
            <w:tcW w:w="1470" w:type="dxa"/>
            <w:vAlign w:val="bottom"/>
          </w:tcPr>
          <w:p w14:paraId="346A0E4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63B1B80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3ED719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72B2B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0E3D67E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64C763A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5047D97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0BE2A7DD" w14:textId="77777777" w:rsidTr="00E17D8B">
        <w:trPr>
          <w:trHeight w:val="330"/>
        </w:trPr>
        <w:tc>
          <w:tcPr>
            <w:tcW w:w="1470" w:type="dxa"/>
            <w:vAlign w:val="bottom"/>
          </w:tcPr>
          <w:p w14:paraId="1B8EE18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536DAB4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150194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68E6C73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787607B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6313A7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0406972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3B70C17C" w14:textId="77777777" w:rsidTr="00E17D8B">
        <w:trPr>
          <w:trHeight w:val="330"/>
        </w:trPr>
        <w:tc>
          <w:tcPr>
            <w:tcW w:w="1470" w:type="dxa"/>
            <w:vAlign w:val="bottom"/>
          </w:tcPr>
          <w:p w14:paraId="114E8F3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0DD836B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3AB73A1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223C154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760993A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6872F48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1D1B4D4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6FBB9553"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0A5C84D8" w14:textId="77777777" w:rsidR="00D937F5" w:rsidRDefault="00D937F5" w:rsidP="00D937F5">
      <w:pPr>
        <w:pStyle w:val="Heading5"/>
        <w:rPr>
          <w:shd w:val="clear" w:color="auto" w:fill="FFFFFF"/>
        </w:rPr>
      </w:pPr>
      <w:r>
        <w:rPr>
          <w:shd w:val="clear" w:color="auto" w:fill="FFFFFF"/>
        </w:rPr>
        <w:t>CNN</w:t>
      </w:r>
    </w:p>
    <w:p w14:paraId="1A611755"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5F00E6B" w14:textId="77777777" w:rsidTr="00E17D8B">
        <w:trPr>
          <w:trHeight w:val="330"/>
        </w:trPr>
        <w:tc>
          <w:tcPr>
            <w:tcW w:w="1470" w:type="dxa"/>
          </w:tcPr>
          <w:p w14:paraId="19C8C89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C3D88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256185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BF1B4E1"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22B4D05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DA960B7"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24EE25AA" w14:textId="77777777" w:rsidTr="00E17D8B">
        <w:trPr>
          <w:trHeight w:val="330"/>
        </w:trPr>
        <w:tc>
          <w:tcPr>
            <w:tcW w:w="1470" w:type="dxa"/>
            <w:vAlign w:val="bottom"/>
          </w:tcPr>
          <w:p w14:paraId="5565F2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31D3A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34C1A8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29A236E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4F2247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7127F4F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7295EA21" w14:textId="77777777" w:rsidTr="00E17D8B">
        <w:trPr>
          <w:trHeight w:val="330"/>
        </w:trPr>
        <w:tc>
          <w:tcPr>
            <w:tcW w:w="1470" w:type="dxa"/>
            <w:vAlign w:val="bottom"/>
          </w:tcPr>
          <w:p w14:paraId="5F27B4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146CEE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47D59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37DB8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7D1155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1D0F64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323C54DB" w14:textId="77777777" w:rsidTr="00E17D8B">
        <w:trPr>
          <w:trHeight w:val="330"/>
        </w:trPr>
        <w:tc>
          <w:tcPr>
            <w:tcW w:w="1470" w:type="dxa"/>
            <w:vAlign w:val="bottom"/>
          </w:tcPr>
          <w:p w14:paraId="7C43F7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677680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DDFFD7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550B74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339198D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73A23E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1270707F" w14:textId="77777777" w:rsidTr="00E17D8B">
        <w:trPr>
          <w:trHeight w:val="330"/>
        </w:trPr>
        <w:tc>
          <w:tcPr>
            <w:tcW w:w="1470" w:type="dxa"/>
            <w:vAlign w:val="bottom"/>
          </w:tcPr>
          <w:p w14:paraId="4F9023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7AB426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301FE3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5265B82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23566FE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4610ED6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7ABDC993" w14:textId="77777777" w:rsidTr="00E17D8B">
        <w:trPr>
          <w:trHeight w:val="330"/>
        </w:trPr>
        <w:tc>
          <w:tcPr>
            <w:tcW w:w="1470" w:type="dxa"/>
            <w:vAlign w:val="bottom"/>
          </w:tcPr>
          <w:p w14:paraId="7E98771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1D03E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062C3D7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6A3FCC8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2C9776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499F2E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DEB106D" w14:textId="77777777" w:rsidR="00973FEF" w:rsidRPr="004A3547" w:rsidRDefault="00973FEF" w:rsidP="004A3547">
      <w:pPr>
        <w:ind w:firstLine="480"/>
      </w:pPr>
    </w:p>
    <w:p w14:paraId="1DE20189" w14:textId="77777777" w:rsidR="00973FEF" w:rsidRPr="004A3547" w:rsidRDefault="00973FEF" w:rsidP="004A3547">
      <w:pPr>
        <w:ind w:firstLine="480"/>
      </w:pPr>
    </w:p>
    <w:p w14:paraId="0261B9BE" w14:textId="77777777" w:rsidR="00973FEF" w:rsidRPr="004A3547" w:rsidRDefault="00973FEF" w:rsidP="004A3547">
      <w:pPr>
        <w:ind w:firstLine="480"/>
      </w:pPr>
    </w:p>
    <w:p w14:paraId="7A1F60BF"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20CF7E78" w14:textId="77777777" w:rsidR="00D937F5" w:rsidRDefault="00D937F5" w:rsidP="00D937F5">
      <w:pPr>
        <w:pStyle w:val="Heading5"/>
        <w:rPr>
          <w:rStyle w:val="PageNumber"/>
        </w:rPr>
      </w:pPr>
      <w:r w:rsidRPr="00681699">
        <w:rPr>
          <w:rStyle w:val="PageNumber"/>
        </w:rPr>
        <w:t>RNN</w:t>
      </w:r>
    </w:p>
    <w:p w14:paraId="53338E8B"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0BBD71C" w14:textId="77777777" w:rsidTr="00E17D8B">
        <w:trPr>
          <w:trHeight w:val="330"/>
        </w:trPr>
        <w:tc>
          <w:tcPr>
            <w:tcW w:w="1470" w:type="dxa"/>
          </w:tcPr>
          <w:p w14:paraId="7BF0593D"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E9C64D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0D519F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A5209B8"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684BD4B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2D9BB9"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772ACD9D" w14:textId="77777777" w:rsidTr="00E17D8B">
        <w:trPr>
          <w:trHeight w:val="330"/>
        </w:trPr>
        <w:tc>
          <w:tcPr>
            <w:tcW w:w="1470" w:type="dxa"/>
            <w:vAlign w:val="bottom"/>
          </w:tcPr>
          <w:p w14:paraId="31380AE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E07804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0D048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216FDAA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5B22E1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643C44D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0922CA93" w14:textId="77777777" w:rsidTr="00E17D8B">
        <w:trPr>
          <w:trHeight w:val="330"/>
        </w:trPr>
        <w:tc>
          <w:tcPr>
            <w:tcW w:w="1470" w:type="dxa"/>
            <w:vAlign w:val="bottom"/>
          </w:tcPr>
          <w:p w14:paraId="401EFF7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03C37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11E82B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2A8A2CA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11E0006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597C1A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38B3C806" w14:textId="77777777" w:rsidTr="00E17D8B">
        <w:trPr>
          <w:trHeight w:val="330"/>
        </w:trPr>
        <w:tc>
          <w:tcPr>
            <w:tcW w:w="1470" w:type="dxa"/>
            <w:vAlign w:val="bottom"/>
          </w:tcPr>
          <w:p w14:paraId="16C22B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029C9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93DC18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4136BA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6BADF0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0AE61B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4FA7F281" w14:textId="77777777" w:rsidTr="00E17D8B">
        <w:trPr>
          <w:trHeight w:val="330"/>
        </w:trPr>
        <w:tc>
          <w:tcPr>
            <w:tcW w:w="1470" w:type="dxa"/>
            <w:vAlign w:val="bottom"/>
          </w:tcPr>
          <w:p w14:paraId="640D6B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1EEF2E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E902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640726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014B25A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3AF121B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3C8BF2C3" w14:textId="77777777" w:rsidTr="00E17D8B">
        <w:trPr>
          <w:trHeight w:val="330"/>
        </w:trPr>
        <w:tc>
          <w:tcPr>
            <w:tcW w:w="1470" w:type="dxa"/>
            <w:vAlign w:val="bottom"/>
          </w:tcPr>
          <w:p w14:paraId="790F0F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D4D2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CA95F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38C31E6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307142C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041BE0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5FECF7F5" w14:textId="77777777" w:rsidR="00D937F5" w:rsidRDefault="00D937F5" w:rsidP="00D937F5">
      <w:pPr>
        <w:ind w:firstLine="480"/>
      </w:pPr>
    </w:p>
    <w:p w14:paraId="20F15908" w14:textId="77777777" w:rsidR="00D937F5" w:rsidRDefault="00D937F5" w:rsidP="00D937F5">
      <w:pPr>
        <w:ind w:firstLineChars="0" w:firstLine="0"/>
        <w:jc w:val="center"/>
        <w:rPr>
          <w:sz w:val="21"/>
        </w:rPr>
      </w:pPr>
    </w:p>
    <w:p w14:paraId="65F15861" w14:textId="77777777" w:rsidR="00D937F5" w:rsidRDefault="00D937F5" w:rsidP="00D937F5">
      <w:pPr>
        <w:ind w:firstLineChars="0" w:firstLine="0"/>
        <w:jc w:val="center"/>
        <w:rPr>
          <w:sz w:val="21"/>
        </w:rPr>
      </w:pPr>
    </w:p>
    <w:p w14:paraId="76D85E39" w14:textId="77777777" w:rsidR="00D937F5" w:rsidRDefault="00D937F5" w:rsidP="00D937F5">
      <w:pPr>
        <w:ind w:firstLineChars="0" w:firstLine="0"/>
        <w:jc w:val="center"/>
        <w:rPr>
          <w:sz w:val="21"/>
        </w:rPr>
      </w:pPr>
    </w:p>
    <w:p w14:paraId="65A39A81" w14:textId="77777777" w:rsidR="00D937F5" w:rsidRDefault="00D937F5" w:rsidP="00D937F5">
      <w:pPr>
        <w:ind w:firstLineChars="0" w:firstLine="0"/>
        <w:jc w:val="center"/>
        <w:rPr>
          <w:sz w:val="21"/>
        </w:rPr>
      </w:pPr>
    </w:p>
    <w:p w14:paraId="506B32FC" w14:textId="77777777" w:rsidR="00D937F5" w:rsidRDefault="00D937F5" w:rsidP="00D937F5">
      <w:pPr>
        <w:ind w:firstLineChars="0" w:firstLine="0"/>
        <w:jc w:val="center"/>
        <w:rPr>
          <w:sz w:val="21"/>
        </w:rPr>
      </w:pPr>
    </w:p>
    <w:p w14:paraId="3B8FCB82"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167F0B87" w14:textId="77777777" w:rsidR="00D937F5" w:rsidRDefault="00D937F5" w:rsidP="00D937F5">
      <w:pPr>
        <w:pStyle w:val="Heading5"/>
      </w:pPr>
      <w:r>
        <w:t>ANN</w:t>
      </w:r>
    </w:p>
    <w:p w14:paraId="22E9F098"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FBBB65D" w14:textId="77777777" w:rsidTr="00E17D8B">
        <w:trPr>
          <w:trHeight w:val="330"/>
        </w:trPr>
        <w:tc>
          <w:tcPr>
            <w:tcW w:w="1470" w:type="dxa"/>
          </w:tcPr>
          <w:p w14:paraId="03BFB3B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5D30D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E269F8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AC2397C"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48241C2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C597A75"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380AA075" w14:textId="77777777" w:rsidTr="00E17D8B">
        <w:trPr>
          <w:trHeight w:val="330"/>
        </w:trPr>
        <w:tc>
          <w:tcPr>
            <w:tcW w:w="1470" w:type="dxa"/>
            <w:vAlign w:val="bottom"/>
          </w:tcPr>
          <w:p w14:paraId="5F50022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1B6F491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753D6A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065F136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0877E92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7B38406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35FE15BD" w14:textId="77777777" w:rsidTr="00E17D8B">
        <w:trPr>
          <w:trHeight w:val="330"/>
        </w:trPr>
        <w:tc>
          <w:tcPr>
            <w:tcW w:w="1470" w:type="dxa"/>
            <w:vAlign w:val="bottom"/>
          </w:tcPr>
          <w:p w14:paraId="0ABA6C7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2CDFE16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23D713E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0D230C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149478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1EEAEFC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64ABA800" w14:textId="77777777" w:rsidTr="00E17D8B">
        <w:trPr>
          <w:trHeight w:val="330"/>
        </w:trPr>
        <w:tc>
          <w:tcPr>
            <w:tcW w:w="1470" w:type="dxa"/>
            <w:vAlign w:val="bottom"/>
          </w:tcPr>
          <w:p w14:paraId="6F94C91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9F2E0C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5A6FEE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628DA3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6EB35B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71C319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6F248055" w14:textId="77777777" w:rsidTr="00E17D8B">
        <w:trPr>
          <w:trHeight w:val="330"/>
        </w:trPr>
        <w:tc>
          <w:tcPr>
            <w:tcW w:w="1470" w:type="dxa"/>
            <w:vAlign w:val="bottom"/>
          </w:tcPr>
          <w:p w14:paraId="2858F16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732ABE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6DF8A2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768FC70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04D40C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560093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A4BB397" w14:textId="77777777" w:rsidTr="00E17D8B">
        <w:trPr>
          <w:trHeight w:val="330"/>
        </w:trPr>
        <w:tc>
          <w:tcPr>
            <w:tcW w:w="1470" w:type="dxa"/>
            <w:vAlign w:val="bottom"/>
          </w:tcPr>
          <w:p w14:paraId="665C1E8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770B55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08CE1FD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66A86C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665071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3714F6C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05358166" w14:textId="77777777" w:rsidR="00D937F5" w:rsidRDefault="00D937F5" w:rsidP="00D937F5">
      <w:pPr>
        <w:ind w:firstLineChars="0" w:firstLine="0"/>
      </w:pPr>
    </w:p>
    <w:p w14:paraId="70B1DBDA" w14:textId="77777777" w:rsidR="00D937F5" w:rsidRPr="00BA231C" w:rsidRDefault="00D937F5" w:rsidP="00D937F5">
      <w:pPr>
        <w:ind w:firstLine="420"/>
        <w:jc w:val="center"/>
        <w:rPr>
          <w:sz w:val="21"/>
        </w:rPr>
      </w:pPr>
      <w:r w:rsidRPr="00BA231C">
        <w:rPr>
          <w:sz w:val="21"/>
        </w:rPr>
        <w:t>Table 3-36 ANN model result of dynamic co-existence features</w:t>
      </w:r>
    </w:p>
    <w:p w14:paraId="724C2411" w14:textId="77777777" w:rsidR="00D937F5" w:rsidRDefault="00D937F5" w:rsidP="00D937F5">
      <w:pPr>
        <w:pStyle w:val="Heading2"/>
        <w:spacing w:before="240" w:after="120"/>
      </w:pPr>
      <w:bookmarkStart w:id="225" w:name="_Toc160390905"/>
      <w:bookmarkStart w:id="226" w:name="_Toc160416583"/>
      <w:r>
        <w:t>Brief Summary</w:t>
      </w:r>
      <w:bookmarkEnd w:id="225"/>
      <w:bookmarkEnd w:id="226"/>
    </w:p>
    <w:p w14:paraId="6E109357"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0CF1517E" w14:textId="77777777" w:rsidR="00D937F5" w:rsidRDefault="00D937F5" w:rsidP="00D937F5">
      <w:pPr>
        <w:ind w:firstLine="480"/>
      </w:pPr>
      <w:r w:rsidRPr="00335642">
        <w:t xml:space="preserve">We are using tools in Python, and Python has some libraries, such as Pandas and Numpy,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20CFFD02" w14:textId="77777777" w:rsidR="009F5DAD" w:rsidRPr="00D937F5" w:rsidRDefault="00D937F5" w:rsidP="00D937F5">
      <w:pPr>
        <w:ind w:firstLine="480"/>
      </w:pPr>
      <w:r w:rsidRPr="00335642">
        <w:t>Our experiments revealed that Random Forest yielded the highest-performance Malgenome dataset, demonstrating its effectiveness rather than static features. We are addressing the result of 99%, and the Drebin datasets have a remarkable performance of 98.8%, which is a better</w:t>
      </w:r>
      <w:r>
        <w:t xml:space="preserve"> than previous researchers</w:t>
      </w:r>
      <w:r w:rsidRPr="00335642">
        <w:t xml:space="preserve"> model</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w:t>
      </w:r>
      <w:r>
        <w:t xml:space="preserve"> 90% to 98.5%</w:t>
      </w:r>
      <w:r w:rsidRPr="00335642">
        <w:t>. Logistic and RNN models are good at the dataset of permissions, with almost 80% to 88</w:t>
      </w:r>
      <w:r>
        <w:t xml:space="preserve"> accuracy and precision</w:t>
      </w:r>
    </w:p>
    <w:p w14:paraId="6629EBF9" w14:textId="77777777" w:rsidR="00B6232B" w:rsidRPr="004A3547" w:rsidRDefault="00B6232B" w:rsidP="004A3547">
      <w:pPr>
        <w:pStyle w:val="BodyText"/>
        <w:spacing w:before="34"/>
        <w:ind w:right="112" w:firstLine="440"/>
        <w:rPr>
          <w:sz w:val="22"/>
          <w:szCs w:val="22"/>
          <w:shd w:val="clear" w:color="auto" w:fill="FFFFFF"/>
        </w:rPr>
      </w:pPr>
    </w:p>
    <w:p w14:paraId="714E9CC6" w14:textId="77777777" w:rsidR="00B6232B" w:rsidRPr="004A3547" w:rsidRDefault="00B6232B" w:rsidP="004A3547">
      <w:pPr>
        <w:pStyle w:val="BodyText"/>
        <w:spacing w:before="34"/>
        <w:ind w:right="112" w:firstLine="440"/>
        <w:rPr>
          <w:sz w:val="22"/>
          <w:szCs w:val="22"/>
          <w:shd w:val="clear" w:color="auto" w:fill="FFFFFF"/>
        </w:rPr>
      </w:pPr>
    </w:p>
    <w:p w14:paraId="6FE158A7" w14:textId="77777777" w:rsidR="00B6232B" w:rsidRPr="004A3547" w:rsidRDefault="00B6232B" w:rsidP="004A3547">
      <w:pPr>
        <w:pStyle w:val="BodyText"/>
        <w:spacing w:before="34"/>
        <w:ind w:right="112" w:firstLine="440"/>
        <w:rPr>
          <w:sz w:val="22"/>
          <w:szCs w:val="22"/>
          <w:shd w:val="clear" w:color="auto" w:fill="FFFFFF"/>
        </w:rPr>
      </w:pPr>
    </w:p>
    <w:p w14:paraId="33130145"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B247E9E" w14:textId="77777777" w:rsidR="008E36F6" w:rsidRPr="004A3547" w:rsidRDefault="00822822" w:rsidP="009E1779">
      <w:pPr>
        <w:pStyle w:val="Heading1"/>
        <w:spacing w:beforeLines="200" w:before="480" w:afterLines="100" w:after="240"/>
        <w:ind w:left="0"/>
      </w:pPr>
      <w:bookmarkStart w:id="227" w:name="_Toc160416584"/>
      <w:r>
        <w:t>Dynamic Co-existence Features And FPMA Algorithm</w:t>
      </w:r>
      <w:bookmarkEnd w:id="227"/>
    </w:p>
    <w:p w14:paraId="421A6956" w14:textId="77777777" w:rsidR="00822822" w:rsidRDefault="00822822" w:rsidP="00822822">
      <w:pPr>
        <w:pStyle w:val="Heading2"/>
        <w:spacing w:before="240" w:after="120"/>
      </w:pPr>
      <w:bookmarkStart w:id="228" w:name="_Toc160390907"/>
      <w:bookmarkStart w:id="229" w:name="_Toc160416585"/>
      <w:r>
        <w:t>Introduction</w:t>
      </w:r>
      <w:bookmarkEnd w:id="228"/>
      <w:bookmarkEnd w:id="229"/>
    </w:p>
    <w:p w14:paraId="0A47DE7D" w14:textId="77777777" w:rsidR="00822822" w:rsidRDefault="00822822" w:rsidP="00822822">
      <w:pPr>
        <w:ind w:firstLine="480"/>
      </w:pPr>
      <w:r>
        <w:t xml:space="preserve">In this chapter we are going to describe dynamic features of co-existence using Frequent Pattern Mining Approximate Algorithm (FPMAA) with Fp-Max. Before we start our another new approach, we can discuss about the pervious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maximal frequent itemsets</w:t>
      </w:r>
      <w:r w:rsidRPr="004B0728">
        <w:t xml:space="preserve"> that appear frequently within a dataset.</w:t>
      </w:r>
      <w:r w:rsidRPr="00EE529A">
        <w:t>However, leveraging approximation algorithms can indeed be a viable solution for handling large datasets when exact results are not crucial,</w:t>
      </w:r>
      <w:r>
        <w:t xml:space="preserve"> and  </w:t>
      </w:r>
      <w:r w:rsidRPr="00EE529A">
        <w:t>to accept a certain level of tolerance in terms of accuracy</w:t>
      </w:r>
      <w:r>
        <w:t xml:space="preserve">. </w:t>
      </w:r>
    </w:p>
    <w:p w14:paraId="022F1783"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p>
    <w:p w14:paraId="63A5B59C"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t xml:space="preserve">The choice of </w:t>
      </w:r>
      <m:oMath>
        <m:r>
          <w:rPr>
            <w:rFonts w:ascii="Cambria Math" w:hAnsi="Cambria Math"/>
          </w:rPr>
          <m:t>α</m:t>
        </m:r>
      </m:oMath>
      <w:r w:rsidRPr="00F333C7">
        <w:t xml:space="preserve"> affects the trade-off betweenaccuracyandefficiency.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67350447" w14:textId="77777777"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77F20A21"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1B7B9B3D"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FFF216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29B0D5F1"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000C4583"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71D36696"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56138AF1"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46C6302B"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itemsets.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p>
    <w:p w14:paraId="3C32BBAF" w14:textId="77777777"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01570F28" w14:textId="77777777"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03ED1833" w14:textId="77777777" w:rsidR="00822822" w:rsidRDefault="00822822" w:rsidP="00822822">
      <w:pPr>
        <w:ind w:firstLine="480"/>
      </w:pPr>
      <w:r>
        <w:rPr>
          <w:noProof/>
          <w:lang w:eastAsia="en-US"/>
        </w:rPr>
        <w:drawing>
          <wp:inline distT="0" distB="0" distL="0" distR="0" wp14:anchorId="7E9AC407" wp14:editId="125F4804">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39C60584" w14:textId="77777777"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7CCE65A2"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151E0026" w14:textId="77777777"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p>
    <w:p w14:paraId="3AF874DE" w14:textId="77777777" w:rsidR="00822822" w:rsidRDefault="00822822" w:rsidP="00822822">
      <w:pPr>
        <w:ind w:firstLine="480"/>
      </w:pPr>
      <w:r w:rsidRPr="001834CD">
        <w:t>FP-Max, a powerful upgrade to the FP-growth algorithm, excels at pinpointing the most informative frequent patterns within datasets. It surpasses traditional methods by prioritizing the discovery of "maximal frequent itemsets,"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p>
    <w:p w14:paraId="68A831ED" w14:textId="77777777"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179043AA"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arepresentative sampleof the entire data, potentially affecting the accuracy of the identified frequent itemsetsThis approach might not be ideal for datasets containing rare itemsetsor exhibiting a highly skewed distribution. Rare itemsets might be missed in the sample, and skewed data might lead to inaccurate results for less frequent itemsets researchWhile the code provides an approximation guarantee, it doesn't give information about themagnitude of potential errors.Understanding the potentialdeviation from exact results</w:t>
      </w:r>
      <w:r>
        <w:t xml:space="preserve"> dealing with the large datasets </w:t>
      </w:r>
      <w:r w:rsidRPr="00CC79EA">
        <w:t>is crucial for reliable interpretation</w:t>
      </w:r>
    </w:p>
    <w:p w14:paraId="1480A02F"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p>
    <w:bookmarkEnd w:id="238"/>
    <w:p w14:paraId="258DF33B"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51B8F533" w14:textId="77777777" w:rsidR="00822822" w:rsidRDefault="00822822" w:rsidP="00822822">
      <w:pPr>
        <w:pStyle w:val="Heading4"/>
      </w:pPr>
      <w:r>
        <w:t>Sample-Based Approach</w:t>
      </w:r>
    </w:p>
    <w:p w14:paraId="3FA38C67" w14:textId="77777777" w:rsidR="00822822" w:rsidRDefault="00822822" w:rsidP="00822822">
      <w:pPr>
        <w:ind w:firstLine="480"/>
      </w:pPr>
      <w:r>
        <w:t>We are utilizing a sample-based technique with the FP-Max algorithm, which we can directly integrate since we are evaluating huge datasets owing to its processing restrictions. Our suggestion model relies on the equation and the workflow. Data, for which we are utilizing the Malgenome and Drebin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004E3452" w14:textId="77777777" w:rsidR="00822822" w:rsidRPr="0082286A" w:rsidRDefault="00591C82" w:rsidP="00591C82">
      <w:pPr>
        <w:ind w:firstLineChars="0" w:firstLine="0"/>
        <w:jc w:val="center"/>
        <w:rPr>
          <w:rStyle w:val="Strong"/>
          <w:b w:val="0"/>
          <w:bCs w:val="0"/>
        </w:rPr>
      </w:pPr>
      <m:oMath>
        <m:r>
          <m:rPr>
            <m:sty m:val="bi"/>
          </m:rPr>
          <w:rPr>
            <w:rStyle w:val="Strong"/>
            <w:rFonts w:ascii="Cambria Math" w:hAnsi="Cambria Math"/>
          </w:rPr>
          <m:t>sampl</m:t>
        </m:r>
        <m:sSub>
          <m:sSubPr>
            <m:ctrlPr>
              <w:rPr>
                <w:rStyle w:val="Strong"/>
                <w:rFonts w:ascii="Cambria Math" w:hAnsi="Cambria Math"/>
                <w:b w:val="0"/>
                <w:bCs w:val="0"/>
                <w:i/>
              </w:rPr>
            </m:ctrlPr>
          </m:sSubPr>
          <m:e>
            <m:r>
              <m:rPr>
                <m:sty m:val="bi"/>
              </m:rPr>
              <w:rPr>
                <w:rStyle w:val="Strong"/>
                <w:rFonts w:ascii="Cambria Math" w:hAnsi="Cambria Math"/>
              </w:rPr>
              <m:t>e</m:t>
            </m:r>
          </m:e>
          <m:sub>
            <m:r>
              <m:rPr>
                <m:sty m:val="bi"/>
              </m:rPr>
              <w:rPr>
                <w:rStyle w:val="Strong"/>
                <w:rFonts w:ascii="Cambria Math" w:hAnsi="Cambria Math"/>
              </w:rPr>
              <m:t>size</m:t>
            </m:r>
          </m:sub>
        </m:sSub>
        <m:r>
          <m:rPr>
            <m:sty m:val="bi"/>
          </m:rPr>
          <w:rPr>
            <w:rStyle w:val="Strong"/>
            <w:rFonts w:ascii="Cambria Math" w:hAnsi="Cambria Math"/>
          </w:rPr>
          <m:t>= α ×N</m:t>
        </m:r>
      </m:oMath>
      <w:r>
        <w:t>........................................................(4-1)</w:t>
      </w:r>
    </w:p>
    <w:p w14:paraId="5339ECA7"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7038ABB7" w14:textId="77777777" w:rsidR="00591C82" w:rsidRPr="00057303" w:rsidRDefault="00591C82" w:rsidP="009E1779">
      <w:pPr>
        <w:ind w:firstLine="482"/>
        <w:jc w:val="center"/>
        <w:rPr>
          <w:rStyle w:val="Strong"/>
          <w:b w:val="0"/>
          <w:bCs w:val="0"/>
        </w:rPr>
      </w:pPr>
      <m:oMath>
        <m:r>
          <m:rPr>
            <m:sty m:val="bi"/>
          </m:rPr>
          <w:rPr>
            <w:rStyle w:val="Strong"/>
            <w:rFonts w:ascii="Cambria Math" w:hAnsi="Cambria Math"/>
          </w:rPr>
          <m:t>adjuste</m:t>
        </m:r>
        <m:sSub>
          <m:sSubPr>
            <m:ctrlPr>
              <w:rPr>
                <w:rStyle w:val="Strong"/>
                <w:rFonts w:ascii="Cambria Math" w:hAnsi="Cambria Math"/>
                <w:b w:val="0"/>
                <w:bCs w:val="0"/>
                <w:i/>
              </w:rPr>
            </m:ctrlPr>
          </m:sSubPr>
          <m:e>
            <m:r>
              <m:rPr>
                <m:sty m:val="bi"/>
              </m:rPr>
              <w:rPr>
                <w:rStyle w:val="Strong"/>
                <w:rFonts w:ascii="Cambria Math" w:hAnsi="Cambria Math"/>
              </w:rPr>
              <m:t>d</m:t>
            </m:r>
          </m:e>
          <m:sub>
            <m:r>
              <m:rPr>
                <m:sty m:val="bi"/>
              </m:rPr>
              <w:rPr>
                <w:rStyle w:val="Strong"/>
                <w:rFonts w:ascii="Cambria Math" w:hAnsi="Cambria Math"/>
              </w:rPr>
              <m:t>supports</m:t>
            </m:r>
          </m:sub>
        </m:sSub>
        <m:r>
          <m:rPr>
            <m:sty m:val="bi"/>
          </m:rPr>
          <w:rPr>
            <w:rStyle w:val="Strong"/>
            <w:rFonts w:ascii="Cambria Math" w:hAnsi="Cambria Math"/>
          </w:rPr>
          <m:t>=mini_supports_threshold÷α</m:t>
        </m:r>
      </m:oMath>
      <w:r>
        <w:rPr>
          <w:rStyle w:val="Strong"/>
          <w:b w:val="0"/>
          <w:bCs w:val="0"/>
        </w:rPr>
        <w:t>................</w:t>
      </w:r>
      <w:r>
        <w:t>(4-2)</w:t>
      </w:r>
    </w:p>
    <w:p w14:paraId="49208D08" w14:textId="77777777" w:rsidR="00822822" w:rsidRPr="0082286A" w:rsidRDefault="00822822" w:rsidP="00822822">
      <w:pPr>
        <w:ind w:firstLine="480"/>
        <w:jc w:val="left"/>
        <w:rPr>
          <w:rStyle w:val="Strong"/>
          <w:b w:val="0"/>
          <w:bCs w:val="0"/>
        </w:rPr>
      </w:pPr>
      <w:r>
        <w:rPr>
          <w:rStyle w:val="Strong"/>
          <w:b w:val="0"/>
          <w:bCs w:val="0"/>
        </w:rPr>
        <w:t>After</w:t>
      </w:r>
      <w:r w:rsidRPr="00FD47B2">
        <w:t xml:space="preserve">After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1% we have observed FP-Max method in detail below these </w:t>
      </w:r>
      <w:r>
        <w:t>parts</w:t>
      </w:r>
    </w:p>
    <w:p w14:paraId="00CF47FF" w14:textId="7777777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2B09BE2E"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a frequent pattern mining algorithm is high efficient to detect malware. its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Than the settings of name and save into the new files as per level 1 to 5, it means if a file API calls, it will dissociate into 5 level. And each level has detection malware of dynamic co-existence into 6 detection algorithms. </w:t>
      </w:r>
    </w:p>
    <w:p w14:paraId="2FD1BB90" w14:textId="77777777"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1C1541EB" w14:textId="77777777" w:rsidR="00075DB1" w:rsidRDefault="00822822" w:rsidP="00822822">
      <w:pPr>
        <w:ind w:firstLine="480"/>
        <w:rPr>
          <w:color w:val="1F1F1F"/>
          <w:szCs w:val="24"/>
          <w:shd w:val="clear" w:color="auto" w:fill="FFFFFF"/>
        </w:rPr>
      </w:pPr>
      <w:r w:rsidRPr="00B5643E">
        <w:rPr>
          <w:color w:val="1F1F1F"/>
          <w:szCs w:val="24"/>
          <w:shd w:val="clear" w:color="auto" w:fill="FFFFFF"/>
        </w:rPr>
        <w:t>Our methodology is about dynamic co-existence of features that we need some libraries in Python and make an environment in Python where all the libraries are installed next. Download the main datasets, Drebin or Malgenome. Check if these files are suitable or not; if not, take the data into pieces and merge the data. After the data, use the pre-processing technique of one hotencode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Than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768E91D9" w14:textId="77777777"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567E203D" w14:textId="77777777" w:rsidR="00822822" w:rsidRDefault="00822822" w:rsidP="00822822">
      <w:pPr>
        <w:ind w:firstLine="480"/>
      </w:pPr>
      <w:r>
        <w:t>We are going to discuss about experiment first, we took the datasets from Malgenome, Drebin and only two datasets about API and permissions of datasets these are very popular now a days in research of malware In this experiment about dynamic co-existence in a dataset of permissions and call APIs for Android, Our main objective is to identify frequent elements in these datasets. For the initial step, we install Python and its libraries, like Numpy, Pandas, and Scikit-Learn, and for the pattern analysis, we use Mxltend These are useful interfaces for our research work.</w:t>
      </w:r>
    </w:p>
    <w:p w14:paraId="3FA7A3B2" w14:textId="77777777" w:rsidR="00822822" w:rsidRDefault="00822822" w:rsidP="00822822">
      <w:pPr>
        <w:ind w:firstLine="480"/>
      </w:pPr>
      <w:r>
        <w:t>Next, we load the CSV file, which contains data about permissions or API calls. These files have a specific variable whose name is class. that label denotes an app category. Check the name to ensure the class variable exists or not. and also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1D3FADD8"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geneterate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2EFD0A91" w14:textId="77777777" w:rsidR="00822822" w:rsidRDefault="00822822" w:rsidP="00822822">
      <w:pPr>
        <w:ind w:firstLine="480"/>
      </w:pPr>
      <w:r>
        <w:t>Our exploration continues to generate co-existence features. It loops through the frequently created patterns, and for each permission or API call within a pattern, it adds a new column to a dedicated dataframe. This new column holds the related information of permission or API call value from the original data and generates a binary representation of whether an app contains a specific information permission combination.</w:t>
      </w:r>
    </w:p>
    <w:p w14:paraId="3C8B2103"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407E3CBE"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dataframe containing only those features deemed significant based on the chosen threshold, along with the original class label for context. These dataframes were saved as separate CSV files, each with a descriptive filename indicating the level and the FP-Growth algorithm used, providing a clear organization for further exploration and potential use in understanding app behavior or security implications.  </w:t>
      </w:r>
    </w:p>
    <w:p w14:paraId="45ED17E5" w14:textId="77777777" w:rsidR="00822822" w:rsidRDefault="00822822" w:rsidP="00822822">
      <w:pPr>
        <w:pStyle w:val="Heading3"/>
        <w:spacing w:before="120"/>
        <w:rPr>
          <w:shd w:val="clear" w:color="auto" w:fill="FFFFFF"/>
        </w:rPr>
      </w:pPr>
      <w:bookmarkStart w:id="247" w:name="_Toc160390916"/>
      <w:bookmarkStart w:id="248" w:name="_Toc160416594"/>
      <w:r>
        <w:t>Drebin Dynamic Co-existence Features Results</w:t>
      </w:r>
      <w:bookmarkEnd w:id="247"/>
      <w:bookmarkEnd w:id="248"/>
    </w:p>
    <w:p w14:paraId="33BA81FC" w14:textId="77777777" w:rsidR="00822822" w:rsidRPr="00681699" w:rsidRDefault="00822822" w:rsidP="00822822">
      <w:pPr>
        <w:ind w:firstLine="480"/>
      </w:pPr>
      <w:r>
        <w:t>In this section we are collecting the result of Drebin dataset. These datasets most famous in the malware detection world. Are basically try each model and get the result and analysis about the result.</w:t>
      </w:r>
    </w:p>
    <w:p w14:paraId="15197991" w14:textId="77777777" w:rsidR="00B12F47" w:rsidRDefault="00B12F47" w:rsidP="00B12F47">
      <w:pPr>
        <w:pStyle w:val="Heading4"/>
      </w:pPr>
      <w:r>
        <w:t>Drebin, API-Permission Combination Dynamic Co-Existence Features Result</w:t>
      </w:r>
    </w:p>
    <w:p w14:paraId="0D595B10"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38072ECF" w14:textId="77777777" w:rsidR="00B12F47" w:rsidRDefault="00B12F47" w:rsidP="00356E49">
      <w:pPr>
        <w:pStyle w:val="Heading5"/>
      </w:pPr>
      <w:r>
        <w:t>Decision tree</w:t>
      </w:r>
    </w:p>
    <w:p w14:paraId="069B854F"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5E96E2B" w14:textId="77777777" w:rsidTr="00E17D8B">
        <w:trPr>
          <w:trHeight w:val="330"/>
        </w:trPr>
        <w:tc>
          <w:tcPr>
            <w:tcW w:w="1470" w:type="dxa"/>
          </w:tcPr>
          <w:p w14:paraId="1755CD7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1B816A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E4B2A3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49F565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FC164E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94915C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3D5A35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2353327A" w14:textId="77777777" w:rsidTr="00E17D8B">
        <w:trPr>
          <w:trHeight w:val="330"/>
        </w:trPr>
        <w:tc>
          <w:tcPr>
            <w:tcW w:w="1470" w:type="dxa"/>
            <w:vAlign w:val="bottom"/>
          </w:tcPr>
          <w:p w14:paraId="47344EC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CBFC68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42FB11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54A876FF"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5DE9F9B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741DBC9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33D8E84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3F19C45F" w14:textId="77777777" w:rsidTr="00E17D8B">
        <w:trPr>
          <w:trHeight w:val="330"/>
        </w:trPr>
        <w:tc>
          <w:tcPr>
            <w:tcW w:w="1470" w:type="dxa"/>
            <w:vAlign w:val="bottom"/>
          </w:tcPr>
          <w:p w14:paraId="49C4278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2CF1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845598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07888D4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1C9F97B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318CC5B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0089BCB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1EE57294" w14:textId="77777777" w:rsidTr="00E17D8B">
        <w:trPr>
          <w:trHeight w:val="330"/>
        </w:trPr>
        <w:tc>
          <w:tcPr>
            <w:tcW w:w="1470" w:type="dxa"/>
            <w:vAlign w:val="bottom"/>
          </w:tcPr>
          <w:p w14:paraId="5A8F4F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6D953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A6C3AD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451B056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38AB27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191510E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5835B17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17BC4CBB" w14:textId="77777777" w:rsidTr="00E17D8B">
        <w:trPr>
          <w:trHeight w:val="330"/>
        </w:trPr>
        <w:tc>
          <w:tcPr>
            <w:tcW w:w="1470" w:type="dxa"/>
            <w:vAlign w:val="bottom"/>
          </w:tcPr>
          <w:p w14:paraId="63695D8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C35BB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46C53E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1ADA954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4E9DF45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1CB3EA9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3D3AE6F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0BE41530" w14:textId="77777777" w:rsidTr="00E17D8B">
        <w:trPr>
          <w:trHeight w:val="330"/>
        </w:trPr>
        <w:tc>
          <w:tcPr>
            <w:tcW w:w="1470" w:type="dxa"/>
            <w:vAlign w:val="bottom"/>
          </w:tcPr>
          <w:p w14:paraId="2DD86D1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DDC5F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0FFD6C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21DEEEB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0079210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41F4B9A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6482E04F"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480D87C9" w14:textId="77777777" w:rsidR="00B12F47" w:rsidRPr="007F1F47" w:rsidRDefault="00B12F47" w:rsidP="00B12F47">
      <w:pPr>
        <w:ind w:firstLineChars="0" w:firstLine="0"/>
        <w:jc w:val="center"/>
      </w:pPr>
      <w:r>
        <w:t>Table4-1 Decision tree model result of dynamic co-existence features using API-permissions</w:t>
      </w:r>
    </w:p>
    <w:p w14:paraId="4A1F1072" w14:textId="77777777" w:rsidR="00B12F47" w:rsidRDefault="00B12F47" w:rsidP="00356E49">
      <w:pPr>
        <w:pStyle w:val="Heading5"/>
      </w:pPr>
      <w:r>
        <w:t>Random Forest</w:t>
      </w:r>
    </w:p>
    <w:p w14:paraId="24C6CADE"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555503D" w14:textId="77777777" w:rsidTr="00E17D8B">
        <w:trPr>
          <w:trHeight w:val="330"/>
        </w:trPr>
        <w:tc>
          <w:tcPr>
            <w:tcW w:w="1470" w:type="dxa"/>
          </w:tcPr>
          <w:p w14:paraId="79617E3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C34D0F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414F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18BFFF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2E742A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CF5E8F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0F86C0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7DD7F73" w14:textId="77777777" w:rsidTr="00E17D8B">
        <w:trPr>
          <w:trHeight w:val="330"/>
        </w:trPr>
        <w:tc>
          <w:tcPr>
            <w:tcW w:w="1470" w:type="dxa"/>
            <w:vAlign w:val="bottom"/>
          </w:tcPr>
          <w:p w14:paraId="74F40C2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1820AE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4E933B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01708C6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55C71E5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52E4B28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2AA2853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7D53F76F" w14:textId="77777777" w:rsidTr="00E17D8B">
        <w:trPr>
          <w:trHeight w:val="330"/>
        </w:trPr>
        <w:tc>
          <w:tcPr>
            <w:tcW w:w="1470" w:type="dxa"/>
            <w:vAlign w:val="bottom"/>
          </w:tcPr>
          <w:p w14:paraId="476F2A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ECDCE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880F4F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5641719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27AF252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0531936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59F0936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0A1311DF" w14:textId="77777777" w:rsidTr="00E17D8B">
        <w:trPr>
          <w:trHeight w:val="330"/>
        </w:trPr>
        <w:tc>
          <w:tcPr>
            <w:tcW w:w="1470" w:type="dxa"/>
            <w:vAlign w:val="bottom"/>
          </w:tcPr>
          <w:p w14:paraId="19486A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A359ED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61ADD84"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0FB0FB2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139EE3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517FF16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345DB5C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41AFEF4D" w14:textId="77777777" w:rsidTr="00E17D8B">
        <w:trPr>
          <w:trHeight w:val="330"/>
        </w:trPr>
        <w:tc>
          <w:tcPr>
            <w:tcW w:w="1470" w:type="dxa"/>
            <w:vAlign w:val="bottom"/>
          </w:tcPr>
          <w:p w14:paraId="18A160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20187B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FC1564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718660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4E0EB87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25C68CB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4D11DF4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383F2DB3" w14:textId="77777777" w:rsidTr="00E17D8B">
        <w:trPr>
          <w:trHeight w:val="330"/>
        </w:trPr>
        <w:tc>
          <w:tcPr>
            <w:tcW w:w="1470" w:type="dxa"/>
            <w:vAlign w:val="bottom"/>
          </w:tcPr>
          <w:p w14:paraId="157C39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9B716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EA0A4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309814F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556907C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395CDC33"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3A78681F"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6AC90DF5" w14:textId="77777777" w:rsidR="00B12F47" w:rsidRPr="007F1F47" w:rsidRDefault="00B12F47" w:rsidP="00B12F47">
      <w:pPr>
        <w:ind w:firstLineChars="0" w:firstLine="0"/>
        <w:jc w:val="center"/>
      </w:pPr>
      <w:r>
        <w:t>Table 4-2 Random Forest model result of dynamic co-existence features using API-permissions</w:t>
      </w:r>
    </w:p>
    <w:p w14:paraId="3E29595B" w14:textId="77777777" w:rsidR="00B12F47" w:rsidRDefault="00B12F47" w:rsidP="00356E49">
      <w:pPr>
        <w:pStyle w:val="Heading5"/>
      </w:pPr>
      <w:r>
        <w:t>Logistic regression</w:t>
      </w:r>
    </w:p>
    <w:p w14:paraId="5355BA85"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1DBC526" w14:textId="77777777" w:rsidTr="00E17D8B">
        <w:trPr>
          <w:trHeight w:val="330"/>
        </w:trPr>
        <w:tc>
          <w:tcPr>
            <w:tcW w:w="1470" w:type="dxa"/>
          </w:tcPr>
          <w:p w14:paraId="1AE15E9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2F61A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6645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C91BA5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DA6A42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CF337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9A59F4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B727468" w14:textId="77777777" w:rsidTr="00E17D8B">
        <w:trPr>
          <w:trHeight w:val="330"/>
        </w:trPr>
        <w:tc>
          <w:tcPr>
            <w:tcW w:w="1470" w:type="dxa"/>
            <w:vAlign w:val="bottom"/>
          </w:tcPr>
          <w:p w14:paraId="47272DB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5121A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62812A7E"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104821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3A28E4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4DD43C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621F07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7F70FF60" w14:textId="77777777" w:rsidTr="00E17D8B">
        <w:trPr>
          <w:trHeight w:val="330"/>
        </w:trPr>
        <w:tc>
          <w:tcPr>
            <w:tcW w:w="1470" w:type="dxa"/>
            <w:vAlign w:val="bottom"/>
          </w:tcPr>
          <w:p w14:paraId="50E8AA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8D265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0A91EEEB"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1B8752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31762F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1DFDCB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2C66D11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6729F447" w14:textId="77777777" w:rsidTr="00E17D8B">
        <w:trPr>
          <w:trHeight w:val="330"/>
        </w:trPr>
        <w:tc>
          <w:tcPr>
            <w:tcW w:w="1470" w:type="dxa"/>
            <w:vAlign w:val="bottom"/>
          </w:tcPr>
          <w:p w14:paraId="2D020E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2FD700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FBEF1C5"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2B4DBB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601B38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0F416E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5C2735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722C8974" w14:textId="77777777" w:rsidTr="00E17D8B">
        <w:trPr>
          <w:trHeight w:val="330"/>
        </w:trPr>
        <w:tc>
          <w:tcPr>
            <w:tcW w:w="1470" w:type="dxa"/>
            <w:vAlign w:val="bottom"/>
          </w:tcPr>
          <w:p w14:paraId="4F8D44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988B96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0D3CE63B"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745922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1A81E4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041F6B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4468590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3B2B0644" w14:textId="77777777" w:rsidTr="00E17D8B">
        <w:trPr>
          <w:trHeight w:val="330"/>
        </w:trPr>
        <w:tc>
          <w:tcPr>
            <w:tcW w:w="1470" w:type="dxa"/>
            <w:vAlign w:val="bottom"/>
          </w:tcPr>
          <w:p w14:paraId="31A229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51F88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15D367CD"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6A41D6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7AC33B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2EC495C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46B224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7C9C34CB" w14:textId="77777777" w:rsidR="00B12F47" w:rsidRPr="007F1F47" w:rsidRDefault="00B12F47" w:rsidP="00B12F47">
      <w:pPr>
        <w:ind w:firstLineChars="0" w:firstLine="0"/>
        <w:jc w:val="center"/>
      </w:pPr>
      <w:r>
        <w:t>Table4-3 Logistic regression model result of dynamic co-existence features using API-permissions</w:t>
      </w:r>
    </w:p>
    <w:p w14:paraId="0FA244A3"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5F2FE27A"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104388C8" w14:textId="77777777" w:rsidTr="00E17D8B">
        <w:trPr>
          <w:trHeight w:val="330"/>
        </w:trPr>
        <w:tc>
          <w:tcPr>
            <w:tcW w:w="1470" w:type="dxa"/>
          </w:tcPr>
          <w:p w14:paraId="4B10442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A1454B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903505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2EF61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7A3EFA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72DB9F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6A86BAB" w14:textId="77777777" w:rsidTr="00E17D8B">
        <w:trPr>
          <w:trHeight w:val="330"/>
        </w:trPr>
        <w:tc>
          <w:tcPr>
            <w:tcW w:w="1470" w:type="dxa"/>
            <w:vAlign w:val="bottom"/>
          </w:tcPr>
          <w:p w14:paraId="09E30A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183E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B258390"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793516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04A5BD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65591C8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5D46C4D1" w14:textId="77777777" w:rsidTr="00E17D8B">
        <w:trPr>
          <w:trHeight w:val="330"/>
        </w:trPr>
        <w:tc>
          <w:tcPr>
            <w:tcW w:w="1470" w:type="dxa"/>
            <w:vAlign w:val="bottom"/>
          </w:tcPr>
          <w:p w14:paraId="263745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8287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A3F3CA"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67CC94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2E7939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7BB156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6AA81AED" w14:textId="77777777" w:rsidTr="00E17D8B">
        <w:trPr>
          <w:trHeight w:val="330"/>
        </w:trPr>
        <w:tc>
          <w:tcPr>
            <w:tcW w:w="1470" w:type="dxa"/>
            <w:vAlign w:val="bottom"/>
          </w:tcPr>
          <w:p w14:paraId="7EF9719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287D51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006E3BD"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535BCA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037B93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36DD80E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01A2E9E9" w14:textId="77777777" w:rsidTr="00E17D8B">
        <w:trPr>
          <w:trHeight w:val="330"/>
        </w:trPr>
        <w:tc>
          <w:tcPr>
            <w:tcW w:w="1470" w:type="dxa"/>
            <w:vAlign w:val="bottom"/>
          </w:tcPr>
          <w:p w14:paraId="4E1DE8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C70B14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3A4F1657"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0718DE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600F29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40C286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7D6D042F" w14:textId="77777777" w:rsidTr="00E17D8B">
        <w:trPr>
          <w:trHeight w:val="330"/>
        </w:trPr>
        <w:tc>
          <w:tcPr>
            <w:tcW w:w="1470" w:type="dxa"/>
            <w:vAlign w:val="bottom"/>
          </w:tcPr>
          <w:p w14:paraId="61F436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0DCE3A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516B10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3292ED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49AE47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3DE7B7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5A46704A" w14:textId="77777777" w:rsidR="00B12F47" w:rsidRDefault="00B12F47" w:rsidP="00B12F47">
      <w:pPr>
        <w:ind w:firstLineChars="0" w:firstLine="0"/>
      </w:pPr>
    </w:p>
    <w:p w14:paraId="5B4EB267" w14:textId="77777777" w:rsidR="00B12F47" w:rsidRPr="007F1F47" w:rsidRDefault="00B12F47" w:rsidP="00B12F47">
      <w:pPr>
        <w:ind w:firstLineChars="0" w:firstLine="0"/>
        <w:jc w:val="center"/>
      </w:pPr>
      <w:r>
        <w:t>Table4-4 CNN model result of dynamic co-existence features using API-permissions</w:t>
      </w:r>
    </w:p>
    <w:p w14:paraId="751F0C5B" w14:textId="77777777" w:rsidR="00B12F47" w:rsidRDefault="00B12F47" w:rsidP="00356E49">
      <w:pPr>
        <w:pStyle w:val="Heading5"/>
        <w:rPr>
          <w:rStyle w:val="PageNumber"/>
        </w:rPr>
      </w:pPr>
      <w:r w:rsidRPr="16CA9A3E">
        <w:rPr>
          <w:rStyle w:val="PageNumber"/>
        </w:rPr>
        <w:t>RNN</w:t>
      </w:r>
    </w:p>
    <w:p w14:paraId="4329F153"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2058E75D" w14:textId="77777777" w:rsidTr="00E17D8B">
        <w:trPr>
          <w:trHeight w:val="330"/>
        </w:trPr>
        <w:tc>
          <w:tcPr>
            <w:tcW w:w="1470" w:type="dxa"/>
          </w:tcPr>
          <w:p w14:paraId="3B1BD72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6195FB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678B41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A17EF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190B4C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7750B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11C984F" w14:textId="77777777" w:rsidTr="00E17D8B">
        <w:trPr>
          <w:trHeight w:val="330"/>
        </w:trPr>
        <w:tc>
          <w:tcPr>
            <w:tcW w:w="1470" w:type="dxa"/>
            <w:vAlign w:val="bottom"/>
          </w:tcPr>
          <w:p w14:paraId="0DB08C1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8FB15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7EB7A6"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0F5845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485D02B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333D48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59C3CB2F" w14:textId="77777777" w:rsidTr="00E17D8B">
        <w:trPr>
          <w:trHeight w:val="330"/>
        </w:trPr>
        <w:tc>
          <w:tcPr>
            <w:tcW w:w="1470" w:type="dxa"/>
            <w:vAlign w:val="bottom"/>
          </w:tcPr>
          <w:p w14:paraId="510BEF2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E1BC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C06699A"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7D0E28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2326B5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1F1A94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161CC6D4" w14:textId="77777777" w:rsidTr="00E17D8B">
        <w:trPr>
          <w:trHeight w:val="330"/>
        </w:trPr>
        <w:tc>
          <w:tcPr>
            <w:tcW w:w="1470" w:type="dxa"/>
            <w:vAlign w:val="bottom"/>
          </w:tcPr>
          <w:p w14:paraId="4756B1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3F1C1A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C9DF14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623D84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6D1FC1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764A2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53B6E1AD" w14:textId="77777777" w:rsidTr="00E17D8B">
        <w:trPr>
          <w:trHeight w:val="330"/>
        </w:trPr>
        <w:tc>
          <w:tcPr>
            <w:tcW w:w="1470" w:type="dxa"/>
            <w:vAlign w:val="bottom"/>
          </w:tcPr>
          <w:p w14:paraId="6904795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BB120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464841"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744E9F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073F8E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2C47A5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114E4CA6" w14:textId="77777777" w:rsidTr="00E17D8B">
        <w:trPr>
          <w:trHeight w:val="330"/>
        </w:trPr>
        <w:tc>
          <w:tcPr>
            <w:tcW w:w="1470" w:type="dxa"/>
            <w:vAlign w:val="bottom"/>
          </w:tcPr>
          <w:p w14:paraId="29FC87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F001A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7B3829"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6B2638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34650F5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24093B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03DF2E96" w14:textId="77777777" w:rsidR="00B12F47" w:rsidRDefault="00B12F47" w:rsidP="00B12F47">
      <w:pPr>
        <w:ind w:firstLineChars="0" w:firstLine="0"/>
        <w:rPr>
          <w:sz w:val="21"/>
        </w:rPr>
      </w:pPr>
    </w:p>
    <w:p w14:paraId="240ADF66" w14:textId="77777777" w:rsidR="00B12F47" w:rsidRPr="00636B00" w:rsidRDefault="00B12F47" w:rsidP="00B12F47">
      <w:pPr>
        <w:ind w:firstLineChars="0" w:firstLine="0"/>
        <w:jc w:val="center"/>
      </w:pPr>
      <w:r>
        <w:t>Table4-5 RNN model result of dynamic co-existence features using API-permissions</w:t>
      </w:r>
    </w:p>
    <w:p w14:paraId="50291AA7" w14:textId="77777777" w:rsidR="00B12F47" w:rsidRDefault="00B12F47" w:rsidP="00356E49">
      <w:pPr>
        <w:pStyle w:val="Heading5"/>
      </w:pPr>
      <w:r>
        <w:t>ANN</w:t>
      </w:r>
    </w:p>
    <w:p w14:paraId="53F06743"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1132BEC" w14:textId="77777777" w:rsidTr="00E17D8B">
        <w:trPr>
          <w:trHeight w:val="330"/>
        </w:trPr>
        <w:tc>
          <w:tcPr>
            <w:tcW w:w="1470" w:type="dxa"/>
          </w:tcPr>
          <w:p w14:paraId="48B6531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59DE2A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50D304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603020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7C72347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452A1B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73B79DC" w14:textId="77777777" w:rsidTr="00E17D8B">
        <w:trPr>
          <w:trHeight w:val="330"/>
        </w:trPr>
        <w:tc>
          <w:tcPr>
            <w:tcW w:w="1470" w:type="dxa"/>
            <w:vAlign w:val="bottom"/>
          </w:tcPr>
          <w:p w14:paraId="4788BDE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EAE19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4DE774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259231C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748BD9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341C92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348A527" w14:textId="77777777" w:rsidTr="00E17D8B">
        <w:trPr>
          <w:trHeight w:val="330"/>
        </w:trPr>
        <w:tc>
          <w:tcPr>
            <w:tcW w:w="1470" w:type="dxa"/>
            <w:vAlign w:val="bottom"/>
          </w:tcPr>
          <w:p w14:paraId="4FBEC8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523D54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AB9EA3F"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395C4A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24A211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7877B4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62EB431E" w14:textId="77777777" w:rsidTr="00E17D8B">
        <w:trPr>
          <w:trHeight w:val="330"/>
        </w:trPr>
        <w:tc>
          <w:tcPr>
            <w:tcW w:w="1470" w:type="dxa"/>
            <w:vAlign w:val="bottom"/>
          </w:tcPr>
          <w:p w14:paraId="34F48BA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49D7DC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8EDF58F"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6BF23B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46DCB6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1C46CB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6B808D62" w14:textId="77777777" w:rsidTr="00E17D8B">
        <w:trPr>
          <w:trHeight w:val="330"/>
        </w:trPr>
        <w:tc>
          <w:tcPr>
            <w:tcW w:w="1470" w:type="dxa"/>
            <w:vAlign w:val="bottom"/>
          </w:tcPr>
          <w:p w14:paraId="767AD47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13537F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1B0BFB1"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04B6D5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752F0D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293183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31D250D3" w14:textId="77777777" w:rsidTr="00E17D8B">
        <w:trPr>
          <w:trHeight w:val="330"/>
        </w:trPr>
        <w:tc>
          <w:tcPr>
            <w:tcW w:w="1470" w:type="dxa"/>
            <w:vAlign w:val="bottom"/>
          </w:tcPr>
          <w:p w14:paraId="3DBCE7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2FF9B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F87CA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41D2F7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556036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671BD5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6C73796E" w14:textId="77777777" w:rsidR="00B12F47" w:rsidRDefault="00B12F47" w:rsidP="00B12F47">
      <w:pPr>
        <w:ind w:firstLine="480"/>
      </w:pPr>
      <w:r>
        <w:t>Table4-6 ANN model result of dynamic co-existence features using API-permissions</w:t>
      </w:r>
    </w:p>
    <w:p w14:paraId="25065571" w14:textId="77777777" w:rsidR="00B12F47" w:rsidRPr="00CA5070" w:rsidRDefault="00B12F47" w:rsidP="00B12F47">
      <w:pPr>
        <w:ind w:firstLine="480"/>
      </w:pPr>
    </w:p>
    <w:p w14:paraId="7F0899DA" w14:textId="77777777" w:rsidR="00356E49" w:rsidRDefault="00356E49" w:rsidP="00356E49">
      <w:pPr>
        <w:pStyle w:val="Heading4"/>
      </w:pPr>
      <w:r>
        <w:t>Drebin, Only API Calls Dynamic Co-Existence Features Result</w:t>
      </w:r>
    </w:p>
    <w:p w14:paraId="08033D2E" w14:textId="77777777" w:rsidR="00B12F47" w:rsidRPr="00280DB6" w:rsidRDefault="00B12F47" w:rsidP="00B12F47">
      <w:pPr>
        <w:ind w:firstLine="480"/>
      </w:pPr>
      <w:r>
        <w:t>In this research we are going to explain the API Calls for malware detection. Hance we are giving the data analysis of API only</w:t>
      </w:r>
    </w:p>
    <w:p w14:paraId="7F4EC049" w14:textId="77777777" w:rsidR="00B12F47" w:rsidRPr="00C65EF5" w:rsidRDefault="00B12F47" w:rsidP="00356E49">
      <w:pPr>
        <w:pStyle w:val="Heading5"/>
      </w:pPr>
      <w:r>
        <w:t>Decision Tree</w:t>
      </w:r>
    </w:p>
    <w:p w14:paraId="0B33A1AA"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32EAD12" w14:textId="77777777" w:rsidTr="00E17D8B">
        <w:trPr>
          <w:trHeight w:val="330"/>
        </w:trPr>
        <w:tc>
          <w:tcPr>
            <w:tcW w:w="1470" w:type="dxa"/>
          </w:tcPr>
          <w:p w14:paraId="56CDB50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CA67E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A5D123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F918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DB392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D14411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D117E7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0B462E7" w14:textId="77777777" w:rsidTr="00E17D8B">
        <w:trPr>
          <w:trHeight w:val="330"/>
        </w:trPr>
        <w:tc>
          <w:tcPr>
            <w:tcW w:w="1470" w:type="dxa"/>
            <w:vAlign w:val="bottom"/>
          </w:tcPr>
          <w:p w14:paraId="10B26A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7B422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4A5214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0DFA3CE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53FED516"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72419A2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59C409A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4303CAFD" w14:textId="77777777" w:rsidTr="00E17D8B">
        <w:trPr>
          <w:trHeight w:val="330"/>
        </w:trPr>
        <w:tc>
          <w:tcPr>
            <w:tcW w:w="1470" w:type="dxa"/>
            <w:vAlign w:val="bottom"/>
          </w:tcPr>
          <w:p w14:paraId="33431A1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4C22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3DFA20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6558EAE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1F383E1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4BB3C01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49DD1F3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6005D9D8" w14:textId="77777777" w:rsidTr="00E17D8B">
        <w:trPr>
          <w:trHeight w:val="330"/>
        </w:trPr>
        <w:tc>
          <w:tcPr>
            <w:tcW w:w="1470" w:type="dxa"/>
            <w:vAlign w:val="bottom"/>
          </w:tcPr>
          <w:p w14:paraId="038F1A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F31C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089113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6567598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48E2805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34632DF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5BE7A08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2E3C1233" w14:textId="77777777" w:rsidTr="00E17D8B">
        <w:trPr>
          <w:trHeight w:val="330"/>
        </w:trPr>
        <w:tc>
          <w:tcPr>
            <w:tcW w:w="1470" w:type="dxa"/>
            <w:vAlign w:val="bottom"/>
          </w:tcPr>
          <w:p w14:paraId="5B8310E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E2C5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6B22DA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4C8E3FE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083556E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0153D6A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085E8C6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4D70AD59" w14:textId="77777777" w:rsidTr="00E17D8B">
        <w:trPr>
          <w:trHeight w:val="330"/>
        </w:trPr>
        <w:tc>
          <w:tcPr>
            <w:tcW w:w="1470" w:type="dxa"/>
            <w:vAlign w:val="bottom"/>
          </w:tcPr>
          <w:p w14:paraId="5192ECE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C974F3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3C6EBB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214D933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38146BC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0276CAB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24BB52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76B7118F" w14:textId="77777777" w:rsidR="00B12F47" w:rsidRPr="00830321" w:rsidRDefault="00B12F47" w:rsidP="00B12F47">
      <w:pPr>
        <w:ind w:firstLineChars="0" w:firstLine="0"/>
        <w:jc w:val="center"/>
      </w:pPr>
      <w:r>
        <w:t>Table 4-7 Decision tree model result of dynamic co-existence features</w:t>
      </w:r>
    </w:p>
    <w:p w14:paraId="6829A02B" w14:textId="77777777" w:rsidR="00B12F47" w:rsidRDefault="00B12F47" w:rsidP="00356E49">
      <w:pPr>
        <w:pStyle w:val="Heading5"/>
      </w:pPr>
      <w:r>
        <w:t>Random Forest</w:t>
      </w:r>
    </w:p>
    <w:p w14:paraId="1FF29054"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8BB8E2C" w14:textId="77777777" w:rsidTr="00E17D8B">
        <w:trPr>
          <w:trHeight w:val="330"/>
        </w:trPr>
        <w:tc>
          <w:tcPr>
            <w:tcW w:w="1470" w:type="dxa"/>
          </w:tcPr>
          <w:p w14:paraId="37979FE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EDE8CB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AC9A8A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5586D9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C70AF3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9FEB2C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B1CBE4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82FA2A0" w14:textId="77777777" w:rsidTr="00E17D8B">
        <w:trPr>
          <w:trHeight w:val="330"/>
        </w:trPr>
        <w:tc>
          <w:tcPr>
            <w:tcW w:w="1470" w:type="dxa"/>
            <w:vAlign w:val="bottom"/>
          </w:tcPr>
          <w:p w14:paraId="1E49D7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1D16F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AA60581"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3E2DE7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020898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1ECE89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46D17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7A09317A" w14:textId="77777777" w:rsidTr="00E17D8B">
        <w:trPr>
          <w:trHeight w:val="330"/>
        </w:trPr>
        <w:tc>
          <w:tcPr>
            <w:tcW w:w="1470" w:type="dxa"/>
            <w:vAlign w:val="bottom"/>
          </w:tcPr>
          <w:p w14:paraId="767E9D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277CA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89A2692"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4CC6AD7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CF8B25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BDFDD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062FFC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67EC62A" w14:textId="77777777" w:rsidTr="00E17D8B">
        <w:trPr>
          <w:trHeight w:val="330"/>
        </w:trPr>
        <w:tc>
          <w:tcPr>
            <w:tcW w:w="1470" w:type="dxa"/>
            <w:vAlign w:val="bottom"/>
          </w:tcPr>
          <w:p w14:paraId="4DBBFE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025CEF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80F82E"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3FBD9D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6842D3F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66CA42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785F99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3240FE1B" w14:textId="77777777" w:rsidTr="00E17D8B">
        <w:trPr>
          <w:trHeight w:val="330"/>
        </w:trPr>
        <w:tc>
          <w:tcPr>
            <w:tcW w:w="1470" w:type="dxa"/>
            <w:vAlign w:val="bottom"/>
          </w:tcPr>
          <w:p w14:paraId="4884EF4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DC75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A9748C4"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78CF62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46F5D2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5FA211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67974B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C771561" w14:textId="77777777" w:rsidTr="00E17D8B">
        <w:trPr>
          <w:trHeight w:val="330"/>
        </w:trPr>
        <w:tc>
          <w:tcPr>
            <w:tcW w:w="1470" w:type="dxa"/>
            <w:vAlign w:val="bottom"/>
          </w:tcPr>
          <w:p w14:paraId="02611B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7B8C0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8B6ED1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5CB162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1C1B5F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6127A2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89879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1F7BE85B" w14:textId="77777777" w:rsidR="00B12F47" w:rsidRPr="00131F5B" w:rsidRDefault="00B12F47" w:rsidP="00B12F47">
      <w:pPr>
        <w:ind w:firstLineChars="0" w:firstLine="0"/>
        <w:jc w:val="center"/>
      </w:pPr>
      <w:r>
        <w:t>Table 4-8 Random Forest model result of dynamic co-existence features</w:t>
      </w:r>
    </w:p>
    <w:p w14:paraId="6F8DB4C9" w14:textId="77777777" w:rsidR="00B12F47" w:rsidRDefault="00B12F47" w:rsidP="00356E49">
      <w:pPr>
        <w:pStyle w:val="Heading5"/>
      </w:pPr>
      <w:r>
        <w:t>Logistic regression</w:t>
      </w:r>
    </w:p>
    <w:p w14:paraId="2A5D7909"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91EBB6E" w14:textId="77777777" w:rsidTr="00E17D8B">
        <w:trPr>
          <w:trHeight w:val="330"/>
        </w:trPr>
        <w:tc>
          <w:tcPr>
            <w:tcW w:w="1470" w:type="dxa"/>
          </w:tcPr>
          <w:p w14:paraId="5EF9050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243485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A3C220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FF2454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C5798D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79056B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75B6A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B24C50A" w14:textId="77777777" w:rsidTr="00E17D8B">
        <w:trPr>
          <w:trHeight w:val="330"/>
        </w:trPr>
        <w:tc>
          <w:tcPr>
            <w:tcW w:w="1470" w:type="dxa"/>
            <w:vAlign w:val="bottom"/>
          </w:tcPr>
          <w:p w14:paraId="0B0958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0925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9EA4A3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7C2CD0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5E506B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4E2EE8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89BC6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836FF14" w14:textId="77777777" w:rsidTr="00E17D8B">
        <w:trPr>
          <w:trHeight w:val="330"/>
        </w:trPr>
        <w:tc>
          <w:tcPr>
            <w:tcW w:w="1470" w:type="dxa"/>
            <w:vAlign w:val="bottom"/>
          </w:tcPr>
          <w:p w14:paraId="1CA7CBE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C462A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AD5377C"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40BE85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680D0BC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78AAB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7DD24F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30D625FB" w14:textId="77777777" w:rsidTr="00E17D8B">
        <w:trPr>
          <w:trHeight w:val="330"/>
        </w:trPr>
        <w:tc>
          <w:tcPr>
            <w:tcW w:w="1470" w:type="dxa"/>
            <w:vAlign w:val="bottom"/>
          </w:tcPr>
          <w:p w14:paraId="40E457F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31067D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76B8DC5"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742ABE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26D6FE0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0DC74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447E00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776B12F9" w14:textId="77777777" w:rsidTr="00E17D8B">
        <w:trPr>
          <w:trHeight w:val="330"/>
        </w:trPr>
        <w:tc>
          <w:tcPr>
            <w:tcW w:w="1470" w:type="dxa"/>
            <w:vAlign w:val="bottom"/>
          </w:tcPr>
          <w:p w14:paraId="227BED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5E55E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912012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2C393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33F7ED0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94C4A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0ECD5C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42866166" w14:textId="77777777" w:rsidTr="00E17D8B">
        <w:trPr>
          <w:trHeight w:val="330"/>
        </w:trPr>
        <w:tc>
          <w:tcPr>
            <w:tcW w:w="1470" w:type="dxa"/>
            <w:vAlign w:val="bottom"/>
          </w:tcPr>
          <w:p w14:paraId="61C3DEA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240B0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6B4ECC4"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15EC23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1F20684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394E39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08FBE4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38534B5D" w14:textId="77777777" w:rsidR="00B12F47" w:rsidRPr="000A540A" w:rsidRDefault="00B12F47" w:rsidP="00B12F47">
      <w:pPr>
        <w:ind w:firstLineChars="0" w:firstLine="0"/>
        <w:jc w:val="center"/>
      </w:pPr>
      <w:r>
        <w:t>Table 4-9 Logistic regression model result of dynamic co-existence features</w:t>
      </w:r>
    </w:p>
    <w:p w14:paraId="6E7F094C" w14:textId="77777777" w:rsidR="00B12F47" w:rsidRDefault="00B12F47" w:rsidP="00356E49">
      <w:pPr>
        <w:pStyle w:val="Heading5"/>
        <w:rPr>
          <w:shd w:val="clear" w:color="auto" w:fill="FFFFFF"/>
        </w:rPr>
      </w:pPr>
      <w:r>
        <w:rPr>
          <w:shd w:val="clear" w:color="auto" w:fill="FFFFFF"/>
        </w:rPr>
        <w:t>CNN</w:t>
      </w:r>
    </w:p>
    <w:p w14:paraId="1A9492A3"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63601AC" w14:textId="77777777" w:rsidTr="00E17D8B">
        <w:trPr>
          <w:trHeight w:val="330"/>
        </w:trPr>
        <w:tc>
          <w:tcPr>
            <w:tcW w:w="1470" w:type="dxa"/>
          </w:tcPr>
          <w:p w14:paraId="50CA2B9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6F7186B"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070B58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EF11B9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02BB588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83F0F2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58F65E6" w14:textId="77777777" w:rsidTr="00E17D8B">
        <w:trPr>
          <w:trHeight w:val="330"/>
        </w:trPr>
        <w:tc>
          <w:tcPr>
            <w:tcW w:w="1470" w:type="dxa"/>
            <w:vAlign w:val="bottom"/>
          </w:tcPr>
          <w:p w14:paraId="70EB098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3D9B5C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21E264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69AFF7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1EA90F8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56C458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2A2ED57" w14:textId="77777777" w:rsidTr="00E17D8B">
        <w:trPr>
          <w:trHeight w:val="330"/>
        </w:trPr>
        <w:tc>
          <w:tcPr>
            <w:tcW w:w="1470" w:type="dxa"/>
            <w:vAlign w:val="bottom"/>
          </w:tcPr>
          <w:p w14:paraId="2944EF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4A82ED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192C9E"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07D18C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0D0EBC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0963BE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43A5B480" w14:textId="77777777" w:rsidTr="00E17D8B">
        <w:trPr>
          <w:trHeight w:val="330"/>
        </w:trPr>
        <w:tc>
          <w:tcPr>
            <w:tcW w:w="1470" w:type="dxa"/>
            <w:vAlign w:val="bottom"/>
          </w:tcPr>
          <w:p w14:paraId="4F77FE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97E2E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8D1FCAB"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7AD6E0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2077E05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31E545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3E86A8AF" w14:textId="77777777" w:rsidTr="00E17D8B">
        <w:trPr>
          <w:trHeight w:val="330"/>
        </w:trPr>
        <w:tc>
          <w:tcPr>
            <w:tcW w:w="1470" w:type="dxa"/>
            <w:vAlign w:val="bottom"/>
          </w:tcPr>
          <w:p w14:paraId="470A720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6C58D7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3D047E0"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386220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279092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70566C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62D5CCF2" w14:textId="77777777" w:rsidTr="00E17D8B">
        <w:trPr>
          <w:trHeight w:val="330"/>
        </w:trPr>
        <w:tc>
          <w:tcPr>
            <w:tcW w:w="1470" w:type="dxa"/>
            <w:vAlign w:val="bottom"/>
          </w:tcPr>
          <w:p w14:paraId="4F0217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E418A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3682B39"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5E4F095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192539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441E8B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3F244F68" w14:textId="77777777" w:rsidR="00B12F47" w:rsidRPr="000A7DD1" w:rsidRDefault="00B12F47" w:rsidP="00B12F47">
      <w:pPr>
        <w:ind w:firstLine="480"/>
      </w:pPr>
      <w:r>
        <w:t>Table 4-10 CNN model result of dynamic co-existence features</w:t>
      </w:r>
    </w:p>
    <w:p w14:paraId="6F072D68" w14:textId="77777777" w:rsidR="00B12F47" w:rsidRDefault="00B12F47" w:rsidP="00356E49">
      <w:pPr>
        <w:pStyle w:val="Heading5"/>
        <w:rPr>
          <w:rStyle w:val="PageNumber"/>
        </w:rPr>
      </w:pPr>
      <w:r w:rsidRPr="16CA9A3E">
        <w:rPr>
          <w:rStyle w:val="PageNumber"/>
        </w:rPr>
        <w:t>RNN</w:t>
      </w:r>
    </w:p>
    <w:p w14:paraId="0165ECD1"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3828CD7B" w14:textId="77777777" w:rsidTr="00E17D8B">
        <w:trPr>
          <w:trHeight w:val="330"/>
        </w:trPr>
        <w:tc>
          <w:tcPr>
            <w:tcW w:w="1470" w:type="dxa"/>
          </w:tcPr>
          <w:p w14:paraId="3E3AAF1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5CFDA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67B8FE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D4BD58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314A67C4"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E7BA2F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3F4A62C" w14:textId="77777777" w:rsidTr="00E17D8B">
        <w:trPr>
          <w:trHeight w:val="330"/>
        </w:trPr>
        <w:tc>
          <w:tcPr>
            <w:tcW w:w="1470" w:type="dxa"/>
            <w:vAlign w:val="bottom"/>
          </w:tcPr>
          <w:p w14:paraId="105FAE0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A4A4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459E18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672D3E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4DC37B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5F5892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54F0374" w14:textId="77777777" w:rsidTr="00E17D8B">
        <w:trPr>
          <w:trHeight w:val="330"/>
        </w:trPr>
        <w:tc>
          <w:tcPr>
            <w:tcW w:w="1470" w:type="dxa"/>
            <w:vAlign w:val="bottom"/>
          </w:tcPr>
          <w:p w14:paraId="3B97C7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8C926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CDB77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5A05773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1EBAC7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7E79E4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58E4EBD5" w14:textId="77777777" w:rsidTr="00E17D8B">
        <w:trPr>
          <w:trHeight w:val="330"/>
        </w:trPr>
        <w:tc>
          <w:tcPr>
            <w:tcW w:w="1470" w:type="dxa"/>
            <w:vAlign w:val="bottom"/>
          </w:tcPr>
          <w:p w14:paraId="634440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C5BD97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AB1C67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1118FF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070B09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4D7D3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0DA1FB57" w14:textId="77777777" w:rsidTr="00E17D8B">
        <w:trPr>
          <w:trHeight w:val="330"/>
        </w:trPr>
        <w:tc>
          <w:tcPr>
            <w:tcW w:w="1470" w:type="dxa"/>
            <w:vAlign w:val="bottom"/>
          </w:tcPr>
          <w:p w14:paraId="6138385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4D7873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B6B996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09E9F7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6FBEB6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0272EA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752AD023" w14:textId="77777777" w:rsidTr="00E17D8B">
        <w:trPr>
          <w:trHeight w:val="330"/>
        </w:trPr>
        <w:tc>
          <w:tcPr>
            <w:tcW w:w="1470" w:type="dxa"/>
            <w:vAlign w:val="bottom"/>
          </w:tcPr>
          <w:p w14:paraId="1A3402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844C42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25E867"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0651A8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5B0DA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6CCC50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067FB9F1" w14:textId="77777777" w:rsidR="00B12F47" w:rsidRPr="00D757A8" w:rsidRDefault="00B12F47" w:rsidP="00B12F47">
      <w:pPr>
        <w:ind w:firstLine="480"/>
      </w:pPr>
      <w:r>
        <w:t>Table 4-11 RNN model result of dynamic co-existence features</w:t>
      </w:r>
    </w:p>
    <w:p w14:paraId="6D0D0354" w14:textId="77777777" w:rsidR="00B12F47" w:rsidRDefault="00B12F47" w:rsidP="00356E49">
      <w:pPr>
        <w:pStyle w:val="Heading5"/>
      </w:pPr>
      <w:r>
        <w:t>ANN</w:t>
      </w:r>
    </w:p>
    <w:p w14:paraId="274590DF"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7E25F69D" w14:textId="77777777" w:rsidTr="00E17D8B">
        <w:trPr>
          <w:trHeight w:val="330"/>
        </w:trPr>
        <w:tc>
          <w:tcPr>
            <w:tcW w:w="1470" w:type="dxa"/>
          </w:tcPr>
          <w:p w14:paraId="32D38F7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9334A2D"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FB195E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AD0E55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5AFAD7FA"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43C737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5CB6F56" w14:textId="77777777" w:rsidTr="00E17D8B">
        <w:trPr>
          <w:trHeight w:val="330"/>
        </w:trPr>
        <w:tc>
          <w:tcPr>
            <w:tcW w:w="1470" w:type="dxa"/>
            <w:vAlign w:val="bottom"/>
          </w:tcPr>
          <w:p w14:paraId="1172DE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EC2F3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7F390EB"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760B54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2BBA3C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229D40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DABCE8C" w14:textId="77777777" w:rsidTr="00E17D8B">
        <w:trPr>
          <w:trHeight w:val="330"/>
        </w:trPr>
        <w:tc>
          <w:tcPr>
            <w:tcW w:w="1470" w:type="dxa"/>
            <w:vAlign w:val="bottom"/>
          </w:tcPr>
          <w:p w14:paraId="687AE3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D7954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29CFB4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1B61DB9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143129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3D1806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2F8CF501" w14:textId="77777777" w:rsidTr="00E17D8B">
        <w:trPr>
          <w:trHeight w:val="330"/>
        </w:trPr>
        <w:tc>
          <w:tcPr>
            <w:tcW w:w="1470" w:type="dxa"/>
            <w:vAlign w:val="bottom"/>
          </w:tcPr>
          <w:p w14:paraId="231FBDC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3C165B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D683488"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21B44C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1CF337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3991F5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7D6418E2" w14:textId="77777777" w:rsidTr="00E17D8B">
        <w:trPr>
          <w:trHeight w:val="330"/>
        </w:trPr>
        <w:tc>
          <w:tcPr>
            <w:tcW w:w="1470" w:type="dxa"/>
            <w:vAlign w:val="bottom"/>
          </w:tcPr>
          <w:p w14:paraId="4D9FFAA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60E4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936E637"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2A2A9F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404805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25F685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7B3F3249" w14:textId="77777777" w:rsidTr="00E17D8B">
        <w:trPr>
          <w:trHeight w:val="330"/>
        </w:trPr>
        <w:tc>
          <w:tcPr>
            <w:tcW w:w="1470" w:type="dxa"/>
            <w:vAlign w:val="bottom"/>
          </w:tcPr>
          <w:p w14:paraId="041B8E5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314D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E822D93"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131B4F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19C689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7097665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42790A63" w14:textId="77777777" w:rsidR="00822822" w:rsidRPr="00EA4EC4" w:rsidRDefault="00B12F47" w:rsidP="00CC0C34">
      <w:pPr>
        <w:ind w:firstLine="480"/>
        <w:jc w:val="center"/>
        <w:rPr>
          <w:szCs w:val="24"/>
        </w:rPr>
      </w:pPr>
      <w:r>
        <w:t>Table4-12 ANN model result of dynamic co-existence features</w:t>
      </w:r>
    </w:p>
    <w:p w14:paraId="38905926" w14:textId="77777777" w:rsidR="000A45FE" w:rsidRDefault="000A45FE" w:rsidP="000A45FE">
      <w:pPr>
        <w:pStyle w:val="Heading3"/>
        <w:spacing w:before="120"/>
      </w:pPr>
      <w:bookmarkStart w:id="249" w:name="_Toc160416595"/>
      <w:r>
        <w:t>Malgenome, Dynamic Co-existence Features Results</w:t>
      </w:r>
      <w:bookmarkEnd w:id="249"/>
    </w:p>
    <w:p w14:paraId="14B8D0D6" w14:textId="77777777" w:rsidR="00AA0122" w:rsidRPr="00AA0122" w:rsidRDefault="00AA0122" w:rsidP="00AA0122">
      <w:pPr>
        <w:ind w:firstLine="480"/>
      </w:pPr>
      <w:r>
        <w:t>In this section we are collecting the result of Malgenome Dataset. These datasets most famous in the malware detection world. Are basically try each model and get the result and analysis about the result</w:t>
      </w:r>
    </w:p>
    <w:p w14:paraId="113066E7" w14:textId="77777777" w:rsidR="00AA0122" w:rsidRDefault="00AA0122" w:rsidP="00AA0122">
      <w:pPr>
        <w:pStyle w:val="Heading4"/>
      </w:pPr>
      <w:r>
        <w:t>Malgenome, API-Permission Combination Dynamic Co-Existence Features Result</w:t>
      </w:r>
    </w:p>
    <w:p w14:paraId="08E87880"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59636C0A" w14:textId="77777777" w:rsidR="00B12F47" w:rsidRDefault="00B12F47" w:rsidP="00AA0122">
      <w:pPr>
        <w:pStyle w:val="Heading5"/>
      </w:pPr>
      <w:r>
        <w:t>Decision tree</w:t>
      </w:r>
    </w:p>
    <w:p w14:paraId="5634958C"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7EF2D36" w14:textId="77777777" w:rsidTr="00E17D8B">
        <w:trPr>
          <w:trHeight w:val="330"/>
        </w:trPr>
        <w:tc>
          <w:tcPr>
            <w:tcW w:w="1470" w:type="dxa"/>
          </w:tcPr>
          <w:p w14:paraId="3A59F48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05A7C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C01FF2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3A6DC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37374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F59B14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EF3542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BF43928" w14:textId="77777777" w:rsidTr="00E17D8B">
        <w:trPr>
          <w:trHeight w:val="330"/>
        </w:trPr>
        <w:tc>
          <w:tcPr>
            <w:tcW w:w="1470" w:type="dxa"/>
            <w:vAlign w:val="bottom"/>
          </w:tcPr>
          <w:p w14:paraId="1DA645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EC2A4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3AAD10"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520E1A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0213CD8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4CBF4C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61EA13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00E47C4A" w14:textId="77777777" w:rsidTr="00E17D8B">
        <w:trPr>
          <w:trHeight w:val="330"/>
        </w:trPr>
        <w:tc>
          <w:tcPr>
            <w:tcW w:w="1470" w:type="dxa"/>
            <w:vAlign w:val="bottom"/>
          </w:tcPr>
          <w:p w14:paraId="1341A3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837A0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913A688"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31E89D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43E2A5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68E6D9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7B2977C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748C6EB6" w14:textId="77777777" w:rsidTr="00E17D8B">
        <w:trPr>
          <w:trHeight w:val="330"/>
        </w:trPr>
        <w:tc>
          <w:tcPr>
            <w:tcW w:w="1470" w:type="dxa"/>
            <w:vAlign w:val="bottom"/>
          </w:tcPr>
          <w:p w14:paraId="5880CD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05928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76E0379"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2881F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2B3457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120F103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66EEDC7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057A4CD6" w14:textId="77777777" w:rsidTr="00E17D8B">
        <w:trPr>
          <w:trHeight w:val="330"/>
        </w:trPr>
        <w:tc>
          <w:tcPr>
            <w:tcW w:w="1470" w:type="dxa"/>
            <w:vAlign w:val="bottom"/>
          </w:tcPr>
          <w:p w14:paraId="4A801FC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04FB8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D749AA7"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7D5DEF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17C2A4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212F00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232960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23275A91" w14:textId="77777777" w:rsidTr="00E17D8B">
        <w:trPr>
          <w:trHeight w:val="330"/>
        </w:trPr>
        <w:tc>
          <w:tcPr>
            <w:tcW w:w="1470" w:type="dxa"/>
            <w:vAlign w:val="bottom"/>
          </w:tcPr>
          <w:p w14:paraId="3FE264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B340D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6F50324"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40865A6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7D4762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369252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26804D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37CA2BD7" w14:textId="77777777" w:rsidR="00B12F47" w:rsidRPr="005C3649" w:rsidRDefault="00B12F47" w:rsidP="00B12F47">
      <w:pPr>
        <w:ind w:firstLineChars="0" w:firstLine="0"/>
        <w:jc w:val="center"/>
      </w:pPr>
      <w:r>
        <w:t>Table 4-13 Decision tree model result of dynamic co-existence features</w:t>
      </w:r>
    </w:p>
    <w:p w14:paraId="6200B5AA" w14:textId="77777777" w:rsidR="00B12F47" w:rsidRDefault="00B12F47" w:rsidP="00AA0122">
      <w:pPr>
        <w:pStyle w:val="Heading5"/>
      </w:pPr>
      <w:r>
        <w:t>Random Forest</w:t>
      </w:r>
    </w:p>
    <w:p w14:paraId="50461D70"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681BCCA" w14:textId="77777777" w:rsidTr="00E17D8B">
        <w:trPr>
          <w:trHeight w:val="330"/>
        </w:trPr>
        <w:tc>
          <w:tcPr>
            <w:tcW w:w="1470" w:type="dxa"/>
          </w:tcPr>
          <w:p w14:paraId="2CE433F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AB7D1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2EB22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197F42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D7E399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E74ED6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6C4C9E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6493A16A" w14:textId="77777777" w:rsidTr="00E17D8B">
        <w:trPr>
          <w:trHeight w:val="330"/>
        </w:trPr>
        <w:tc>
          <w:tcPr>
            <w:tcW w:w="1470" w:type="dxa"/>
            <w:vAlign w:val="bottom"/>
          </w:tcPr>
          <w:p w14:paraId="6A347B8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74DF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0A5DD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263591C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70277D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3617C59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49051F6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1BCB102E" w14:textId="77777777" w:rsidTr="00E17D8B">
        <w:trPr>
          <w:trHeight w:val="330"/>
        </w:trPr>
        <w:tc>
          <w:tcPr>
            <w:tcW w:w="1470" w:type="dxa"/>
            <w:vAlign w:val="bottom"/>
          </w:tcPr>
          <w:p w14:paraId="0EA453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1B70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4AE66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51AF48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4C7D05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7336D6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19BDA7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3B08F18C" w14:textId="77777777" w:rsidTr="00E17D8B">
        <w:trPr>
          <w:trHeight w:val="330"/>
        </w:trPr>
        <w:tc>
          <w:tcPr>
            <w:tcW w:w="1470" w:type="dxa"/>
            <w:vAlign w:val="bottom"/>
          </w:tcPr>
          <w:p w14:paraId="5838635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646F38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AF8E7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69DC67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4775FE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14C38C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2CEDD4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51BBDF50" w14:textId="77777777" w:rsidTr="00E17D8B">
        <w:trPr>
          <w:trHeight w:val="330"/>
        </w:trPr>
        <w:tc>
          <w:tcPr>
            <w:tcW w:w="1470" w:type="dxa"/>
            <w:vAlign w:val="bottom"/>
          </w:tcPr>
          <w:p w14:paraId="612749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B2D0C1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A36BD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310839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239625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523522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5B75D0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1A43E033" w14:textId="77777777" w:rsidTr="00E17D8B">
        <w:trPr>
          <w:trHeight w:val="330"/>
        </w:trPr>
        <w:tc>
          <w:tcPr>
            <w:tcW w:w="1470" w:type="dxa"/>
            <w:vAlign w:val="bottom"/>
          </w:tcPr>
          <w:p w14:paraId="2F72D05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AE55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5053C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44E4DB2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1AB876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3195DF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5DB8EC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38FCD095" w14:textId="77777777" w:rsidR="00B12F47" w:rsidRPr="005C3649" w:rsidRDefault="00B12F47" w:rsidP="00B12F47">
      <w:pPr>
        <w:ind w:firstLineChars="0" w:firstLine="0"/>
        <w:jc w:val="center"/>
      </w:pPr>
      <w:r>
        <w:t>Table 4-14 Random Forest model result of dynamic co-existence features</w:t>
      </w:r>
    </w:p>
    <w:p w14:paraId="55DAA59D" w14:textId="77777777" w:rsidR="00B12F47" w:rsidRDefault="00B12F47" w:rsidP="00AA0122">
      <w:pPr>
        <w:pStyle w:val="Heading5"/>
      </w:pPr>
      <w:r>
        <w:t>Logistic regression</w:t>
      </w:r>
    </w:p>
    <w:p w14:paraId="40106ECC"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D976EFF" w14:textId="77777777" w:rsidTr="00E17D8B">
        <w:trPr>
          <w:trHeight w:val="330"/>
        </w:trPr>
        <w:tc>
          <w:tcPr>
            <w:tcW w:w="1470" w:type="dxa"/>
          </w:tcPr>
          <w:p w14:paraId="51775E20"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B62DF8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B26C33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91D032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90EE30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B2796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8C6618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AB0DFBB" w14:textId="77777777" w:rsidTr="00E17D8B">
        <w:trPr>
          <w:trHeight w:val="330"/>
        </w:trPr>
        <w:tc>
          <w:tcPr>
            <w:tcW w:w="1470" w:type="dxa"/>
            <w:vAlign w:val="bottom"/>
          </w:tcPr>
          <w:p w14:paraId="158A24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FA2346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CC0BF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496DACE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0F8E5A8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6333D39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564A4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0BC7ABAF" w14:textId="77777777" w:rsidTr="00E17D8B">
        <w:trPr>
          <w:trHeight w:val="330"/>
        </w:trPr>
        <w:tc>
          <w:tcPr>
            <w:tcW w:w="1470" w:type="dxa"/>
            <w:vAlign w:val="bottom"/>
          </w:tcPr>
          <w:p w14:paraId="6E83F07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ADA0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DE33A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713A62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67D71B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423A21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4B18A6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7E4F60CF" w14:textId="77777777" w:rsidTr="00E17D8B">
        <w:trPr>
          <w:trHeight w:val="330"/>
        </w:trPr>
        <w:tc>
          <w:tcPr>
            <w:tcW w:w="1470" w:type="dxa"/>
            <w:vAlign w:val="bottom"/>
          </w:tcPr>
          <w:p w14:paraId="0612222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B51A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EBCA1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65990B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3B6199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2A4F8E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49207C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7C786F63" w14:textId="77777777" w:rsidTr="00E17D8B">
        <w:trPr>
          <w:trHeight w:val="330"/>
        </w:trPr>
        <w:tc>
          <w:tcPr>
            <w:tcW w:w="1470" w:type="dxa"/>
            <w:vAlign w:val="bottom"/>
          </w:tcPr>
          <w:p w14:paraId="4641D66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6CB8C0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9C7DB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733BEF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5D7117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56938B7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7559435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2EA35E12" w14:textId="77777777" w:rsidTr="00E17D8B">
        <w:trPr>
          <w:trHeight w:val="330"/>
        </w:trPr>
        <w:tc>
          <w:tcPr>
            <w:tcW w:w="1470" w:type="dxa"/>
            <w:vAlign w:val="bottom"/>
          </w:tcPr>
          <w:p w14:paraId="335617A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D586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29AB4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03FBBBE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6B63AB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69BD6C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22E7B8A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4C5CA0FF" w14:textId="77777777" w:rsidR="00B12F47" w:rsidRPr="00C65EF5" w:rsidRDefault="00B12F47" w:rsidP="00B12F47">
      <w:pPr>
        <w:ind w:firstLineChars="0" w:firstLine="0"/>
        <w:jc w:val="center"/>
      </w:pPr>
      <w:r>
        <w:t>Table 4-15 Logistic regression model result of dynamic co-existence features</w:t>
      </w:r>
    </w:p>
    <w:p w14:paraId="189922EB" w14:textId="77777777" w:rsidR="00B12F47" w:rsidRDefault="00B12F47" w:rsidP="00AA0122">
      <w:pPr>
        <w:pStyle w:val="Heading5"/>
        <w:rPr>
          <w:shd w:val="clear" w:color="auto" w:fill="FFFFFF"/>
        </w:rPr>
      </w:pPr>
      <w:r>
        <w:rPr>
          <w:shd w:val="clear" w:color="auto" w:fill="FFFFFF"/>
        </w:rPr>
        <w:t>CNN</w:t>
      </w:r>
    </w:p>
    <w:p w14:paraId="45DD4166"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E04B7D2" w14:textId="77777777" w:rsidTr="00E17D8B">
        <w:trPr>
          <w:trHeight w:val="330"/>
        </w:trPr>
        <w:tc>
          <w:tcPr>
            <w:tcW w:w="1470" w:type="dxa"/>
          </w:tcPr>
          <w:p w14:paraId="5422D07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6A3C94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46DB282"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661FE2"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6BE20833"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9618A55"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4498016C" w14:textId="77777777" w:rsidTr="00E17D8B">
        <w:trPr>
          <w:trHeight w:val="330"/>
        </w:trPr>
        <w:tc>
          <w:tcPr>
            <w:tcW w:w="1470" w:type="dxa"/>
            <w:vAlign w:val="bottom"/>
          </w:tcPr>
          <w:p w14:paraId="660CBE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1E476A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4A8D4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5BF70C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2FA6F4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32FD90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258E593E" w14:textId="77777777" w:rsidTr="00E17D8B">
        <w:trPr>
          <w:trHeight w:val="330"/>
        </w:trPr>
        <w:tc>
          <w:tcPr>
            <w:tcW w:w="1470" w:type="dxa"/>
            <w:vAlign w:val="bottom"/>
          </w:tcPr>
          <w:p w14:paraId="167B6A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B430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6C18A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79E0DE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42B6C35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787117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0091348D" w14:textId="77777777" w:rsidTr="00E17D8B">
        <w:trPr>
          <w:trHeight w:val="330"/>
        </w:trPr>
        <w:tc>
          <w:tcPr>
            <w:tcW w:w="1470" w:type="dxa"/>
            <w:vAlign w:val="bottom"/>
          </w:tcPr>
          <w:p w14:paraId="61025B6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78EA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3BD0B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6673F1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08FD4B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783411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1C7E8E3F" w14:textId="77777777" w:rsidTr="00E17D8B">
        <w:trPr>
          <w:trHeight w:val="330"/>
        </w:trPr>
        <w:tc>
          <w:tcPr>
            <w:tcW w:w="1470" w:type="dxa"/>
            <w:vAlign w:val="bottom"/>
          </w:tcPr>
          <w:p w14:paraId="5D99A3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A3060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CF8C6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4EDB62F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516F86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3E88AD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720531C5" w14:textId="77777777" w:rsidTr="00E17D8B">
        <w:trPr>
          <w:trHeight w:val="330"/>
        </w:trPr>
        <w:tc>
          <w:tcPr>
            <w:tcW w:w="1470" w:type="dxa"/>
            <w:vAlign w:val="bottom"/>
          </w:tcPr>
          <w:p w14:paraId="3E23C52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D4F40D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47719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480CA4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2816E4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114DD5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4C534655" w14:textId="77777777" w:rsidR="00B12F47" w:rsidRPr="005C3649" w:rsidRDefault="00B12F47" w:rsidP="00B12F47">
      <w:pPr>
        <w:ind w:firstLine="480"/>
      </w:pPr>
      <w:r>
        <w:t>Table 4-16 CNN model result of dynamic co-existence features</w:t>
      </w:r>
    </w:p>
    <w:p w14:paraId="31BDF6C8" w14:textId="77777777" w:rsidR="00B12F47" w:rsidRDefault="00B12F47" w:rsidP="00AA0122">
      <w:pPr>
        <w:pStyle w:val="Heading5"/>
        <w:rPr>
          <w:rStyle w:val="PageNumber"/>
        </w:rPr>
      </w:pPr>
      <w:r w:rsidRPr="16CA9A3E">
        <w:rPr>
          <w:rStyle w:val="PageNumber"/>
        </w:rPr>
        <w:t>RNN</w:t>
      </w:r>
    </w:p>
    <w:p w14:paraId="5FB13092"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430005BF" w14:textId="77777777" w:rsidTr="00E17D8B">
        <w:trPr>
          <w:trHeight w:val="330"/>
        </w:trPr>
        <w:tc>
          <w:tcPr>
            <w:tcW w:w="1470" w:type="dxa"/>
          </w:tcPr>
          <w:p w14:paraId="2BA129A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0C8CD7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27FB64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880D6C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1BB617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C97B4C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3E7C5FB3" w14:textId="77777777" w:rsidTr="00E17D8B">
        <w:trPr>
          <w:trHeight w:val="330"/>
        </w:trPr>
        <w:tc>
          <w:tcPr>
            <w:tcW w:w="1470" w:type="dxa"/>
            <w:vAlign w:val="bottom"/>
          </w:tcPr>
          <w:p w14:paraId="72E9521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BFF372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8F4150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16D6C3F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4828DD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62C86F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65A3F7E2" w14:textId="77777777" w:rsidTr="00E17D8B">
        <w:trPr>
          <w:trHeight w:val="330"/>
        </w:trPr>
        <w:tc>
          <w:tcPr>
            <w:tcW w:w="1470" w:type="dxa"/>
            <w:vAlign w:val="bottom"/>
          </w:tcPr>
          <w:p w14:paraId="447031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F22A6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F634D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6FB3DE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627E885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2B4087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0B1992FA" w14:textId="77777777" w:rsidTr="00E17D8B">
        <w:trPr>
          <w:trHeight w:val="330"/>
        </w:trPr>
        <w:tc>
          <w:tcPr>
            <w:tcW w:w="1470" w:type="dxa"/>
            <w:vAlign w:val="bottom"/>
          </w:tcPr>
          <w:p w14:paraId="5E6988F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1B8733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C2854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624FDDE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2D0173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2BA8F0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7D6A307D" w14:textId="77777777" w:rsidTr="00E17D8B">
        <w:trPr>
          <w:trHeight w:val="330"/>
        </w:trPr>
        <w:tc>
          <w:tcPr>
            <w:tcW w:w="1470" w:type="dxa"/>
            <w:vAlign w:val="bottom"/>
          </w:tcPr>
          <w:p w14:paraId="6F2831F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411FD4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12EE6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2F3ACA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7D80CA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50D7AF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53893E90" w14:textId="77777777" w:rsidTr="00E17D8B">
        <w:trPr>
          <w:trHeight w:val="330"/>
        </w:trPr>
        <w:tc>
          <w:tcPr>
            <w:tcW w:w="1470" w:type="dxa"/>
            <w:vAlign w:val="bottom"/>
          </w:tcPr>
          <w:p w14:paraId="6DD325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848A2D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59C4B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07FFD0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7BDE9C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263828F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5331ED2F" w14:textId="77777777" w:rsidR="00B12F47" w:rsidRPr="005C3649" w:rsidRDefault="00B12F47" w:rsidP="00B12F47">
      <w:pPr>
        <w:ind w:firstLine="480"/>
      </w:pPr>
      <w:r>
        <w:t>Table 4-17 RNN model result of dynamic co-existence features</w:t>
      </w:r>
    </w:p>
    <w:p w14:paraId="3D64F9DE" w14:textId="77777777" w:rsidR="00B12F47" w:rsidRDefault="00B12F47" w:rsidP="00AA0122">
      <w:pPr>
        <w:pStyle w:val="Heading5"/>
      </w:pPr>
      <w:r>
        <w:t>ANN</w:t>
      </w:r>
    </w:p>
    <w:p w14:paraId="65D292A9"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3CD9BBB5" w14:textId="77777777" w:rsidTr="00E17D8B">
        <w:trPr>
          <w:trHeight w:val="330"/>
        </w:trPr>
        <w:tc>
          <w:tcPr>
            <w:tcW w:w="1470" w:type="dxa"/>
          </w:tcPr>
          <w:p w14:paraId="5A51558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D4A163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E4352D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7CCC1C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25324BA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158C27A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3762A3D" w14:textId="77777777" w:rsidTr="00E17D8B">
        <w:trPr>
          <w:trHeight w:val="330"/>
        </w:trPr>
        <w:tc>
          <w:tcPr>
            <w:tcW w:w="1470" w:type="dxa"/>
            <w:vAlign w:val="bottom"/>
          </w:tcPr>
          <w:p w14:paraId="0802F5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4960A6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B195D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571909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769E9C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3DF4CD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560568B9" w14:textId="77777777" w:rsidTr="00E17D8B">
        <w:trPr>
          <w:trHeight w:val="330"/>
        </w:trPr>
        <w:tc>
          <w:tcPr>
            <w:tcW w:w="1470" w:type="dxa"/>
            <w:vAlign w:val="bottom"/>
          </w:tcPr>
          <w:p w14:paraId="173F69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6C829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F231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2173FC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79B1E7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38F97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127D0BC6" w14:textId="77777777" w:rsidTr="00E17D8B">
        <w:trPr>
          <w:trHeight w:val="330"/>
        </w:trPr>
        <w:tc>
          <w:tcPr>
            <w:tcW w:w="1470" w:type="dxa"/>
            <w:vAlign w:val="bottom"/>
          </w:tcPr>
          <w:p w14:paraId="288F6A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0EC32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064DD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5882FB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340A3F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82F1D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08B1F6C6" w14:textId="77777777" w:rsidTr="00E17D8B">
        <w:trPr>
          <w:trHeight w:val="330"/>
        </w:trPr>
        <w:tc>
          <w:tcPr>
            <w:tcW w:w="1470" w:type="dxa"/>
            <w:vAlign w:val="bottom"/>
          </w:tcPr>
          <w:p w14:paraId="623978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1DB5F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7FC0E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BB39B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444E5B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0D18BA5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626CDF08" w14:textId="77777777" w:rsidTr="00E17D8B">
        <w:trPr>
          <w:trHeight w:val="330"/>
        </w:trPr>
        <w:tc>
          <w:tcPr>
            <w:tcW w:w="1470" w:type="dxa"/>
            <w:vAlign w:val="bottom"/>
          </w:tcPr>
          <w:p w14:paraId="2E54C8D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AADC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E054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67221D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22D880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66B5AA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05B5282D" w14:textId="77777777" w:rsidR="00B12F47" w:rsidRPr="00C65EF5" w:rsidRDefault="00B12F47" w:rsidP="00B12F47">
      <w:pPr>
        <w:ind w:firstLine="480"/>
      </w:pPr>
      <w:r>
        <w:t>Table 4-18 ANN model result of dynamic co-existence features</w:t>
      </w:r>
    </w:p>
    <w:p w14:paraId="11D2F9E7" w14:textId="77777777" w:rsidR="00B12F47" w:rsidRDefault="00AA0122" w:rsidP="00B12F47">
      <w:pPr>
        <w:pStyle w:val="Heading4"/>
      </w:pPr>
      <w:r>
        <w:t>Malgenome</w:t>
      </w:r>
      <w:r w:rsidR="00B12F47">
        <w:t>, Only API Calls Dynamic Co-existence Features Result</w:t>
      </w:r>
    </w:p>
    <w:p w14:paraId="65C9C531"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089EE470" w14:textId="77777777" w:rsidR="00B12F47" w:rsidRDefault="00B12F47" w:rsidP="00AA0122">
      <w:pPr>
        <w:pStyle w:val="Heading5"/>
      </w:pPr>
      <w:r>
        <w:t>Decision tree</w:t>
      </w:r>
    </w:p>
    <w:p w14:paraId="52AE44EC"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8FD16D1" w14:textId="77777777" w:rsidTr="00E17D8B">
        <w:trPr>
          <w:trHeight w:val="330"/>
        </w:trPr>
        <w:tc>
          <w:tcPr>
            <w:tcW w:w="1470" w:type="dxa"/>
          </w:tcPr>
          <w:p w14:paraId="0297005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5F4743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E1C9E0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E68CB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9B1281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C5BCB8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89AE2D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E66235F" w14:textId="77777777" w:rsidTr="00E17D8B">
        <w:trPr>
          <w:trHeight w:val="330"/>
        </w:trPr>
        <w:tc>
          <w:tcPr>
            <w:tcW w:w="1470" w:type="dxa"/>
            <w:vAlign w:val="bottom"/>
          </w:tcPr>
          <w:p w14:paraId="106119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0B12B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BD9CE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4DC64F5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4BDF68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54AC1B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69989A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50C57283" w14:textId="77777777" w:rsidTr="00E17D8B">
        <w:trPr>
          <w:trHeight w:val="330"/>
        </w:trPr>
        <w:tc>
          <w:tcPr>
            <w:tcW w:w="1470" w:type="dxa"/>
            <w:vAlign w:val="bottom"/>
          </w:tcPr>
          <w:p w14:paraId="4F67C1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7A7B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7E749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6F035E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6F4E16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21B821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FDD1D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CA5E670" w14:textId="77777777" w:rsidTr="00E17D8B">
        <w:trPr>
          <w:trHeight w:val="330"/>
        </w:trPr>
        <w:tc>
          <w:tcPr>
            <w:tcW w:w="1470" w:type="dxa"/>
            <w:vAlign w:val="bottom"/>
          </w:tcPr>
          <w:p w14:paraId="41C6F6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8DAA1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682B9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202533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4E3FA3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A6D29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48CD72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32280F7F" w14:textId="77777777" w:rsidTr="00E17D8B">
        <w:trPr>
          <w:trHeight w:val="330"/>
        </w:trPr>
        <w:tc>
          <w:tcPr>
            <w:tcW w:w="1470" w:type="dxa"/>
            <w:vAlign w:val="bottom"/>
          </w:tcPr>
          <w:p w14:paraId="5386059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79166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224E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3F2B22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74C62F7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721852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2A3444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306C165F" w14:textId="77777777" w:rsidTr="00E17D8B">
        <w:trPr>
          <w:trHeight w:val="330"/>
        </w:trPr>
        <w:tc>
          <w:tcPr>
            <w:tcW w:w="1470" w:type="dxa"/>
            <w:vAlign w:val="bottom"/>
          </w:tcPr>
          <w:p w14:paraId="45E747D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BCC32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96744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6EF860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9AE0B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34F17BD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F2819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3DA30F08" w14:textId="77777777" w:rsidR="00B12F47" w:rsidRPr="00E65BF0" w:rsidRDefault="00B12F47" w:rsidP="00B12F47">
      <w:pPr>
        <w:ind w:firstLineChars="0" w:firstLine="0"/>
        <w:jc w:val="center"/>
      </w:pPr>
      <w:r>
        <w:t>Table 4-19 Decision tree model result of dynamic co-existence features</w:t>
      </w:r>
    </w:p>
    <w:p w14:paraId="33847B8D" w14:textId="77777777" w:rsidR="00B12F47" w:rsidRDefault="00B12F47" w:rsidP="00AA0122">
      <w:pPr>
        <w:pStyle w:val="Heading5"/>
      </w:pPr>
      <w:r>
        <w:t>Random Forest</w:t>
      </w:r>
    </w:p>
    <w:p w14:paraId="7C849B4C"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781F2277" w14:textId="77777777" w:rsidTr="00E17D8B">
        <w:trPr>
          <w:trHeight w:val="330"/>
        </w:trPr>
        <w:tc>
          <w:tcPr>
            <w:tcW w:w="1470" w:type="dxa"/>
          </w:tcPr>
          <w:p w14:paraId="0646B2F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14C670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B1A35D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79043F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48BF97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8ED9CC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EA341C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52BA34F" w14:textId="77777777" w:rsidTr="00E17D8B">
        <w:trPr>
          <w:trHeight w:val="330"/>
        </w:trPr>
        <w:tc>
          <w:tcPr>
            <w:tcW w:w="1470" w:type="dxa"/>
            <w:vAlign w:val="bottom"/>
          </w:tcPr>
          <w:p w14:paraId="5D7A31C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3D3A32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926506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2DE66A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B9D66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60652B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2446A4C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6D916CD8" w14:textId="77777777" w:rsidTr="00E17D8B">
        <w:trPr>
          <w:trHeight w:val="330"/>
        </w:trPr>
        <w:tc>
          <w:tcPr>
            <w:tcW w:w="1470" w:type="dxa"/>
            <w:vAlign w:val="bottom"/>
          </w:tcPr>
          <w:p w14:paraId="3624D8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E9A44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3F53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7B8189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337749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0243E85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023606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5449A5BA" w14:textId="77777777" w:rsidTr="00E17D8B">
        <w:trPr>
          <w:trHeight w:val="330"/>
        </w:trPr>
        <w:tc>
          <w:tcPr>
            <w:tcW w:w="1470" w:type="dxa"/>
            <w:vAlign w:val="bottom"/>
          </w:tcPr>
          <w:p w14:paraId="7F097D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1E4E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7BC97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491CC2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6F690C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C1D23B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74F0C8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5E5EF89D" w14:textId="77777777" w:rsidTr="00E17D8B">
        <w:trPr>
          <w:trHeight w:val="330"/>
        </w:trPr>
        <w:tc>
          <w:tcPr>
            <w:tcW w:w="1470" w:type="dxa"/>
            <w:vAlign w:val="bottom"/>
          </w:tcPr>
          <w:p w14:paraId="2867C3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FD2A3D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EE481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5F3B1C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79C4B6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0AA8B0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048431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D49368E" w14:textId="77777777" w:rsidTr="00E17D8B">
        <w:trPr>
          <w:trHeight w:val="330"/>
        </w:trPr>
        <w:tc>
          <w:tcPr>
            <w:tcW w:w="1470" w:type="dxa"/>
            <w:vAlign w:val="bottom"/>
          </w:tcPr>
          <w:p w14:paraId="7C748F8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EB213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0B5BFB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478935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75CB2F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0ED74A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744384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CBEE064" w14:textId="77777777" w:rsidR="00B12F47" w:rsidRPr="00E65BF0" w:rsidRDefault="00B12F47" w:rsidP="00B12F47">
      <w:pPr>
        <w:ind w:firstLineChars="0" w:firstLine="0"/>
        <w:jc w:val="center"/>
      </w:pPr>
      <w:r>
        <w:t>Table 4-20 Random Forest model result of dynamic co-existence features</w:t>
      </w:r>
    </w:p>
    <w:p w14:paraId="21B3515E" w14:textId="77777777" w:rsidR="00B12F47" w:rsidRDefault="00B12F47" w:rsidP="00AA0122">
      <w:pPr>
        <w:pStyle w:val="Heading5"/>
      </w:pPr>
      <w:r>
        <w:t>Logistic regression</w:t>
      </w:r>
    </w:p>
    <w:p w14:paraId="77455258"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A8D4BB5" w14:textId="77777777" w:rsidTr="00E17D8B">
        <w:trPr>
          <w:trHeight w:val="330"/>
        </w:trPr>
        <w:tc>
          <w:tcPr>
            <w:tcW w:w="1470" w:type="dxa"/>
          </w:tcPr>
          <w:p w14:paraId="3974F9F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7A59C0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76037C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1478DD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19BA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31517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B20F61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6A668A7" w14:textId="77777777" w:rsidTr="00E17D8B">
        <w:trPr>
          <w:trHeight w:val="330"/>
        </w:trPr>
        <w:tc>
          <w:tcPr>
            <w:tcW w:w="1470" w:type="dxa"/>
            <w:vAlign w:val="bottom"/>
          </w:tcPr>
          <w:p w14:paraId="499E551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A323FB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4C462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0D0A23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59055B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3D814A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240749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5E8808D0" w14:textId="77777777" w:rsidTr="00E17D8B">
        <w:trPr>
          <w:trHeight w:val="330"/>
        </w:trPr>
        <w:tc>
          <w:tcPr>
            <w:tcW w:w="1470" w:type="dxa"/>
            <w:vAlign w:val="bottom"/>
          </w:tcPr>
          <w:p w14:paraId="7909B7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4C5BB8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B8E7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409C3D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44F4E6E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024C476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35CE9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00EFC42B" w14:textId="77777777" w:rsidTr="00E17D8B">
        <w:trPr>
          <w:trHeight w:val="330"/>
        </w:trPr>
        <w:tc>
          <w:tcPr>
            <w:tcW w:w="1470" w:type="dxa"/>
            <w:vAlign w:val="bottom"/>
          </w:tcPr>
          <w:p w14:paraId="23C6F5D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2D32B7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A37BB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671CBD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49FA1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0B02E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9CFB8C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16E97A3A" w14:textId="77777777" w:rsidTr="00E17D8B">
        <w:trPr>
          <w:trHeight w:val="330"/>
        </w:trPr>
        <w:tc>
          <w:tcPr>
            <w:tcW w:w="1470" w:type="dxa"/>
            <w:vAlign w:val="bottom"/>
          </w:tcPr>
          <w:p w14:paraId="094569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6E7A9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065C4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1B27B9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5DF8B87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9C966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2E5BE8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4303DD8D" w14:textId="77777777" w:rsidTr="00E17D8B">
        <w:trPr>
          <w:trHeight w:val="330"/>
        </w:trPr>
        <w:tc>
          <w:tcPr>
            <w:tcW w:w="1470" w:type="dxa"/>
            <w:vAlign w:val="bottom"/>
          </w:tcPr>
          <w:p w14:paraId="1602C58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360D0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431F6E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7BDAD4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1525EC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6AFA09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55D9A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065749FC" w14:textId="77777777" w:rsidR="00B12F47" w:rsidRPr="00E65BF0" w:rsidRDefault="00B12F47" w:rsidP="00B12F47">
      <w:pPr>
        <w:ind w:firstLineChars="0" w:firstLine="0"/>
        <w:jc w:val="center"/>
      </w:pPr>
      <w:r>
        <w:t>Table 4-21 Logistic regression model result of dynamic co-existence features</w:t>
      </w:r>
    </w:p>
    <w:p w14:paraId="5DBE0144" w14:textId="77777777" w:rsidR="00B12F47" w:rsidRDefault="00B12F47" w:rsidP="00AA0122">
      <w:pPr>
        <w:pStyle w:val="Heading5"/>
        <w:rPr>
          <w:shd w:val="clear" w:color="auto" w:fill="FFFFFF"/>
        </w:rPr>
      </w:pPr>
      <w:r>
        <w:rPr>
          <w:shd w:val="clear" w:color="auto" w:fill="FFFFFF"/>
        </w:rPr>
        <w:t>CNN</w:t>
      </w:r>
    </w:p>
    <w:p w14:paraId="5D437ACC"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498"/>
      </w:tblGrid>
      <w:tr w:rsidR="00B12F47" w:rsidRPr="00AD1761" w14:paraId="1E23235E" w14:textId="77777777" w:rsidTr="00E17D8B">
        <w:trPr>
          <w:trHeight w:val="330"/>
        </w:trPr>
        <w:tc>
          <w:tcPr>
            <w:tcW w:w="1470" w:type="dxa"/>
          </w:tcPr>
          <w:p w14:paraId="00CACFE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F97C5E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C905D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95D05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0AD9BA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6F39F97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8553E7C" w14:textId="77777777" w:rsidTr="00E17D8B">
        <w:trPr>
          <w:trHeight w:val="330"/>
        </w:trPr>
        <w:tc>
          <w:tcPr>
            <w:tcW w:w="1470" w:type="dxa"/>
            <w:vAlign w:val="bottom"/>
          </w:tcPr>
          <w:p w14:paraId="4510935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7F1EB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E3132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50631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03A003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2CB5DF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46D4AB87" w14:textId="77777777" w:rsidTr="00E17D8B">
        <w:trPr>
          <w:trHeight w:val="330"/>
        </w:trPr>
        <w:tc>
          <w:tcPr>
            <w:tcW w:w="1470" w:type="dxa"/>
            <w:vAlign w:val="bottom"/>
          </w:tcPr>
          <w:p w14:paraId="594AF94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4B128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711D1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61A4D7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0BFF33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5872CA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3B92A804" w14:textId="77777777" w:rsidTr="00E17D8B">
        <w:trPr>
          <w:trHeight w:val="330"/>
        </w:trPr>
        <w:tc>
          <w:tcPr>
            <w:tcW w:w="1470" w:type="dxa"/>
            <w:vAlign w:val="bottom"/>
          </w:tcPr>
          <w:p w14:paraId="67C52B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22245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7C7CF9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5772B84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67155EE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39E5AF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6AC1D7BA" w14:textId="77777777" w:rsidTr="00E17D8B">
        <w:trPr>
          <w:trHeight w:val="330"/>
        </w:trPr>
        <w:tc>
          <w:tcPr>
            <w:tcW w:w="1470" w:type="dxa"/>
            <w:vAlign w:val="bottom"/>
          </w:tcPr>
          <w:p w14:paraId="0444859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3C48C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64364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527E27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4CCB65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3200FB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56EFE409" w14:textId="77777777" w:rsidTr="00E17D8B">
        <w:trPr>
          <w:trHeight w:val="330"/>
        </w:trPr>
        <w:tc>
          <w:tcPr>
            <w:tcW w:w="1470" w:type="dxa"/>
            <w:vAlign w:val="bottom"/>
          </w:tcPr>
          <w:p w14:paraId="297DFA0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0ED90E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4DC7D6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69C4AF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398B4A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2FBBE9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4C0C186B" w14:textId="77777777" w:rsidR="00B12F47" w:rsidRPr="00E65BF0" w:rsidRDefault="00B12F47" w:rsidP="00B12F47">
      <w:pPr>
        <w:ind w:firstLine="480"/>
      </w:pPr>
      <w:r>
        <w:t>Table 4-22 CNN model result of dynamic co-existence features</w:t>
      </w:r>
    </w:p>
    <w:p w14:paraId="071190F9" w14:textId="77777777" w:rsidR="00B12F47" w:rsidRDefault="00B12F47" w:rsidP="00AA0122">
      <w:pPr>
        <w:pStyle w:val="Heading5"/>
        <w:rPr>
          <w:rStyle w:val="PageNumber"/>
        </w:rPr>
      </w:pPr>
      <w:r w:rsidRPr="16CA9A3E">
        <w:rPr>
          <w:rStyle w:val="PageNumber"/>
        </w:rPr>
        <w:t>RNN</w:t>
      </w:r>
    </w:p>
    <w:p w14:paraId="47F35A9A"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2EC2CF0A" w14:textId="77777777" w:rsidTr="00E17D8B">
        <w:trPr>
          <w:trHeight w:val="330"/>
        </w:trPr>
        <w:tc>
          <w:tcPr>
            <w:tcW w:w="1470" w:type="dxa"/>
          </w:tcPr>
          <w:p w14:paraId="5DE79DF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9A4B6C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F05795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00BDD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12436FF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2A38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AF95F3B" w14:textId="77777777" w:rsidTr="00E17D8B">
        <w:trPr>
          <w:trHeight w:val="330"/>
        </w:trPr>
        <w:tc>
          <w:tcPr>
            <w:tcW w:w="1470" w:type="dxa"/>
            <w:vAlign w:val="bottom"/>
          </w:tcPr>
          <w:p w14:paraId="028D83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9FF9EE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E7F5D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673DA1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425783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325391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7C84DAB6" w14:textId="77777777" w:rsidTr="00E17D8B">
        <w:trPr>
          <w:trHeight w:val="330"/>
        </w:trPr>
        <w:tc>
          <w:tcPr>
            <w:tcW w:w="1470" w:type="dxa"/>
            <w:vAlign w:val="bottom"/>
          </w:tcPr>
          <w:p w14:paraId="5BC73F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E4FF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D238F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835DF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65DEDD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31DCBE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7DFD0E6D" w14:textId="77777777" w:rsidTr="00E17D8B">
        <w:trPr>
          <w:trHeight w:val="330"/>
        </w:trPr>
        <w:tc>
          <w:tcPr>
            <w:tcW w:w="1470" w:type="dxa"/>
            <w:vAlign w:val="bottom"/>
          </w:tcPr>
          <w:p w14:paraId="0FC76A6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490B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D4E7F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077CC9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59465D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7B72CBB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3F566B07" w14:textId="77777777" w:rsidTr="00E17D8B">
        <w:trPr>
          <w:trHeight w:val="330"/>
        </w:trPr>
        <w:tc>
          <w:tcPr>
            <w:tcW w:w="1470" w:type="dxa"/>
            <w:vAlign w:val="bottom"/>
          </w:tcPr>
          <w:p w14:paraId="701F76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215569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7A7FA0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522FE59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1286C2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56D834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5F557DF3" w14:textId="77777777" w:rsidTr="00E17D8B">
        <w:trPr>
          <w:trHeight w:val="330"/>
        </w:trPr>
        <w:tc>
          <w:tcPr>
            <w:tcW w:w="1470" w:type="dxa"/>
            <w:vAlign w:val="bottom"/>
          </w:tcPr>
          <w:p w14:paraId="7154CCB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D3EC59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C2F6A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52065A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58C653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4B8C45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DCDCEE8" w14:textId="77777777" w:rsidR="00B12F47" w:rsidRPr="00E65BF0" w:rsidRDefault="00B12F47" w:rsidP="00B12F47">
      <w:pPr>
        <w:ind w:firstLine="480"/>
      </w:pPr>
      <w:r>
        <w:t>Table 4-23 RNN model result of dynamic co-existence features</w:t>
      </w:r>
    </w:p>
    <w:p w14:paraId="0B878F3F" w14:textId="77777777" w:rsidR="00B12F47" w:rsidRDefault="00B12F47" w:rsidP="00AA0122">
      <w:pPr>
        <w:pStyle w:val="Heading5"/>
      </w:pPr>
      <w:r>
        <w:t>ANN</w:t>
      </w:r>
    </w:p>
    <w:p w14:paraId="6A8F2C31"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905"/>
        <w:gridCol w:w="1056"/>
        <w:gridCol w:w="1630"/>
      </w:tblGrid>
      <w:tr w:rsidR="00B12F47" w:rsidRPr="00AD1761" w14:paraId="566893A8" w14:textId="77777777" w:rsidTr="00E17D8B">
        <w:trPr>
          <w:trHeight w:val="330"/>
        </w:trPr>
        <w:tc>
          <w:tcPr>
            <w:tcW w:w="1470" w:type="dxa"/>
          </w:tcPr>
          <w:p w14:paraId="119F388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478B8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7BF70C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3656AD3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AveragePrecision</w:t>
            </w:r>
          </w:p>
        </w:tc>
        <w:tc>
          <w:tcPr>
            <w:tcW w:w="1056" w:type="dxa"/>
            <w:shd w:val="clear" w:color="auto" w:fill="auto"/>
            <w:noWrap/>
            <w:vAlign w:val="center"/>
            <w:hideMark/>
          </w:tcPr>
          <w:p w14:paraId="363F8A1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EA18B4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0B98B6D" w14:textId="77777777" w:rsidTr="00E17D8B">
        <w:trPr>
          <w:trHeight w:val="330"/>
        </w:trPr>
        <w:tc>
          <w:tcPr>
            <w:tcW w:w="1470" w:type="dxa"/>
            <w:vAlign w:val="bottom"/>
          </w:tcPr>
          <w:p w14:paraId="04F579B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84B014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07BCEB0"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38B518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168CA7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2CF1BB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78554394" w14:textId="77777777" w:rsidTr="00E17D8B">
        <w:trPr>
          <w:trHeight w:val="330"/>
        </w:trPr>
        <w:tc>
          <w:tcPr>
            <w:tcW w:w="1470" w:type="dxa"/>
            <w:vAlign w:val="bottom"/>
          </w:tcPr>
          <w:p w14:paraId="7926BB8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F5D9B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BAE95C1"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33B3D7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15516B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6F99BF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5D501F32" w14:textId="77777777" w:rsidTr="00E17D8B">
        <w:trPr>
          <w:trHeight w:val="330"/>
        </w:trPr>
        <w:tc>
          <w:tcPr>
            <w:tcW w:w="1470" w:type="dxa"/>
            <w:vAlign w:val="bottom"/>
          </w:tcPr>
          <w:p w14:paraId="7A0E851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A15AF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CFDBF52"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3DA17E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77830DF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79BCDB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C043C37" w14:textId="77777777" w:rsidTr="00E17D8B">
        <w:trPr>
          <w:trHeight w:val="330"/>
        </w:trPr>
        <w:tc>
          <w:tcPr>
            <w:tcW w:w="1470" w:type="dxa"/>
            <w:vAlign w:val="bottom"/>
          </w:tcPr>
          <w:p w14:paraId="65C9BA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0390B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D3B7BD"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0B3C9F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2FCA987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0A48F5A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39D9AEB4" w14:textId="77777777" w:rsidTr="00E17D8B">
        <w:trPr>
          <w:trHeight w:val="330"/>
        </w:trPr>
        <w:tc>
          <w:tcPr>
            <w:tcW w:w="1470" w:type="dxa"/>
            <w:vAlign w:val="bottom"/>
          </w:tcPr>
          <w:p w14:paraId="3986E7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601B2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CFE13D7"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0A4BD7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1AA3A6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1340D9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6F10112B" w14:textId="77777777" w:rsidR="00571C08" w:rsidRPr="00CB5341" w:rsidRDefault="00B12F47" w:rsidP="00571C08">
      <w:pPr>
        <w:ind w:firstLineChars="0" w:firstLine="0"/>
        <w:jc w:val="center"/>
        <w:rPr>
          <w:szCs w:val="24"/>
        </w:rPr>
      </w:pPr>
      <w:r>
        <w:t>Table 4-24 ANN model result of dynamic co-existence features</w:t>
      </w:r>
    </w:p>
    <w:p w14:paraId="566FA065" w14:textId="77777777" w:rsidR="00571C08" w:rsidRDefault="00571C08" w:rsidP="00571C08">
      <w:pPr>
        <w:pStyle w:val="Heading2"/>
        <w:spacing w:before="240" w:after="120"/>
      </w:pPr>
      <w:bookmarkStart w:id="250" w:name="_Toc160390918"/>
      <w:bookmarkStart w:id="251" w:name="_Toc160416596"/>
      <w:r>
        <w:t>Brief Summary</w:t>
      </w:r>
      <w:bookmarkEnd w:id="250"/>
      <w:bookmarkEnd w:id="251"/>
    </w:p>
    <w:p w14:paraId="1369339D"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45EDB73F" w14:textId="77777777" w:rsidR="00571C08" w:rsidRPr="00335642" w:rsidRDefault="00571C08" w:rsidP="00571C08">
      <w:pPr>
        <w:ind w:firstLine="480"/>
      </w:pPr>
      <w:r w:rsidRPr="00335642">
        <w:t>We are using tools in Python, and Python has some libraries, such as Pandas and Numpy,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4B9BC1FB" w14:textId="77777777" w:rsidR="00571C08" w:rsidRPr="00335642" w:rsidRDefault="00571C08" w:rsidP="00571C08">
      <w:pPr>
        <w:ind w:firstLine="480"/>
      </w:pPr>
      <w:r w:rsidRPr="00335642">
        <w:t xml:space="preserve">Our experiments revealed that Random Forest yielded the highest-performance </w:t>
      </w:r>
      <w:r>
        <w:t xml:space="preserve">Drebin </w:t>
      </w:r>
      <w:r w:rsidRPr="00335642">
        <w:t>dataset. We are addressing the result of 9</w:t>
      </w:r>
      <w:r>
        <w:t xml:space="preserve">9 </w:t>
      </w:r>
      <w:r w:rsidRPr="00335642">
        <w:t xml:space="preserve">%, and the </w:t>
      </w:r>
      <w:r>
        <w:t xml:space="preserve">Malgenome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which can detect the malware in cases of co-existence. As we observe the threshold, the level of 5 should increase, but our experiment shows level 4 and level 3 are the average highest accuracy levels. The deep learning model has remarkable performance. RNN, CNN, and ANN in the Drebin level of co-existence ANN and CNN have the highest accuracy and precision (91% to 98%), while Malgenome datasets have more accuracy than Drebin datasets. Logistic and RNN models are good at the dataset of permissions, with almost 80% to 88 accuracy and precision.</w:t>
      </w:r>
    </w:p>
    <w:p w14:paraId="316D88B6" w14:textId="77777777" w:rsidR="00571C08" w:rsidRDefault="00571C08" w:rsidP="00571C08">
      <w:pPr>
        <w:ind w:firstLine="480"/>
      </w:pPr>
      <w:r>
        <w:t>Our finding from the whole chapter we knows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In the introduction passage its limitations and some datasets FP-Max has no guarantee to find the itemsets. so here the set of permissions not found. These are our contribution in this chapter with experiment to detect the malware.</w:t>
      </w:r>
    </w:p>
    <w:p w14:paraId="52226F61" w14:textId="77777777"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0E17BE19" w14:textId="77777777" w:rsidR="00571C08" w:rsidRPr="004A3547" w:rsidRDefault="005D30A2" w:rsidP="00571C08">
      <w:pPr>
        <w:ind w:firstLine="480"/>
      </w:pPr>
      <w:r w:rsidRPr="004A3547">
        <w:t>.</w:t>
      </w:r>
    </w:p>
    <w:p w14:paraId="3FE4811A" w14:textId="77777777" w:rsidR="00136FE7" w:rsidRPr="004A3547" w:rsidRDefault="00136FE7" w:rsidP="004A3547">
      <w:pPr>
        <w:ind w:firstLine="480"/>
      </w:pPr>
      <w:r w:rsidRPr="004A3547">
        <w:t>.</w:t>
      </w:r>
    </w:p>
    <w:p w14:paraId="3C3988E1" w14:textId="77777777" w:rsidR="00D009B5" w:rsidRPr="00001609" w:rsidRDefault="00BB489A" w:rsidP="004A3547">
      <w:pPr>
        <w:ind w:firstLine="480"/>
        <w:rPr>
          <w:color w:val="FFFFFF" w:themeColor="background1"/>
        </w:rPr>
      </w:pPr>
      <w:r w:rsidRPr="00001609">
        <w:rPr>
          <w:color w:val="FFFFFF" w:themeColor="background1"/>
        </w:rPr>
        <w:fldChar w:fldCharType="begin"/>
      </w:r>
      <w:r w:rsidR="00660798" w:rsidRPr="00001609">
        <w:rPr>
          <w:color w:val="FFFFFF" w:themeColor="background1"/>
        </w:rPr>
        <w:instrText xml:space="preserve"> MACROBUTTON MTEditEquationSection2 </w:instrText>
      </w:r>
      <w:r w:rsidR="00660798" w:rsidRPr="00001609">
        <w:rPr>
          <w:b/>
          <w:color w:val="FFFFFF" w:themeColor="background1"/>
        </w:rPr>
        <w:instrText>Equation Chapter (Next) Section 1</w:instrText>
      </w:r>
      <w:r w:rsidRPr="00001609">
        <w:rPr>
          <w:color w:val="FFFFFF" w:themeColor="background1"/>
        </w:rPr>
        <w:fldChar w:fldCharType="begin"/>
      </w:r>
      <w:r w:rsidR="00660798"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00660798"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0644EFB1" w14:textId="77777777" w:rsidR="00D009B5" w:rsidRPr="004A3547" w:rsidRDefault="00D009B5" w:rsidP="004A3547">
      <w:pPr>
        <w:ind w:firstLine="480"/>
      </w:pPr>
    </w:p>
    <w:p w14:paraId="1DAC0583"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6B5C2C82" w14:textId="77777777" w:rsidR="00D009B5" w:rsidRPr="004A3547" w:rsidRDefault="00507B10" w:rsidP="009E1779">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4A2460BA" w14:textId="77777777" w:rsidR="00571C08" w:rsidRDefault="00571C08" w:rsidP="00571C08">
      <w:pPr>
        <w:pStyle w:val="Heading2"/>
        <w:spacing w:before="240" w:after="120"/>
      </w:pPr>
      <w:bookmarkStart w:id="256" w:name="_Toc160390920"/>
      <w:bookmarkStart w:id="257" w:name="_Toc160416598"/>
      <w:r w:rsidRPr="00663FA8">
        <w:t>Conclusion</w:t>
      </w:r>
      <w:bookmarkEnd w:id="256"/>
      <w:bookmarkEnd w:id="257"/>
    </w:p>
    <w:p w14:paraId="709F8FD1"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algorithms.These algorithms were further enhanced by incorporating GRU layers and optimized machine learning hyperparameters. Additionally, we explored two advanced data mining algorithms, FPM-IN and FPMAA, which offer user or researcher-controlled configuration options.The specific choice of algorithm depended on the research question being addressed. Our primary focus was to conduct an in-depth investigation into the dynamic co-existence of features and detection methods, an area ripe for further exploration.Beyond the core algorithms, we also employed a sample-based approach algorithm and native association rules. Finally, was implemented within the programming stage to identify dynamic co-existence.This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p>
    <w:p w14:paraId="345D335F" w14:textId="77777777" w:rsidR="00571C08" w:rsidRDefault="00571C08" w:rsidP="00571C08">
      <w:pPr>
        <w:ind w:firstLine="480"/>
      </w:pPr>
      <w:r w:rsidRPr="00482231">
        <w:t>Our research delves into the power of co-existence features a novel approach to analyzing dynamic patterns within malware datasets. Drebin,</w:t>
      </w:r>
      <w:r>
        <w:t xml:space="preserve"> and </w:t>
      </w:r>
      <w:r w:rsidRPr="00482231">
        <w:t>Malgenomedatasets yielded intriguing findings. While Malgenome, combining API and permissions, exhibited the highest accuracy</w:t>
      </w:r>
      <w:r>
        <w:t xml:space="preserve"> 99.2%</w:t>
      </w:r>
      <w:r w:rsidRPr="00482231">
        <w:t xml:space="preserve"> in revealing hidden patterns, even Drebin </w:t>
      </w:r>
      <w:r>
        <w:t>API calls 99% at FPMA algorithm.</w:t>
      </w:r>
      <w:r w:rsidRPr="00482231">
        <w:t xml:space="preserve"> combinations surpassed single features.By dissecting these co-existence features, we can expose the </w:t>
      </w:r>
      <w:r w:rsidRPr="0014353D">
        <w:t>unrevea</w:t>
      </w:r>
      <w:r>
        <w:t xml:space="preserve">l pattern </w:t>
      </w:r>
      <w:r w:rsidRPr="00482231">
        <w:t>of malware, leading to more effective identification and mitigation. Deep learning models employing co-existence features further boost accuracy in pinpointing hidden malware behavior.</w:t>
      </w:r>
    </w:p>
    <w:p w14:paraId="76889375"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708DE86F" w14:textId="77777777" w:rsidR="00571C08" w:rsidRDefault="00571C08" w:rsidP="00571C08">
      <w:pPr>
        <w:pStyle w:val="Heading2"/>
        <w:spacing w:before="240" w:after="120"/>
      </w:pPr>
      <w:bookmarkStart w:id="258" w:name="_Toc160390921"/>
      <w:bookmarkStart w:id="259" w:name="_Toc160416599"/>
      <w:r>
        <w:t>Suggestions</w:t>
      </w:r>
      <w:bookmarkEnd w:id="258"/>
      <w:bookmarkEnd w:id="259"/>
    </w:p>
    <w:p w14:paraId="0F1AF120" w14:textId="77777777" w:rsidR="00136FE7" w:rsidRPr="004A3547" w:rsidRDefault="00571C08" w:rsidP="00571C08">
      <w:pPr>
        <w:ind w:firstLine="480"/>
      </w:pPr>
      <w:r>
        <w:t>In the future change the method use the heuristic approach in data minging. In this research read carefully it has multiple ideas for the future work. As data mining has various algorithm to change the idea make the equation use the laitance of the features it will gives the another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17A10369" w14:textId="77777777" w:rsidR="00D009B5" w:rsidRPr="004A3547" w:rsidRDefault="00D009B5" w:rsidP="004A3547">
      <w:pPr>
        <w:ind w:firstLine="480"/>
      </w:pPr>
    </w:p>
    <w:p w14:paraId="170CA21F"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AB443F8" w14:textId="77777777" w:rsidR="00D009B5" w:rsidRPr="004A3547" w:rsidRDefault="00507B10" w:rsidP="009E1779">
      <w:pPr>
        <w:pStyle w:val="Heading1"/>
        <w:numPr>
          <w:ilvl w:val="0"/>
          <w:numId w:val="0"/>
        </w:numPr>
        <w:spacing w:beforeLines="200" w:before="480" w:afterLines="100" w:after="240"/>
      </w:pPr>
      <w:bookmarkStart w:id="260" w:name="_Toc160416600"/>
      <w:bookmarkStart w:id="261" w:name="_Toc163533802"/>
      <w:bookmarkStart w:id="262" w:name="_Toc156291164"/>
      <w:bookmarkStart w:id="263" w:name="_Toc156292016"/>
      <w:r w:rsidRPr="004A3547">
        <w:t>Acknowledgements</w:t>
      </w:r>
      <w:bookmarkEnd w:id="260"/>
    </w:p>
    <w:p w14:paraId="50A07096" w14:textId="77777777" w:rsidR="00571C08" w:rsidRPr="0058435C" w:rsidRDefault="00571C08" w:rsidP="00571C08">
      <w:pPr>
        <w:ind w:firstLine="480"/>
      </w:pPr>
      <w:r w:rsidRPr="0058435C">
        <w:t xml:space="preserve">I am deeply grateful to my supervisor, Dr. </w:t>
      </w:r>
      <w:r w:rsidRPr="00253112">
        <w:t>Xiaozhi Du</w:t>
      </w:r>
      <w:r w:rsidRPr="0058435C">
        <w:t>, for their invaluable guidance and support throughout my research journey. Their critical feedback and encouragement were instrumental in shaping this thesis.</w:t>
      </w:r>
    </w:p>
    <w:p w14:paraId="360C0F1F"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07ACEFEE"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107D44DF"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30C7D676" w14:textId="77777777" w:rsidR="00D009B5" w:rsidRPr="004A3547" w:rsidRDefault="00D009B5" w:rsidP="00571C08">
      <w:pPr>
        <w:ind w:firstLine="480"/>
      </w:pPr>
    </w:p>
    <w:p w14:paraId="7D7B3039" w14:textId="77777777" w:rsidR="00D009B5" w:rsidRPr="004A3547" w:rsidRDefault="00D009B5" w:rsidP="004A3547">
      <w:pPr>
        <w:ind w:firstLineChars="83" w:firstLine="199"/>
      </w:pPr>
    </w:p>
    <w:p w14:paraId="79F60638"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E599AEF" w14:textId="77777777" w:rsidR="00D009B5" w:rsidRDefault="00507B10" w:rsidP="009E1779">
      <w:pPr>
        <w:pStyle w:val="Heading1"/>
        <w:numPr>
          <w:ilvl w:val="0"/>
          <w:numId w:val="0"/>
        </w:numPr>
        <w:spacing w:beforeLines="200" w:before="480" w:afterLines="100" w:after="240"/>
      </w:pPr>
      <w:bookmarkStart w:id="264" w:name="_Toc160416601"/>
      <w:bookmarkEnd w:id="261"/>
      <w:bookmarkEnd w:id="262"/>
      <w:bookmarkEnd w:id="263"/>
      <w:r w:rsidRPr="004A3547">
        <w:t>References</w:t>
      </w:r>
      <w:bookmarkEnd w:id="264"/>
    </w:p>
    <w:p w14:paraId="7E99C81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6C9F2C7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317AD8E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50DF1A5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1A03277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060DFD9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61C638E9"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0C821F2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76F30E0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656F5A4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7BE7F165"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0C249D1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73AB3652"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0A4FE61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363BF05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347FA1C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1F6E324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618B7F3E"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3F9D693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14DAD201"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29B7347A"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7464E410"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5D8E3F6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352373E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2C21B604"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2450762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3DD22ABC"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42BE4357"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182A40A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27FF8E5B"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1204EF4F"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625D70A8"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35B7B765" w14:textId="7777777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640379C7" w14:textId="77777777" w:rsidR="00D009B5" w:rsidRDefault="00D009B5" w:rsidP="004A3547">
      <w:pPr>
        <w:ind w:firstLineChars="0" w:firstLine="480"/>
      </w:pPr>
      <w:bookmarkStart w:id="265" w:name="_Toc156291166"/>
      <w:bookmarkStart w:id="266" w:name="_Toc163533804"/>
      <w:bookmarkStart w:id="267" w:name="_Toc156292018"/>
    </w:p>
    <w:p w14:paraId="7463AA32" w14:textId="77777777"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2E853760" w14:textId="77777777" w:rsidR="00D009B5" w:rsidRPr="004A3547" w:rsidRDefault="00136FE7" w:rsidP="009E1779">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47AA376A"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681CB9AB" w14:textId="77777777" w:rsidR="00D009B5" w:rsidRPr="004A3547" w:rsidRDefault="00D009B5" w:rsidP="004A3547">
      <w:pPr>
        <w:ind w:firstLine="480"/>
      </w:pPr>
    </w:p>
    <w:p w14:paraId="310BBEFF" w14:textId="77777777" w:rsidR="00D009B5" w:rsidRPr="004A3547" w:rsidRDefault="00D009B5" w:rsidP="004A3547">
      <w:pPr>
        <w:ind w:firstLine="480"/>
      </w:pPr>
    </w:p>
    <w:p w14:paraId="2AAB095D" w14:textId="77777777" w:rsidR="00D009B5" w:rsidRPr="004A3547" w:rsidRDefault="00D009B5" w:rsidP="004A3547">
      <w:pPr>
        <w:ind w:firstLine="480"/>
      </w:pPr>
    </w:p>
    <w:p w14:paraId="7E930E9F" w14:textId="77777777" w:rsidR="00D009B5" w:rsidRPr="004A3547" w:rsidRDefault="00D009B5" w:rsidP="004A3547">
      <w:pPr>
        <w:ind w:firstLine="480"/>
      </w:pPr>
    </w:p>
    <w:p w14:paraId="6AA4E1CB" w14:textId="77777777" w:rsidR="00D009B5" w:rsidRPr="004A3547" w:rsidRDefault="00660798" w:rsidP="004A3547">
      <w:pPr>
        <w:ind w:firstLine="480"/>
      </w:pPr>
      <w:r w:rsidRPr="004A3547">
        <w:rPr>
          <w:rFonts w:hint="eastAsia"/>
        </w:rPr>
        <w:t>本部分内容非强制性要求，如果论文中没有附录，可以省略《附录》。</w:t>
      </w:r>
    </w:p>
    <w:p w14:paraId="527728A6" w14:textId="77777777" w:rsidR="00D009B5" w:rsidRPr="004A3547" w:rsidRDefault="00D009B5" w:rsidP="004A3547">
      <w:pPr>
        <w:ind w:firstLine="480"/>
      </w:pPr>
    </w:p>
    <w:p w14:paraId="405F4477" w14:textId="77777777" w:rsidR="00D009B5" w:rsidRPr="004A3547" w:rsidRDefault="00D009B5" w:rsidP="004A3547">
      <w:pPr>
        <w:ind w:firstLine="480"/>
      </w:pPr>
    </w:p>
    <w:p w14:paraId="21D2731B" w14:textId="77777777" w:rsidR="00D009B5" w:rsidRPr="004A3547" w:rsidRDefault="00D009B5" w:rsidP="004A3547">
      <w:pPr>
        <w:ind w:firstLine="480"/>
      </w:pPr>
    </w:p>
    <w:p w14:paraId="21969F8A" w14:textId="77777777" w:rsidR="00D009B5" w:rsidRPr="004A3547" w:rsidRDefault="00D009B5" w:rsidP="004A3547">
      <w:pPr>
        <w:ind w:firstLine="480"/>
      </w:pPr>
    </w:p>
    <w:p w14:paraId="2A73249C" w14:textId="77777777" w:rsidR="00D009B5" w:rsidRPr="004A3547" w:rsidRDefault="00D009B5" w:rsidP="004A3547">
      <w:pPr>
        <w:ind w:firstLine="480"/>
      </w:pPr>
    </w:p>
    <w:p w14:paraId="1E504659" w14:textId="77777777" w:rsidR="00D009B5" w:rsidRPr="004A3547" w:rsidRDefault="00D009B5" w:rsidP="004A3547">
      <w:pPr>
        <w:ind w:firstLine="480"/>
      </w:pPr>
    </w:p>
    <w:p w14:paraId="08A7775D" w14:textId="77777777" w:rsidR="00D009B5" w:rsidRPr="004A3547" w:rsidRDefault="00D009B5" w:rsidP="004A3547">
      <w:pPr>
        <w:ind w:firstLine="480"/>
      </w:pPr>
    </w:p>
    <w:p w14:paraId="1B9AD2A6" w14:textId="77777777" w:rsidR="00D009B5" w:rsidRPr="004A3547" w:rsidRDefault="00D009B5" w:rsidP="004A3547">
      <w:pPr>
        <w:ind w:firstLine="480"/>
      </w:pPr>
    </w:p>
    <w:p w14:paraId="1D8FF60F" w14:textId="77777777" w:rsidR="00D009B5" w:rsidRPr="004A3547" w:rsidRDefault="00D009B5" w:rsidP="004A3547">
      <w:pPr>
        <w:ind w:firstLine="480"/>
      </w:pPr>
    </w:p>
    <w:p w14:paraId="36DF696D" w14:textId="77777777" w:rsidR="00D009B5" w:rsidRPr="004A3547" w:rsidRDefault="00D009B5" w:rsidP="004A3547">
      <w:pPr>
        <w:ind w:firstLine="480"/>
      </w:pPr>
    </w:p>
    <w:p w14:paraId="33DC5B7B"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27AE5234" w14:textId="77777777" w:rsidR="00A6041D" w:rsidRPr="00A6041D" w:rsidRDefault="00A6041D" w:rsidP="009E1779">
      <w:pPr>
        <w:pStyle w:val="Heading1"/>
        <w:numPr>
          <w:ilvl w:val="0"/>
          <w:numId w:val="0"/>
        </w:numPr>
        <w:spacing w:beforeLines="200" w:before="480" w:afterLines="100" w:after="240"/>
      </w:pPr>
      <w:bookmarkStart w:id="272" w:name="_Toc160416603"/>
      <w:r w:rsidRPr="00A6041D">
        <w:t>Decision of Defense Committee</w:t>
      </w:r>
      <w:bookmarkEnd w:id="272"/>
    </w:p>
    <w:p w14:paraId="65946A88" w14:textId="77777777" w:rsidR="00A6041D" w:rsidRDefault="00A6041D" w:rsidP="004A3547">
      <w:pPr>
        <w:ind w:firstLine="480"/>
      </w:pPr>
    </w:p>
    <w:p w14:paraId="09C7D4DA" w14:textId="77777777" w:rsidR="00A6041D" w:rsidRDefault="00A6041D" w:rsidP="004A3547">
      <w:pPr>
        <w:ind w:firstLine="480"/>
      </w:pPr>
    </w:p>
    <w:p w14:paraId="523D62D2"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1804F1E6" w14:textId="77777777" w:rsidR="00A6041D" w:rsidRDefault="00A6041D" w:rsidP="009E1779">
      <w:pPr>
        <w:pStyle w:val="Heading1"/>
        <w:numPr>
          <w:ilvl w:val="0"/>
          <w:numId w:val="0"/>
        </w:numPr>
        <w:spacing w:beforeLines="200" w:before="480" w:afterLines="100" w:after="240"/>
      </w:pPr>
      <w:bookmarkStart w:id="273" w:name="_Toc160416604"/>
      <w:r w:rsidRPr="00A6041D">
        <w:t>General Reviewers List</w:t>
      </w:r>
      <w:bookmarkEnd w:id="273"/>
    </w:p>
    <w:p w14:paraId="10C0D5B5"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5D82EB5A" w14:textId="77777777" w:rsidTr="0092429F">
        <w:tc>
          <w:tcPr>
            <w:tcW w:w="1376" w:type="pct"/>
            <w:shd w:val="clear" w:color="auto" w:fill="auto"/>
            <w:vAlign w:val="center"/>
          </w:tcPr>
          <w:p w14:paraId="50D3295D"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4FE6BFDB"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625B240D"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3500D066" w14:textId="77777777" w:rsidTr="0092429F">
        <w:tc>
          <w:tcPr>
            <w:tcW w:w="1376" w:type="pct"/>
            <w:shd w:val="clear" w:color="auto" w:fill="auto"/>
            <w:vAlign w:val="center"/>
          </w:tcPr>
          <w:p w14:paraId="028BB35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446CBE31"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1AC93B9E"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54070828" w14:textId="77777777" w:rsidTr="0092429F">
        <w:tc>
          <w:tcPr>
            <w:tcW w:w="1376" w:type="pct"/>
            <w:shd w:val="clear" w:color="auto" w:fill="auto"/>
            <w:vAlign w:val="center"/>
          </w:tcPr>
          <w:p w14:paraId="7B47B523"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08FD08FD"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6E4E7C64"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2CD0BBE0" w14:textId="77777777" w:rsidR="00A6041D" w:rsidRDefault="00A6041D" w:rsidP="00A6041D">
      <w:pPr>
        <w:ind w:firstLine="480"/>
      </w:pPr>
    </w:p>
    <w:p w14:paraId="5EC455F1" w14:textId="77777777"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2D21E906" w14:textId="77777777" w:rsidR="00D009B5" w:rsidRPr="004A3547" w:rsidRDefault="00660798" w:rsidP="009E1779">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8F5694B"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49D51B1E" w14:textId="77777777" w:rsidR="00D009B5" w:rsidRPr="004A3547" w:rsidRDefault="00660798" w:rsidP="004A3547">
      <w:pPr>
        <w:ind w:firstLine="480"/>
      </w:pPr>
      <w:r w:rsidRPr="004A3547">
        <w:t>本人如违反上述声明，愿意承担以下责任和后果：</w:t>
      </w:r>
    </w:p>
    <w:p w14:paraId="0F7E2292" w14:textId="77777777" w:rsidR="00D009B5" w:rsidRPr="004A3547" w:rsidRDefault="00660798" w:rsidP="004A3547">
      <w:pPr>
        <w:ind w:firstLine="480"/>
      </w:pPr>
      <w:r w:rsidRPr="004A3547">
        <w:t>1</w:t>
      </w:r>
      <w:r w:rsidRPr="004A3547">
        <w:t>．交回学校授予的学位证书；</w:t>
      </w:r>
    </w:p>
    <w:p w14:paraId="7500F841" w14:textId="77777777" w:rsidR="00D009B5" w:rsidRPr="004A3547" w:rsidRDefault="00660798" w:rsidP="004A3547">
      <w:pPr>
        <w:ind w:firstLine="480"/>
      </w:pPr>
      <w:r w:rsidRPr="004A3547">
        <w:t>2</w:t>
      </w:r>
      <w:r w:rsidRPr="004A3547">
        <w:t>．学校可在相关媒体上对作者本人的行为进行通报；</w:t>
      </w:r>
    </w:p>
    <w:p w14:paraId="4140BED0"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6BE50C4C" w14:textId="77777777" w:rsidR="00D009B5" w:rsidRPr="004A3547" w:rsidRDefault="00660798" w:rsidP="004A3547">
      <w:pPr>
        <w:ind w:firstLine="480"/>
      </w:pPr>
      <w:r w:rsidRPr="004A3547">
        <w:t>4</w:t>
      </w:r>
      <w:r w:rsidRPr="004A3547">
        <w:t>．本人负责因论文成果不实产生的法律纠纷。</w:t>
      </w:r>
    </w:p>
    <w:p w14:paraId="4D15BE8A" w14:textId="77777777" w:rsidR="00D009B5" w:rsidRPr="004A3547" w:rsidRDefault="00D009B5" w:rsidP="004A3547">
      <w:pPr>
        <w:ind w:firstLine="480"/>
        <w:jc w:val="left"/>
      </w:pPr>
    </w:p>
    <w:p w14:paraId="563B8295"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：日期：年月日</w:t>
      </w:r>
    </w:p>
    <w:p w14:paraId="440D6EC9" w14:textId="77777777" w:rsidR="00D009B5" w:rsidRPr="004A3547" w:rsidRDefault="00660798" w:rsidP="009E1779">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525FFAFF" w14:textId="77777777" w:rsidR="00D009B5" w:rsidRPr="004A3547" w:rsidRDefault="00660798" w:rsidP="004A3547">
      <w:pPr>
        <w:ind w:firstLine="480"/>
      </w:pPr>
      <w:r w:rsidRPr="004A3547">
        <w:t>本人声明</w:t>
      </w:r>
      <w:r w:rsidRPr="004A3547">
        <w:rPr>
          <w:rFonts w:hint="eastAsia"/>
        </w:rPr>
        <w:t>：研究生</w:t>
      </w:r>
      <w:r w:rsidRPr="004A3547">
        <w:t>所提交的本篇学位论文已经本人审阅，确系在本人指导下</w:t>
      </w:r>
      <w:r w:rsidRPr="004A3547">
        <w:rPr>
          <w:rFonts w:hint="eastAsia"/>
        </w:rPr>
        <w:t>由该生</w:t>
      </w:r>
      <w:r w:rsidRPr="004A3547">
        <w:t>独立完成的研究成果。</w:t>
      </w:r>
    </w:p>
    <w:p w14:paraId="472CEAA5" w14:textId="77777777" w:rsidR="00D009B5" w:rsidRPr="004A3547" w:rsidRDefault="00660798" w:rsidP="004A3547">
      <w:pPr>
        <w:ind w:firstLine="480"/>
      </w:pPr>
      <w:r w:rsidRPr="004A3547">
        <w:t>本人如违反上述声明，愿意承担以下责任和后果：</w:t>
      </w:r>
    </w:p>
    <w:p w14:paraId="213285E6" w14:textId="77777777" w:rsidR="00D009B5" w:rsidRPr="004A3547" w:rsidRDefault="00660798" w:rsidP="004A3547">
      <w:pPr>
        <w:ind w:firstLine="480"/>
      </w:pPr>
      <w:r w:rsidRPr="004A3547">
        <w:t>1</w:t>
      </w:r>
      <w:r w:rsidRPr="004A3547">
        <w:t>．学校可在相关媒体上对本人的失察行为进行通报；</w:t>
      </w:r>
    </w:p>
    <w:p w14:paraId="2A4786BF"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15091E16" w14:textId="77777777" w:rsidR="00D009B5" w:rsidRPr="004A3547" w:rsidRDefault="00660798" w:rsidP="004A3547">
      <w:pPr>
        <w:ind w:firstLine="480"/>
      </w:pPr>
      <w:r w:rsidRPr="004A3547">
        <w:t>3</w:t>
      </w:r>
      <w:r w:rsidRPr="004A3547">
        <w:t>．本人接受学校按照有关规定做出的任何处理。</w:t>
      </w:r>
    </w:p>
    <w:p w14:paraId="19D3FD86" w14:textId="77777777" w:rsidR="00D009B5" w:rsidRPr="004A3547" w:rsidRDefault="00D009B5" w:rsidP="004A3547">
      <w:pPr>
        <w:ind w:firstLine="480"/>
      </w:pPr>
    </w:p>
    <w:p w14:paraId="74B1B4C0"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：日期：年月日</w:t>
      </w:r>
    </w:p>
    <w:p w14:paraId="607016FE" w14:textId="77777777" w:rsidR="00D009B5" w:rsidRPr="004A3547" w:rsidRDefault="00660798" w:rsidP="009E1779">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472F082F"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259BADA" w14:textId="77777777" w:rsidR="00D009B5" w:rsidRPr="004A3547" w:rsidRDefault="00D009B5" w:rsidP="004A3547">
      <w:pPr>
        <w:ind w:firstLine="480"/>
      </w:pPr>
    </w:p>
    <w:p w14:paraId="77623DD8"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：日期：年月日</w:t>
      </w:r>
    </w:p>
    <w:p w14:paraId="0EEB8307"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t>日期：年月日</w:t>
      </w:r>
    </w:p>
    <w:p w14:paraId="7C0E6B3F"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BC947" w14:textId="77777777" w:rsidR="00D54D56" w:rsidRDefault="00D54D56">
      <w:pPr>
        <w:spacing w:line="240" w:lineRule="auto"/>
        <w:ind w:firstLine="480"/>
      </w:pPr>
      <w:r>
        <w:separator/>
      </w:r>
    </w:p>
  </w:endnote>
  <w:endnote w:type="continuationSeparator" w:id="0">
    <w:p w14:paraId="04576F71" w14:textId="77777777" w:rsidR="00D54D56" w:rsidRDefault="00D54D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1995"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FEB7"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1D"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4912"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36D0"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E4845"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757" w14:textId="77777777" w:rsidR="003E3BB3" w:rsidRDefault="00BB489A">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E1779">
      <w:rPr>
        <w:rStyle w:val="PageNumber"/>
        <w:noProof/>
      </w:rPr>
      <w:t>67</w:t>
    </w:r>
    <w:r>
      <w:rPr>
        <w:rStyle w:val="PageNumber"/>
      </w:rPr>
      <w:fldChar w:fldCharType="end"/>
    </w:r>
  </w:p>
  <w:p w14:paraId="1E2365DC"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9546" w14:textId="77777777" w:rsidR="003E3BB3" w:rsidRDefault="00BB489A">
    <w:pPr>
      <w:pStyle w:val="Footer"/>
      <w:framePr w:wrap="around" w:vAnchor="text" w:hAnchor="margin" w:xAlign="outside" w:y="1"/>
      <w:ind w:firstLineChars="0" w:firstLine="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9E1779">
      <w:rPr>
        <w:rStyle w:val="PageNumber"/>
        <w:noProof/>
      </w:rPr>
      <w:t>66</w:t>
    </w:r>
    <w:r>
      <w:rPr>
        <w:rStyle w:val="PageNumber"/>
      </w:rPr>
      <w:fldChar w:fldCharType="end"/>
    </w:r>
  </w:p>
  <w:p w14:paraId="3FF05C3F"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B739" w14:textId="77777777" w:rsidR="003E3BB3" w:rsidRDefault="00BB489A">
    <w:pPr>
      <w:pStyle w:val="Footer"/>
      <w:framePr w:wrap="around" w:vAnchor="text" w:hAnchor="margin" w:xAlign="outside" w:y="1"/>
      <w:ind w:firstLine="360"/>
      <w:rPr>
        <w:rStyle w:val="PageNumber"/>
      </w:rPr>
    </w:pPr>
    <w:r>
      <w:rPr>
        <w:rStyle w:val="PageNumber"/>
      </w:rPr>
      <w:fldChar w:fldCharType="begin"/>
    </w:r>
    <w:r w:rsidR="003E3BB3">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5BBEE88"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07CE"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26FFA" w14:textId="77777777" w:rsidR="00D54D56" w:rsidRDefault="00D54D56">
      <w:pPr>
        <w:spacing w:line="240" w:lineRule="auto"/>
        <w:ind w:firstLine="480"/>
      </w:pPr>
      <w:r>
        <w:separator/>
      </w:r>
    </w:p>
  </w:footnote>
  <w:footnote w:type="continuationSeparator" w:id="0">
    <w:p w14:paraId="631DE2BC" w14:textId="77777777" w:rsidR="00D54D56" w:rsidRDefault="00D54D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545D"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B506" w14:textId="77777777"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BF835"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151F" w14:textId="77777777" w:rsidR="003E3BB3" w:rsidRPr="003E3BB3" w:rsidRDefault="003E3BB3" w:rsidP="003E3BB3">
    <w:pPr>
      <w:pStyle w:val="Header"/>
    </w:pPr>
    <w:r w:rsidRPr="003E3BB3">
      <w:t>1  Introduction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19F7" w14:textId="77777777" w:rsidR="003E3BB3" w:rsidRPr="00DE4205" w:rsidRDefault="00DE4205" w:rsidP="00DE4205">
    <w:pPr>
      <w:pStyle w:val="Header"/>
    </w:pPr>
    <w:r w:rsidRPr="00DE4205">
      <w:t xml:space="preserve">2  </w:t>
    </w:r>
    <w:r w:rsidR="003A6416">
      <w:t>Related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47A5" w14:textId="77777777" w:rsidR="006A443B" w:rsidRPr="006A443B" w:rsidRDefault="006A443B" w:rsidP="006A443B">
    <w:pPr>
      <w:pStyle w:val="Header"/>
      <w:ind w:firstLine="480"/>
    </w:pPr>
    <w:r>
      <w:t>3</w:t>
    </w:r>
    <w:r w:rsidR="003A6416">
      <w:t>Dynamic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0522" w14:textId="77777777" w:rsidR="003E1A56" w:rsidRPr="006A443B" w:rsidRDefault="003E1A56" w:rsidP="006A443B">
    <w:pPr>
      <w:pStyle w:val="Header"/>
      <w:ind w:firstLine="480"/>
    </w:pPr>
    <w:r>
      <w:t>4</w:t>
    </w:r>
    <w:r w:rsidR="00571C08">
      <w:t>Dynamic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F93B" w14:textId="77777777" w:rsidR="003E3BB3" w:rsidRDefault="006A778A">
    <w:pPr>
      <w:pStyle w:val="Header"/>
      <w:ind w:firstLine="480"/>
    </w:pPr>
    <w:r w:rsidRPr="006A778A">
      <w:t>5  Conclusions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DEEA" w14:textId="77777777" w:rsidR="003E3BB3" w:rsidRDefault="003E3BB3">
    <w:pPr>
      <w:pStyle w:val="Header"/>
      <w:ind w:firstLine="480"/>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4821" w14:textId="6C03862C" w:rsidR="003E3BB3" w:rsidRDefault="00BB489A">
    <w:pPr>
      <w:pStyle w:val="Header"/>
      <w:ind w:firstLine="480"/>
    </w:pPr>
    <w:r>
      <w:rPr>
        <w:rFonts w:hint="eastAsia"/>
      </w:rPr>
      <w:fldChar w:fldCharType="begin"/>
    </w:r>
    <w:r w:rsidR="003E3BB3">
      <w:instrText xml:space="preserve"> STYLEREF  "</w:instrText>
    </w:r>
    <w:r w:rsidR="003E3BB3">
      <w:instrText>标题</w:instrText>
    </w:r>
    <w:r w:rsidR="003E3BB3">
      <w:instrText xml:space="preserve"> 1"  \* MERGEFORMAT </w:instrText>
    </w:r>
    <w:r>
      <w:rPr>
        <w:rFonts w:hint="eastAsia"/>
      </w:rPr>
      <w:fldChar w:fldCharType="separate"/>
    </w:r>
    <w:r w:rsidR="00A30E8B">
      <w:rPr>
        <w:b/>
        <w:bCs/>
        <w:noProof/>
      </w:rPr>
      <w:t xml:space="preserve">Error! Use the Home tab to apply </w:t>
    </w:r>
    <w:r w:rsidR="00A30E8B">
      <w:rPr>
        <w:b/>
        <w:bCs/>
        <w:noProof/>
      </w:rPr>
      <w:t>标题</w:t>
    </w:r>
    <w:r w:rsidR="00A30E8B">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231F" w14:textId="77777777"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4754"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7639" w14:textId="77777777"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6633"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33B06"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B5FF"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70EF"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9EAC"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66A4"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75C6" w14:textId="77777777" w:rsidR="003E3BB3" w:rsidRDefault="003E3BB3">
    <w:pPr>
      <w:pStyle w:val="Header"/>
      <w:ind w:firstLine="480"/>
    </w:pPr>
    <w:r>
      <w:rPr>
        <w:rFonts w:hint="eastAsia"/>
      </w:rPr>
      <w:t>摘要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930BD"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FC10"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38F2" w14:textId="77777777" w:rsidR="003E3BB3" w:rsidRDefault="003E3BB3">
    <w:pPr>
      <w:pStyle w:val="Header"/>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0F1"/>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452"/>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06505"/>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1779"/>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0E8B"/>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0ABD"/>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89A"/>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4D56"/>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EFD34F6"/>
  <w15:docId w15:val="{7B6492B7-F180-4949-A91E-E1B04167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rsid w:val="00BB489A"/>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rsid w:val="00BB489A"/>
    <w:pPr>
      <w:numPr>
        <w:ilvl w:val="1"/>
      </w:numPr>
      <w:spacing w:beforeLines="100" w:afterLines="50"/>
      <w:jc w:val="both"/>
      <w:outlineLvl w:val="1"/>
    </w:pPr>
    <w:rPr>
      <w:bCs w:val="0"/>
      <w:sz w:val="30"/>
    </w:rPr>
  </w:style>
  <w:style w:type="paragraph" w:styleId="Heading3">
    <w:name w:val="heading 3"/>
    <w:basedOn w:val="Heading2"/>
    <w:next w:val="Normal"/>
    <w:link w:val="Heading3Char"/>
    <w:qFormat/>
    <w:rsid w:val="00BB489A"/>
    <w:pPr>
      <w:numPr>
        <w:ilvl w:val="2"/>
      </w:numPr>
      <w:spacing w:beforeLines="50" w:afterLines="0"/>
      <w:outlineLvl w:val="2"/>
    </w:pPr>
    <w:rPr>
      <w:bCs/>
      <w:sz w:val="28"/>
    </w:rPr>
  </w:style>
  <w:style w:type="paragraph" w:styleId="Heading4">
    <w:name w:val="heading 4"/>
    <w:basedOn w:val="Heading3"/>
    <w:next w:val="Normal"/>
    <w:link w:val="Heading4Char"/>
    <w:qFormat/>
    <w:rsid w:val="00BB489A"/>
    <w:pPr>
      <w:numPr>
        <w:ilvl w:val="3"/>
        <w:numId w:val="2"/>
      </w:numPr>
      <w:spacing w:beforeLines="0"/>
      <w:outlineLvl w:val="3"/>
    </w:pPr>
    <w:rPr>
      <w:sz w:val="24"/>
    </w:rPr>
  </w:style>
  <w:style w:type="paragraph" w:styleId="Heading5">
    <w:name w:val="heading 5"/>
    <w:basedOn w:val="Heading4"/>
    <w:next w:val="Normal"/>
    <w:link w:val="Heading5Char"/>
    <w:qFormat/>
    <w:rsid w:val="00BB489A"/>
    <w:pPr>
      <w:numPr>
        <w:ilvl w:val="4"/>
        <w:numId w:val="3"/>
      </w:numPr>
      <w:ind w:left="1060" w:hanging="595"/>
      <w:outlineLvl w:val="4"/>
    </w:pPr>
    <w:rPr>
      <w:bCs w:val="0"/>
      <w:szCs w:val="28"/>
    </w:rPr>
  </w:style>
  <w:style w:type="paragraph" w:styleId="Heading6">
    <w:name w:val="heading 6"/>
    <w:basedOn w:val="Heading5"/>
    <w:next w:val="Normal"/>
    <w:link w:val="Heading6Char"/>
    <w:qFormat/>
    <w:rsid w:val="00BB489A"/>
    <w:pPr>
      <w:numPr>
        <w:ilvl w:val="5"/>
        <w:numId w:val="4"/>
      </w:numPr>
      <w:ind w:left="817" w:hanging="352"/>
      <w:outlineLvl w:val="5"/>
    </w:pPr>
  </w:style>
  <w:style w:type="paragraph" w:styleId="Heading7">
    <w:name w:val="heading 7"/>
    <w:basedOn w:val="Heading6"/>
    <w:next w:val="Normal"/>
    <w:link w:val="Heading7Char"/>
    <w:qFormat/>
    <w:rsid w:val="00BB489A"/>
    <w:pPr>
      <w:numPr>
        <w:ilvl w:val="6"/>
      </w:numPr>
      <w:ind w:left="1055" w:hanging="590"/>
      <w:outlineLvl w:val="6"/>
    </w:pPr>
  </w:style>
  <w:style w:type="paragraph" w:styleId="Heading8">
    <w:name w:val="heading 8"/>
    <w:basedOn w:val="Normal"/>
    <w:next w:val="Normal"/>
    <w:link w:val="Heading8Char"/>
    <w:qFormat/>
    <w:rsid w:val="00BB489A"/>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rsid w:val="00BB48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B489A"/>
    <w:pPr>
      <w:spacing w:before="152" w:after="160"/>
    </w:pPr>
    <w:rPr>
      <w:rFonts w:ascii="Arial" w:eastAsia="SimHei" w:hAnsi="Arial" w:cs="Arial"/>
      <w:sz w:val="20"/>
      <w:szCs w:val="20"/>
    </w:rPr>
  </w:style>
  <w:style w:type="paragraph" w:styleId="DocumentMap">
    <w:name w:val="Document Map"/>
    <w:basedOn w:val="Normal"/>
    <w:link w:val="DocumentMapChar"/>
    <w:semiHidden/>
    <w:qFormat/>
    <w:rsid w:val="00BB489A"/>
    <w:pPr>
      <w:shd w:val="clear" w:color="auto" w:fill="000080"/>
    </w:pPr>
  </w:style>
  <w:style w:type="paragraph" w:styleId="BodyText">
    <w:name w:val="Body Text"/>
    <w:basedOn w:val="Normal"/>
    <w:link w:val="BodyTextChar"/>
    <w:qFormat/>
    <w:rsid w:val="00BB489A"/>
    <w:pPr>
      <w:spacing w:after="120"/>
      <w:ind w:firstLineChars="0" w:firstLine="0"/>
    </w:pPr>
    <w:rPr>
      <w:sz w:val="13"/>
      <w:szCs w:val="20"/>
    </w:rPr>
  </w:style>
  <w:style w:type="paragraph" w:styleId="TOC3">
    <w:name w:val="toc 3"/>
    <w:basedOn w:val="Normal"/>
    <w:next w:val="Normal"/>
    <w:uiPriority w:val="39"/>
    <w:qFormat/>
    <w:rsid w:val="00BB489A"/>
    <w:pPr>
      <w:ind w:leftChars="200" w:left="200" w:firstLineChars="0" w:firstLine="0"/>
    </w:pPr>
  </w:style>
  <w:style w:type="paragraph" w:styleId="PlainText">
    <w:name w:val="Plain Text"/>
    <w:basedOn w:val="Normal"/>
    <w:link w:val="PlainTextChar"/>
    <w:qFormat/>
    <w:rsid w:val="00BB489A"/>
    <w:pPr>
      <w:ind w:left="492" w:firstLineChars="0" w:firstLine="0"/>
      <w:outlineLvl w:val="0"/>
    </w:pPr>
    <w:rPr>
      <w:rFonts w:ascii="SimSun" w:hAnsi="Courier New"/>
      <w:sz w:val="21"/>
      <w:szCs w:val="20"/>
    </w:rPr>
  </w:style>
  <w:style w:type="paragraph" w:styleId="Date">
    <w:name w:val="Date"/>
    <w:basedOn w:val="Normal"/>
    <w:next w:val="Normal"/>
    <w:link w:val="DateChar"/>
    <w:qFormat/>
    <w:rsid w:val="00BB489A"/>
    <w:pPr>
      <w:ind w:firstLineChars="0" w:firstLine="0"/>
    </w:pPr>
    <w:rPr>
      <w:sz w:val="21"/>
      <w:szCs w:val="20"/>
    </w:rPr>
  </w:style>
  <w:style w:type="paragraph" w:styleId="BalloonText">
    <w:name w:val="Balloon Text"/>
    <w:basedOn w:val="Normal"/>
    <w:link w:val="BalloonTextChar"/>
    <w:qFormat/>
    <w:rsid w:val="00BB489A"/>
    <w:pPr>
      <w:spacing w:line="240" w:lineRule="auto"/>
    </w:pPr>
    <w:rPr>
      <w:sz w:val="18"/>
      <w:szCs w:val="18"/>
    </w:rPr>
  </w:style>
  <w:style w:type="paragraph" w:styleId="Footer">
    <w:name w:val="footer"/>
    <w:basedOn w:val="Normal"/>
    <w:link w:val="FooterChar"/>
    <w:qFormat/>
    <w:rsid w:val="00BB489A"/>
    <w:pPr>
      <w:tabs>
        <w:tab w:val="center" w:pos="4153"/>
        <w:tab w:val="right" w:pos="8306"/>
      </w:tabs>
      <w:snapToGrid w:val="0"/>
      <w:jc w:val="left"/>
    </w:pPr>
    <w:rPr>
      <w:sz w:val="18"/>
      <w:szCs w:val="18"/>
    </w:rPr>
  </w:style>
  <w:style w:type="paragraph" w:styleId="Header">
    <w:name w:val="header"/>
    <w:basedOn w:val="Normal"/>
    <w:link w:val="HeaderChar"/>
    <w:qFormat/>
    <w:rsid w:val="00BB489A"/>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rsid w:val="00BB489A"/>
    <w:pPr>
      <w:ind w:firstLineChars="0" w:firstLine="0"/>
    </w:pPr>
  </w:style>
  <w:style w:type="paragraph" w:styleId="TOC4">
    <w:name w:val="toc 4"/>
    <w:basedOn w:val="Normal"/>
    <w:next w:val="Normal"/>
    <w:semiHidden/>
    <w:qFormat/>
    <w:rsid w:val="00BB489A"/>
    <w:pPr>
      <w:ind w:leftChars="400" w:left="400" w:firstLineChars="0" w:firstLine="0"/>
    </w:pPr>
  </w:style>
  <w:style w:type="paragraph" w:styleId="FootnoteText">
    <w:name w:val="footnote text"/>
    <w:basedOn w:val="Normal"/>
    <w:link w:val="FootnoteTextChar"/>
    <w:semiHidden/>
    <w:qFormat/>
    <w:rsid w:val="00BB489A"/>
    <w:pPr>
      <w:snapToGrid w:val="0"/>
      <w:ind w:firstLineChars="0" w:firstLine="0"/>
      <w:jc w:val="left"/>
    </w:pPr>
    <w:rPr>
      <w:sz w:val="18"/>
      <w:szCs w:val="18"/>
    </w:rPr>
  </w:style>
  <w:style w:type="paragraph" w:styleId="TOC2">
    <w:name w:val="toc 2"/>
    <w:basedOn w:val="Normal"/>
    <w:next w:val="Normal"/>
    <w:uiPriority w:val="39"/>
    <w:qFormat/>
    <w:rsid w:val="00BB489A"/>
    <w:pPr>
      <w:ind w:leftChars="100" w:left="100" w:firstLineChars="0" w:firstLine="0"/>
    </w:pPr>
  </w:style>
  <w:style w:type="paragraph" w:styleId="Title">
    <w:name w:val="Title"/>
    <w:basedOn w:val="Normal"/>
    <w:link w:val="TitleChar"/>
    <w:qFormat/>
    <w:rsid w:val="00BB489A"/>
    <w:pPr>
      <w:spacing w:before="240" w:after="60"/>
      <w:jc w:val="center"/>
      <w:outlineLvl w:val="0"/>
    </w:pPr>
    <w:rPr>
      <w:rFonts w:ascii="Arial" w:hAnsi="Arial" w:cs="Arial"/>
      <w:b/>
      <w:bCs/>
      <w:sz w:val="32"/>
      <w:szCs w:val="32"/>
    </w:rPr>
  </w:style>
  <w:style w:type="character" w:styleId="PageNumber">
    <w:name w:val="page number"/>
    <w:basedOn w:val="DefaultParagraphFont"/>
    <w:qFormat/>
    <w:rsid w:val="00BB489A"/>
  </w:style>
  <w:style w:type="character" w:styleId="Hyperlink">
    <w:name w:val="Hyperlink"/>
    <w:uiPriority w:val="99"/>
    <w:qFormat/>
    <w:rsid w:val="00BB489A"/>
    <w:rPr>
      <w:color w:val="0000FF"/>
      <w:u w:val="single"/>
    </w:rPr>
  </w:style>
  <w:style w:type="character" w:styleId="FootnoteReference">
    <w:name w:val="footnote reference"/>
    <w:semiHidden/>
    <w:qFormat/>
    <w:rsid w:val="00BB489A"/>
    <w:rPr>
      <w:vertAlign w:val="superscript"/>
    </w:rPr>
  </w:style>
  <w:style w:type="table" w:styleId="TableGrid">
    <w:name w:val="Table Grid"/>
    <w:basedOn w:val="TableNormal"/>
    <w:qFormat/>
    <w:rsid w:val="00BB489A"/>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rsid w:val="00BB489A"/>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rsid w:val="00BB489A"/>
    <w:pPr>
      <w:spacing w:beforeLines="50" w:afterLines="50"/>
      <w:ind w:firstLineChars="0" w:firstLine="0"/>
      <w:jc w:val="center"/>
    </w:pPr>
    <w:rPr>
      <w:sz w:val="21"/>
    </w:rPr>
  </w:style>
  <w:style w:type="paragraph" w:customStyle="1" w:styleId="a1">
    <w:name w:val="公式"/>
    <w:basedOn w:val="Normal"/>
    <w:next w:val="Normal"/>
    <w:qFormat/>
    <w:rsid w:val="00BB489A"/>
    <w:pPr>
      <w:tabs>
        <w:tab w:val="right" w:pos="8971"/>
      </w:tabs>
      <w:spacing w:beforeLines="50" w:afterLines="50" w:line="240" w:lineRule="auto"/>
      <w:ind w:leftChars="-1" w:left="-1" w:hangingChars="1" w:hanging="2"/>
      <w:jc w:val="right"/>
    </w:pPr>
  </w:style>
  <w:style w:type="character" w:customStyle="1" w:styleId="MTEquationSection">
    <w:name w:val="MTEquationSection"/>
    <w:qFormat/>
    <w:rsid w:val="00BB489A"/>
    <w:rPr>
      <w:b/>
      <w:color w:val="FF0000"/>
    </w:rPr>
  </w:style>
  <w:style w:type="paragraph" w:customStyle="1" w:styleId="CONTENTS">
    <w:name w:val="CONTENTS"/>
    <w:basedOn w:val="a1"/>
    <w:qFormat/>
    <w:rsid w:val="00BB489A"/>
    <w:pPr>
      <w:tabs>
        <w:tab w:val="right" w:leader="dot" w:pos="8971"/>
      </w:tabs>
      <w:spacing w:beforeLines="0" w:afterLines="0" w:line="288" w:lineRule="auto"/>
      <w:ind w:firstLineChars="0" w:firstLine="0"/>
    </w:pPr>
  </w:style>
  <w:style w:type="paragraph" w:customStyle="1" w:styleId="6">
    <w:name w:val="标题6"/>
    <w:basedOn w:val="Normal"/>
    <w:qFormat/>
    <w:rsid w:val="00BB489A"/>
    <w:pPr>
      <w:numPr>
        <w:numId w:val="3"/>
      </w:numPr>
      <w:ind w:firstLineChars="0" w:firstLine="0"/>
    </w:pPr>
  </w:style>
  <w:style w:type="character" w:customStyle="1" w:styleId="contentnormal1">
    <w:name w:val="content_normal1"/>
    <w:qFormat/>
    <w:rsid w:val="00BB489A"/>
    <w:rPr>
      <w:color w:val="000033"/>
      <w:sz w:val="17"/>
      <w:szCs w:val="17"/>
    </w:rPr>
  </w:style>
  <w:style w:type="paragraph" w:customStyle="1" w:styleId="a2">
    <w:name w:val="目录标题"/>
    <w:basedOn w:val="Normal"/>
    <w:qFormat/>
    <w:rsid w:val="00BB489A"/>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sid w:val="00BB489A"/>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afterLines="10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customStyle="1" w:styleId="UnresolvedMention2">
    <w:name w:val="Unresolved Mention2"/>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e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269</TotalTime>
  <Pages>85</Pages>
  <Words>25712</Words>
  <Characters>146560</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29</cp:revision>
  <dcterms:created xsi:type="dcterms:W3CDTF">2024-03-03T18:17:00Z</dcterms:created>
  <dcterms:modified xsi:type="dcterms:W3CDTF">2024-03-07T14:58:00Z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